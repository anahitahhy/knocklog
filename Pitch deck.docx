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4D4A76" w14:textId="1FBF2861" w:rsidR="00E82DE2" w:rsidRDefault="00A63A11" w:rsidP="005A409A"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72576" behindDoc="1" locked="1" layoutInCell="1" allowOverlap="1" wp14:anchorId="614012EF" wp14:editId="284F9D04">
                <wp:simplePos x="0" y="0"/>
                <wp:positionH relativeFrom="column">
                  <wp:posOffset>-1224280</wp:posOffset>
                </wp:positionH>
                <wp:positionV relativeFrom="page">
                  <wp:posOffset>0</wp:posOffset>
                </wp:positionV>
                <wp:extent cx="7733665" cy="10050780"/>
                <wp:effectExtent l="0" t="0" r="0" b="0"/>
                <wp:wrapNone/>
                <wp:docPr id="19" name="Group 19" descr="Background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33665" cy="10050780"/>
                          <a:chOff x="0" y="0"/>
                          <a:chExt cx="7733665" cy="10050780"/>
                        </a:xfrm>
                      </wpg:grpSpPr>
                      <wps:wsp>
                        <wps:cNvPr id="25" name="Freeform: Shape 24">
                          <a:extLst>
                            <a:ext uri="{FF2B5EF4-FFF2-40B4-BE49-F238E27FC236}">
                              <a16:creationId xmlns:a16="http://schemas.microsoft.com/office/drawing/2014/main" id="{C3717E51-F62E-4006-AE95-2E5FEC77FEC5}"/>
                            </a:ext>
                          </a:extLst>
                        </wps:cNvPr>
                        <wps:cNvSpPr/>
                        <wps:spPr>
                          <a:xfrm>
                            <a:off x="5419725" y="9525"/>
                            <a:ext cx="533400" cy="91440"/>
                          </a:xfrm>
                          <a:custGeom>
                            <a:avLst/>
                            <a:gdLst>
                              <a:gd name="connsiteX0" fmla="*/ 64052 w 533491"/>
                              <a:gd name="connsiteY0" fmla="*/ 0 h 91885"/>
                              <a:gd name="connsiteX1" fmla="*/ 533491 w 533491"/>
                              <a:gd name="connsiteY1" fmla="*/ 0 h 91885"/>
                              <a:gd name="connsiteX2" fmla="*/ 518091 w 533491"/>
                              <a:gd name="connsiteY2" fmla="*/ 91885 h 91885"/>
                              <a:gd name="connsiteX3" fmla="*/ 0 w 533491"/>
                              <a:gd name="connsiteY3" fmla="*/ 66501 h 918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533491" h="91885">
                                <a:moveTo>
                                  <a:pt x="64052" y="0"/>
                                </a:moveTo>
                                <a:lnTo>
                                  <a:pt x="533491" y="0"/>
                                </a:lnTo>
                                <a:lnTo>
                                  <a:pt x="518091" y="91885"/>
                                </a:lnTo>
                                <a:lnTo>
                                  <a:pt x="0" y="665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5"/>
                          </a:solidFill>
                          <a:ln w="12700">
                            <a:miter lim="400000"/>
                          </a:ln>
                        </wps:spPr>
                        <wps:bodyPr wrap="square" lIns="38100" tIns="38100" rIns="38100" bIns="38100" anchor="ctr">
                          <a:noAutofit/>
                        </wps:bodyPr>
                      </wps:wsp>
                      <wps:wsp>
                        <wps:cNvPr id="29" name="Freeform: Shape 28">
                          <a:extLst>
                            <a:ext uri="{FF2B5EF4-FFF2-40B4-BE49-F238E27FC236}">
                              <a16:creationId xmlns:a16="http://schemas.microsoft.com/office/drawing/2014/main" id="{CE043FE3-B460-480C-BEFE-7A3C86920029}"/>
                            </a:ext>
                          </a:extLst>
                        </wps:cNvPr>
                        <wps:cNvSpPr/>
                        <wps:spPr>
                          <a:xfrm>
                            <a:off x="1266825" y="0"/>
                            <a:ext cx="431165" cy="187325"/>
                          </a:xfrm>
                          <a:custGeom>
                            <a:avLst/>
                            <a:gdLst>
                              <a:gd name="connsiteX0" fmla="*/ 152948 w 431752"/>
                              <a:gd name="connsiteY0" fmla="*/ 0 h 187477"/>
                              <a:gd name="connsiteX1" fmla="*/ 387820 w 431752"/>
                              <a:gd name="connsiteY1" fmla="*/ 0 h 187477"/>
                              <a:gd name="connsiteX2" fmla="*/ 431752 w 431752"/>
                              <a:gd name="connsiteY2" fmla="*/ 151919 h 187477"/>
                              <a:gd name="connsiteX3" fmla="*/ 0 w 431752"/>
                              <a:gd name="connsiteY3" fmla="*/ 187477 h 18747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31752" h="187477">
                                <a:moveTo>
                                  <a:pt x="152948" y="0"/>
                                </a:moveTo>
                                <a:lnTo>
                                  <a:pt x="387820" y="0"/>
                                </a:lnTo>
                                <a:lnTo>
                                  <a:pt x="431752" y="151919"/>
                                </a:lnTo>
                                <a:lnTo>
                                  <a:pt x="0" y="1874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alpha val="8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wrap="square" lIns="38100" tIns="38100" rIns="38100" bIns="38100" anchor="ctr">
                          <a:noAutofit/>
                        </wps:bodyPr>
                      </wps:wsp>
                      <wps:wsp>
                        <wps:cNvPr id="37" name="Freeform: Shape 36">
                          <a:extLst>
                            <a:ext uri="{FF2B5EF4-FFF2-40B4-BE49-F238E27FC236}">
                              <a16:creationId xmlns:a16="http://schemas.microsoft.com/office/drawing/2014/main" id="{3127CAA2-014B-45B4-8EB1-6CAEC42B348E}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3338195" cy="3336925"/>
                          </a:xfrm>
                          <a:custGeom>
                            <a:avLst/>
                            <a:gdLst>
                              <a:gd name="connsiteX0" fmla="*/ 2288499 w 3338313"/>
                              <a:gd name="connsiteY0" fmla="*/ 0 h 3337345"/>
                              <a:gd name="connsiteX1" fmla="*/ 3338313 w 3338313"/>
                              <a:gd name="connsiteY1" fmla="*/ 0 h 3337345"/>
                              <a:gd name="connsiteX2" fmla="*/ 0 w 3338313"/>
                              <a:gd name="connsiteY2" fmla="*/ 3337345 h 3337345"/>
                              <a:gd name="connsiteX3" fmla="*/ 0 w 3338313"/>
                              <a:gd name="connsiteY3" fmla="*/ 2289435 h 333734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338313" h="3337345">
                                <a:moveTo>
                                  <a:pt x="2288499" y="0"/>
                                </a:moveTo>
                                <a:lnTo>
                                  <a:pt x="3338313" y="0"/>
                                </a:lnTo>
                                <a:lnTo>
                                  <a:pt x="0" y="3337345"/>
                                </a:lnTo>
                                <a:lnTo>
                                  <a:pt x="0" y="2289435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1"/>
                              </a:gs>
                            </a:gsLst>
                            <a:lin ang="0" scaled="0"/>
                          </a:gradFill>
                          <a:ln w="12700">
                            <a:miter lim="400000"/>
                          </a:ln>
                        </wps:spPr>
                        <wps:bodyPr wrap="square" lIns="38100" tIns="38100" rIns="38100" bIns="38100" anchor="ctr">
                          <a:noAutofit/>
                        </wps:bodyPr>
                      </wps:wsp>
                      <wps:wsp>
                        <wps:cNvPr id="27" name="Freeform: Shape 26">
                          <a:extLst>
                            <a:ext uri="{FF2B5EF4-FFF2-40B4-BE49-F238E27FC236}">
                              <a16:creationId xmlns:a16="http://schemas.microsoft.com/office/drawing/2014/main" id="{1A51B18C-86A9-48D7-BED5-38FDCE90E0D4}"/>
                            </a:ext>
                          </a:extLst>
                        </wps:cNvPr>
                        <wps:cNvSpPr/>
                        <wps:spPr>
                          <a:xfrm>
                            <a:off x="5372100" y="0"/>
                            <a:ext cx="1223645" cy="921385"/>
                          </a:xfrm>
                          <a:custGeom>
                            <a:avLst/>
                            <a:gdLst>
                              <a:gd name="connsiteX0" fmla="*/ 921446 w 1223682"/>
                              <a:gd name="connsiteY0" fmla="*/ 0 h 921501"/>
                              <a:gd name="connsiteX1" fmla="*/ 1223682 w 1223682"/>
                              <a:gd name="connsiteY1" fmla="*/ 0 h 921501"/>
                              <a:gd name="connsiteX2" fmla="*/ 302213 w 1223682"/>
                              <a:gd name="connsiteY2" fmla="*/ 921501 h 921501"/>
                              <a:gd name="connsiteX3" fmla="*/ 0 w 1223682"/>
                              <a:gd name="connsiteY3" fmla="*/ 921501 h 92150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23682" h="921501">
                                <a:moveTo>
                                  <a:pt x="921446" y="0"/>
                                </a:moveTo>
                                <a:lnTo>
                                  <a:pt x="1223682" y="0"/>
                                </a:lnTo>
                                <a:lnTo>
                                  <a:pt x="302213" y="921501"/>
                                </a:lnTo>
                                <a:lnTo>
                                  <a:pt x="0" y="9215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wrap="square" lIns="38100" tIns="38100" rIns="38100" bIns="38100" anchor="ctr">
                          <a:noAutofit/>
                        </wps:bodyPr>
                      </wps:wsp>
                      <wps:wsp>
                        <wps:cNvPr id="35" name="Freeform: Shape 34">
                          <a:extLst>
                            <a:ext uri="{FF2B5EF4-FFF2-40B4-BE49-F238E27FC236}">
                              <a16:creationId xmlns:a16="http://schemas.microsoft.com/office/drawing/2014/main" id="{8BD3B297-091A-4FA5-8178-152B748A75C8}"/>
                            </a:ext>
                          </a:extLst>
                        </wps:cNvPr>
                        <wps:cNvSpPr/>
                        <wps:spPr>
                          <a:xfrm>
                            <a:off x="0" y="1257300"/>
                            <a:ext cx="5328285" cy="5328920"/>
                          </a:xfrm>
                          <a:custGeom>
                            <a:avLst/>
                            <a:gdLst>
                              <a:gd name="connsiteX0" fmla="*/ 5025351 w 5328867"/>
                              <a:gd name="connsiteY0" fmla="*/ 0 h 5329204"/>
                              <a:gd name="connsiteX1" fmla="*/ 5328867 w 5328867"/>
                              <a:gd name="connsiteY1" fmla="*/ 0 h 5329204"/>
                              <a:gd name="connsiteX2" fmla="*/ 0 w 5328867"/>
                              <a:gd name="connsiteY2" fmla="*/ 5329204 h 5329204"/>
                              <a:gd name="connsiteX3" fmla="*/ 0 w 5328867"/>
                              <a:gd name="connsiteY3" fmla="*/ 5025668 h 532920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5328867" h="5329204">
                                <a:moveTo>
                                  <a:pt x="5025351" y="0"/>
                                </a:moveTo>
                                <a:lnTo>
                                  <a:pt x="5328867" y="0"/>
                                </a:lnTo>
                                <a:lnTo>
                                  <a:pt x="0" y="5329204"/>
                                </a:lnTo>
                                <a:lnTo>
                                  <a:pt x="0" y="50256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5">
                              <a:alpha val="8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wrap="square" lIns="38100" tIns="38100" rIns="38100" bIns="38100" anchor="ctr">
                          <a:noAutofit/>
                        </wps:bodyPr>
                      </wps:wsp>
                      <wps:wsp>
                        <wps:cNvPr id="48" name="Freeform: Shape 47">
                          <a:extLst>
                            <a:ext uri="{FF2B5EF4-FFF2-40B4-BE49-F238E27FC236}">
                              <a16:creationId xmlns:a16="http://schemas.microsoft.com/office/drawing/2014/main" id="{BD0A81F9-BCB3-4ECD-A0E2-EA6ECADC76C4}"/>
                            </a:ext>
                          </a:extLst>
                        </wps:cNvPr>
                        <wps:cNvSpPr/>
                        <wps:spPr>
                          <a:xfrm>
                            <a:off x="1676400" y="1524000"/>
                            <a:ext cx="6057265" cy="6056630"/>
                          </a:xfrm>
                          <a:custGeom>
                            <a:avLst/>
                            <a:gdLst>
                              <a:gd name="connsiteX0" fmla="*/ 6057557 w 6057557"/>
                              <a:gd name="connsiteY0" fmla="*/ 0 h 6056716"/>
                              <a:gd name="connsiteX1" fmla="*/ 6057557 w 6057557"/>
                              <a:gd name="connsiteY1" fmla="*/ 1290217 h 6056716"/>
                              <a:gd name="connsiteX2" fmla="*/ 1388023 w 6057557"/>
                              <a:gd name="connsiteY2" fmla="*/ 5960250 h 6056716"/>
                              <a:gd name="connsiteX3" fmla="*/ 0 w 6057557"/>
                              <a:gd name="connsiteY3" fmla="*/ 6056716 h 60567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057557" h="6056716">
                                <a:moveTo>
                                  <a:pt x="6057557" y="0"/>
                                </a:moveTo>
                                <a:lnTo>
                                  <a:pt x="6057557" y="1290217"/>
                                </a:lnTo>
                                <a:lnTo>
                                  <a:pt x="1388023" y="5960250"/>
                                </a:lnTo>
                                <a:lnTo>
                                  <a:pt x="0" y="60567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>
                            <a:miter lim="400000"/>
                          </a:ln>
                        </wps:spPr>
                        <wps:bodyPr wrap="square" lIns="38100" tIns="38100" rIns="38100" bIns="38100" anchor="ctr">
                          <a:noAutofit/>
                        </wps:bodyPr>
                      </wps:wsp>
                      <wps:wsp>
                        <wps:cNvPr id="47" name="Freeform: Shape 46">
                          <a:extLst>
                            <a:ext uri="{FF2B5EF4-FFF2-40B4-BE49-F238E27FC236}">
                              <a16:creationId xmlns:a16="http://schemas.microsoft.com/office/drawing/2014/main" id="{F9CB3BA7-B03B-417B-B6A6-099E2EDA0CFC}"/>
                            </a:ext>
                          </a:extLst>
                        </wps:cNvPr>
                        <wps:cNvSpPr/>
                        <wps:spPr>
                          <a:xfrm>
                            <a:off x="1752600" y="3038475"/>
                            <a:ext cx="5981065" cy="6002655"/>
                          </a:xfrm>
                          <a:custGeom>
                            <a:avLst/>
                            <a:gdLst>
                              <a:gd name="connsiteX0" fmla="*/ 5981304 w 5981304"/>
                              <a:gd name="connsiteY0" fmla="*/ 0 h 6002915"/>
                              <a:gd name="connsiteX1" fmla="*/ 5981304 w 5981304"/>
                              <a:gd name="connsiteY1" fmla="*/ 42239 h 6002915"/>
                              <a:gd name="connsiteX2" fmla="*/ 31583 w 5981304"/>
                              <a:gd name="connsiteY2" fmla="*/ 5993332 h 6002915"/>
                              <a:gd name="connsiteX3" fmla="*/ 3377 w 5981304"/>
                              <a:gd name="connsiteY3" fmla="*/ 5999870 h 6002915"/>
                              <a:gd name="connsiteX4" fmla="*/ 9913 w 5981304"/>
                              <a:gd name="connsiteY4" fmla="*/ 5971656 h 600291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5981304" h="6002915">
                                <a:moveTo>
                                  <a:pt x="5981304" y="0"/>
                                </a:moveTo>
                                <a:lnTo>
                                  <a:pt x="5981304" y="42239"/>
                                </a:lnTo>
                                <a:lnTo>
                                  <a:pt x="31583" y="5993332"/>
                                </a:lnTo>
                                <a:cubicBezTo>
                                  <a:pt x="22640" y="6002278"/>
                                  <a:pt x="9913" y="6006062"/>
                                  <a:pt x="3377" y="5999870"/>
                                </a:cubicBezTo>
                                <a:cubicBezTo>
                                  <a:pt x="-2815" y="5993332"/>
                                  <a:pt x="-407" y="5980602"/>
                                  <a:pt x="9913" y="597165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12700">
                            <a:miter lim="400000"/>
                          </a:ln>
                        </wps:spPr>
                        <wps:bodyPr wrap="square" lIns="38100" tIns="38100" rIns="38100" bIns="38100" anchor="ctr">
                          <a:noAutofit/>
                        </wps:bodyPr>
                      </wps:wsp>
                      <wps:wsp>
                        <wps:cNvPr id="49" name="Freeform: Shape 48">
                          <a:extLst>
                            <a:ext uri="{FF2B5EF4-FFF2-40B4-BE49-F238E27FC236}">
                              <a16:creationId xmlns:a16="http://schemas.microsoft.com/office/drawing/2014/main" id="{F351D0FE-4158-4B53-86AB-F2525766FB37}"/>
                            </a:ext>
                          </a:extLst>
                        </wps:cNvPr>
                        <wps:cNvSpPr/>
                        <wps:spPr>
                          <a:xfrm>
                            <a:off x="4000500" y="752475"/>
                            <a:ext cx="3726815" cy="4657725"/>
                          </a:xfrm>
                          <a:custGeom>
                            <a:avLst/>
                            <a:gdLst>
                              <a:gd name="connsiteX0" fmla="*/ 3727025 w 3727025"/>
                              <a:gd name="connsiteY0" fmla="*/ 0 h 4658202"/>
                              <a:gd name="connsiteX1" fmla="*/ 3727025 w 3727025"/>
                              <a:gd name="connsiteY1" fmla="*/ 930933 h 4658202"/>
                              <a:gd name="connsiteX2" fmla="*/ 0 w 3727025"/>
                              <a:gd name="connsiteY2" fmla="*/ 4658202 h 4658202"/>
                              <a:gd name="connsiteX3" fmla="*/ 38053 w 3727025"/>
                              <a:gd name="connsiteY3" fmla="*/ 3711991 h 465820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727025" h="4658202">
                                <a:moveTo>
                                  <a:pt x="3727025" y="0"/>
                                </a:moveTo>
                                <a:lnTo>
                                  <a:pt x="3727025" y="930933"/>
                                </a:lnTo>
                                <a:lnTo>
                                  <a:pt x="0" y="4658202"/>
                                </a:lnTo>
                                <a:lnTo>
                                  <a:pt x="38053" y="37119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5">
                              <a:alpha val="8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wrap="square" lIns="38100" tIns="38100" rIns="38100" bIns="38100" anchor="ctr">
                          <a:noAutofit/>
                        </wps:bodyPr>
                      </wps:wsp>
                      <wps:wsp>
                        <wps:cNvPr id="36" name="Freeform: Shape 35">
                          <a:extLst>
                            <a:ext uri="{FF2B5EF4-FFF2-40B4-BE49-F238E27FC236}">
                              <a16:creationId xmlns:a16="http://schemas.microsoft.com/office/drawing/2014/main" id="{EBB6780F-6BE6-4F04-8E66-BBEA6A02789E}"/>
                            </a:ext>
                          </a:extLst>
                        </wps:cNvPr>
                        <wps:cNvSpPr/>
                        <wps:spPr>
                          <a:xfrm>
                            <a:off x="0" y="1790700"/>
                            <a:ext cx="2035810" cy="2910840"/>
                          </a:xfrm>
                          <a:custGeom>
                            <a:avLst/>
                            <a:gdLst>
                              <a:gd name="connsiteX0" fmla="*/ 2035882 w 2035882"/>
                              <a:gd name="connsiteY0" fmla="*/ 0 h 2910994"/>
                              <a:gd name="connsiteX1" fmla="*/ 1889839 w 2035882"/>
                              <a:gd name="connsiteY1" fmla="*/ 1021029 h 2910994"/>
                              <a:gd name="connsiteX2" fmla="*/ 0 w 2035882"/>
                              <a:gd name="connsiteY2" fmla="*/ 2910994 h 2910994"/>
                              <a:gd name="connsiteX3" fmla="*/ 0 w 2035882"/>
                              <a:gd name="connsiteY3" fmla="*/ 2036025 h 291099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035882" h="2910994">
                                <a:moveTo>
                                  <a:pt x="2035882" y="0"/>
                                </a:moveTo>
                                <a:lnTo>
                                  <a:pt x="1889839" y="1021029"/>
                                </a:lnTo>
                                <a:lnTo>
                                  <a:pt x="0" y="2910994"/>
                                </a:lnTo>
                                <a:lnTo>
                                  <a:pt x="0" y="2036025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59000">
                                <a:schemeClr val="accent1"/>
                              </a:gs>
                            </a:gsLst>
                            <a:lin ang="0" scaled="0"/>
                          </a:gradFill>
                          <a:ln w="12700">
                            <a:miter lim="400000"/>
                          </a:ln>
                        </wps:spPr>
                        <wps:bodyPr wrap="square" lIns="38100" tIns="38100" rIns="38100" bIns="38100" anchor="ctr">
                          <a:noAutofit/>
                        </wps:bodyPr>
                      </wps:wsp>
                      <wps:wsp>
                        <wps:cNvPr id="26" name="Freeform: Shape 25">
                          <a:extLst>
                            <a:ext uri="{FF2B5EF4-FFF2-40B4-BE49-F238E27FC236}">
                              <a16:creationId xmlns:a16="http://schemas.microsoft.com/office/drawing/2014/main" id="{1E90B279-6284-478B-8057-853C5364F14D}"/>
                            </a:ext>
                          </a:extLst>
                        </wps:cNvPr>
                        <wps:cNvSpPr/>
                        <wps:spPr>
                          <a:xfrm>
                            <a:off x="3324225" y="9525"/>
                            <a:ext cx="1877695" cy="1449070"/>
                          </a:xfrm>
                          <a:custGeom>
                            <a:avLst/>
                            <a:gdLst>
                              <a:gd name="connsiteX0" fmla="*/ 1440159 w 1877792"/>
                              <a:gd name="connsiteY0" fmla="*/ 0 h 1449445"/>
                              <a:gd name="connsiteX1" fmla="*/ 1877792 w 1877792"/>
                              <a:gd name="connsiteY1" fmla="*/ 0 h 1449445"/>
                              <a:gd name="connsiteX2" fmla="*/ 1718109 w 1877792"/>
                              <a:gd name="connsiteY2" fmla="*/ 795463 h 1449445"/>
                              <a:gd name="connsiteX3" fmla="*/ 0 w 1877792"/>
                              <a:gd name="connsiteY3" fmla="*/ 1449445 h 144944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877792" h="1449445">
                                <a:moveTo>
                                  <a:pt x="1440159" y="0"/>
                                </a:moveTo>
                                <a:lnTo>
                                  <a:pt x="1877792" y="0"/>
                                </a:lnTo>
                                <a:lnTo>
                                  <a:pt x="1718109" y="795463"/>
                                </a:lnTo>
                                <a:lnTo>
                                  <a:pt x="0" y="14494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 w="12700">
                            <a:miter lim="400000"/>
                          </a:ln>
                        </wps:spPr>
                        <wps:bodyPr wrap="square" lIns="38100" tIns="38100" rIns="38100" bIns="38100" anchor="ctr">
                          <a:noAutofit/>
                        </wps:bodyPr>
                      </wps:wsp>
                      <wps:wsp>
                        <wps:cNvPr id="46" name="Freeform: Shape 45">
                          <a:extLst>
                            <a:ext uri="{FF2B5EF4-FFF2-40B4-BE49-F238E27FC236}">
                              <a16:creationId xmlns:a16="http://schemas.microsoft.com/office/drawing/2014/main" id="{E7A60FD9-FCBC-4C2B-8659-BE0023460602}"/>
                            </a:ext>
                          </a:extLst>
                        </wps:cNvPr>
                        <wps:cNvSpPr/>
                        <wps:spPr>
                          <a:xfrm>
                            <a:off x="3200400" y="5562600"/>
                            <a:ext cx="4521200" cy="4488180"/>
                          </a:xfrm>
                          <a:custGeom>
                            <a:avLst/>
                            <a:gdLst>
                              <a:gd name="connsiteX0" fmla="*/ 402068 w 4521504"/>
                              <a:gd name="connsiteY0" fmla="*/ 4086702 h 4488789"/>
                              <a:gd name="connsiteX1" fmla="*/ 344935 w 4521504"/>
                              <a:gd name="connsiteY1" fmla="*/ 4488789 h 4488789"/>
                              <a:gd name="connsiteX2" fmla="*/ 0 w 4521504"/>
                              <a:gd name="connsiteY2" fmla="*/ 4488789 h 4488789"/>
                              <a:gd name="connsiteX3" fmla="*/ 3942336 w 4521504"/>
                              <a:gd name="connsiteY3" fmla="*/ 579158 h 4488789"/>
                              <a:gd name="connsiteX4" fmla="*/ 3943759 w 4521504"/>
                              <a:gd name="connsiteY4" fmla="*/ 579158 h 4488789"/>
                              <a:gd name="connsiteX5" fmla="*/ 3943759 w 4521504"/>
                              <a:gd name="connsiteY5" fmla="*/ 1913727 h 4488789"/>
                              <a:gd name="connsiteX6" fmla="*/ 1387604 w 4521504"/>
                              <a:gd name="connsiteY6" fmla="*/ 4488789 h 4488789"/>
                              <a:gd name="connsiteX7" fmla="*/ 927481 w 4521504"/>
                              <a:gd name="connsiteY7" fmla="*/ 4488789 h 4488789"/>
                              <a:gd name="connsiteX8" fmla="*/ 1127080 w 4521504"/>
                              <a:gd name="connsiteY8" fmla="*/ 3395708 h 4488789"/>
                              <a:gd name="connsiteX9" fmla="*/ 4521504 w 4521504"/>
                              <a:gd name="connsiteY9" fmla="*/ 0 h 4488789"/>
                              <a:gd name="connsiteX10" fmla="*/ 4521504 w 4521504"/>
                              <a:gd name="connsiteY10" fmla="*/ 1329468 h 4488789"/>
                              <a:gd name="connsiteX11" fmla="*/ 4165986 w 4521504"/>
                              <a:gd name="connsiteY11" fmla="*/ 1687731 h 4488789"/>
                              <a:gd name="connsiteX12" fmla="*/ 4165986 w 4521504"/>
                              <a:gd name="connsiteY12" fmla="*/ 355601 h 448878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4521504" h="4488789">
                                <a:moveTo>
                                  <a:pt x="402068" y="4086702"/>
                                </a:moveTo>
                                <a:lnTo>
                                  <a:pt x="344935" y="4488789"/>
                                </a:lnTo>
                                <a:lnTo>
                                  <a:pt x="0" y="4488789"/>
                                </a:lnTo>
                                <a:close/>
                                <a:moveTo>
                                  <a:pt x="3942336" y="579158"/>
                                </a:moveTo>
                                <a:lnTo>
                                  <a:pt x="3943759" y="579158"/>
                                </a:lnTo>
                                <a:lnTo>
                                  <a:pt x="3943759" y="1913727"/>
                                </a:lnTo>
                                <a:lnTo>
                                  <a:pt x="1387604" y="4488789"/>
                                </a:lnTo>
                                <a:lnTo>
                                  <a:pt x="927481" y="4488789"/>
                                </a:lnTo>
                                <a:lnTo>
                                  <a:pt x="1127080" y="3395708"/>
                                </a:lnTo>
                                <a:close/>
                                <a:moveTo>
                                  <a:pt x="4521504" y="0"/>
                                </a:moveTo>
                                <a:lnTo>
                                  <a:pt x="4521504" y="1329468"/>
                                </a:lnTo>
                                <a:lnTo>
                                  <a:pt x="4165986" y="1687731"/>
                                </a:lnTo>
                                <a:lnTo>
                                  <a:pt x="4165986" y="355601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50000">
                                <a:schemeClr val="accent1"/>
                              </a:gs>
                              <a:gs pos="100000">
                                <a:schemeClr val="accent4"/>
                              </a:gs>
                            </a:gsLst>
                            <a:lin ang="0" scaled="0"/>
                          </a:gradFill>
                          <a:ln w="12700">
                            <a:miter lim="400000"/>
                          </a:ln>
                        </wps:spPr>
                        <wps:bodyPr wrap="square" lIns="38100" tIns="38100" rIns="38100" bIns="38100" anchor="ctr">
                          <a:noAutofit/>
                        </wps:bodyPr>
                      </wps:wsp>
                      <wps:wsp>
                        <wps:cNvPr id="34" name="Freeform: Shape 33">
                          <a:extLst>
                            <a:ext uri="{FF2B5EF4-FFF2-40B4-BE49-F238E27FC236}">
                              <a16:creationId xmlns:a16="http://schemas.microsoft.com/office/drawing/2014/main" id="{ACFEB7B6-0444-474E-BED7-1DDC24BDF043}"/>
                            </a:ext>
                          </a:extLst>
                        </wps:cNvPr>
                        <wps:cNvSpPr/>
                        <wps:spPr>
                          <a:xfrm>
                            <a:off x="0" y="7000875"/>
                            <a:ext cx="1910080" cy="1910080"/>
                          </a:xfrm>
                          <a:custGeom>
                            <a:avLst/>
                            <a:gdLst>
                              <a:gd name="connsiteX0" fmla="*/ 1910166 w 1910166"/>
                              <a:gd name="connsiteY0" fmla="*/ 0 h 1910287"/>
                              <a:gd name="connsiteX1" fmla="*/ 0 w 1910166"/>
                              <a:gd name="connsiteY1" fmla="*/ 1910287 h 1910287"/>
                              <a:gd name="connsiteX2" fmla="*/ 0 w 1910166"/>
                              <a:gd name="connsiteY2" fmla="*/ 712628 h 191028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910166" h="1910287">
                                <a:moveTo>
                                  <a:pt x="1910166" y="0"/>
                                </a:moveTo>
                                <a:lnTo>
                                  <a:pt x="0" y="1910287"/>
                                </a:lnTo>
                                <a:lnTo>
                                  <a:pt x="0" y="7126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12700">
                            <a:miter lim="400000"/>
                          </a:ln>
                        </wps:spPr>
                        <wps:bodyPr wrap="square" lIns="38100" tIns="38100" rIns="38100" bIns="38100" anchor="ctr">
                          <a:noAutofit/>
                        </wps:bodyPr>
                      </wps:wsp>
                      <wps:wsp>
                        <wps:cNvPr id="18" name="Shape">
                          <a:extLst>
                            <a:ext uri="{FF2B5EF4-FFF2-40B4-BE49-F238E27FC236}">
                              <a16:creationId xmlns:a16="http://schemas.microsoft.com/office/drawing/2014/main" id="{432B6EFE-73A0-42AF-A182-5A4367F5412A}"/>
                            </a:ext>
                          </a:extLst>
                        </wps:cNvPr>
                        <wps:cNvSpPr/>
                        <wps:spPr>
                          <a:xfrm>
                            <a:off x="866775" y="742950"/>
                            <a:ext cx="5974669" cy="853269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595" y="21600"/>
                                </a:move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50800">
                            <a:solidFill>
                              <a:schemeClr val="accent4"/>
                            </a:solidFill>
                            <a:miter lim="400000"/>
                          </a:ln>
                          <a:effectLst>
                            <a:outerShdw blurRad="152400" dist="50800" dir="5400000" algn="ctr" rotWithShape="0">
                              <a:schemeClr val="tx2">
                                <a:alpha val="65000"/>
                              </a:schemeClr>
                            </a:outerShdw>
                          </a:effectLst>
                        </wps:spPr>
                        <wps:bodyPr lIns="38100" tIns="38100" rIns="38100" bIns="38100" anchor="ctr"/>
                      </wps:wsp>
                    </wpg:wgp>
                  </a:graphicData>
                </a:graphic>
                <wp14:sizeRelH relativeFrom="page">
                  <wp14:pctWidth>100000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group w14:anchorId="7F6680F1" id="Group 19" o:spid="_x0000_s1026" alt="Background" style="position:absolute;margin-left:-96.4pt;margin-top:0;width:608.95pt;height:791.4pt;z-index:-251643904;mso-width-percent:1000;mso-height-percent:1000;mso-position-vertical-relative:page;mso-width-percent:1000;mso-height-percent:1000" coordsize="77336,100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">
                <v:shape id="Freeform: Shape 24" o:spid="_x0000_s1027" style="position:absolute;left:54197;top:95;width:5334;height:914;visibility:visible;mso-wrap-style:square;v-text-anchor:middle" coordsize="533491,91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" path="m64052,l533491,,518091,91885,,66501,64052,xe" fillcolor="#16bffd [3208]" stroked="f" strokeweight="1pt">
                  <v:stroke miterlimit="4" joinstyle="miter"/>
                  <v:path arrowok="t" o:connecttype="custom" o:connectlocs="64041,0;533400,0;518003,91440;0,66179" o:connectangles="0,0,0,0"/>
                </v:shape>
                <v:shape id="Freeform: Shape 28" o:spid="_x0000_s1028" style="position:absolute;left:12668;width:4311;height:1873;visibility:visible;mso-wrap-style:square;v-text-anchor:middle" coordsize="431752,187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" path="m152948,l387820,r43932,151919l,187477,152948,xe" fillcolor="#b620b4 [3205]" stroked="f" strokeweight="1pt">
                  <v:fill opacity="52428f"/>
                  <v:stroke miterlimit="4" joinstyle="miter"/>
                  <v:path arrowok="t" o:connecttype="custom" o:connectlocs="152740,0;387293,0;431165,151796;0,187325" o:connectangles="0,0,0,0"/>
                </v:shape>
                <v:shape id="Freeform: Shape 36" o:spid="_x0000_s1029" style="position:absolute;width:33381;height:33369;visibility:visible;mso-wrap-style:square;v-text-anchor:middle" coordsize="3338313,3337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" path="m2288499,l3338313,,,3337345,,2289435,2288499,xe" fillcolor="#b620b4 [3205]" stroked="f" strokeweight="1pt">
                  <v:fill color2="#7437bc [3204]" angle="90" focus="100%" type="gradient">
                    <o:fill v:ext="view" type="gradientUnscaled"/>
                  </v:fill>
                  <v:stroke miterlimit="4" joinstyle="miter"/>
                  <v:path arrowok="t" o:connecttype="custom" o:connectlocs="2288418,0;3338195,0;0,3336925;0,2289147" o:connectangles="0,0,0,0"/>
                </v:shape>
                <v:shape id="Freeform: Shape 26" o:spid="_x0000_s1030" style="position:absolute;left:53721;width:12236;height:9213;visibility:visible;mso-wrap-style:square;v-text-anchor:middle" coordsize="1223682,9215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" path="m921446,r302236,l302213,921501,,921501,921446,xe" fillcolor="#7437bc [3204]" stroked="f" strokeweight="1pt">
                  <v:stroke miterlimit="4" joinstyle="miter"/>
                  <v:path arrowok="t" o:connecttype="custom" o:connectlocs="921418,0;1223645,0;302204,921385;0,921385" o:connectangles="0,0,0,0"/>
                </v:shape>
                <v:shape id="Freeform: Shape 34" o:spid="_x0000_s1031" style="position:absolute;top:12573;width:53282;height:53289;visibility:visible;mso-wrap-style:square;v-text-anchor:middle" coordsize="5328867,5329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" path="m5025351,r303516,l,5329204,,5025668,5025351,xe" fillcolor="#16bffd [3208]" stroked="f" strokeweight="1pt">
                  <v:fill opacity="52428f"/>
                  <v:stroke miterlimit="4" joinstyle="miter"/>
                  <v:path arrowok="t" o:connecttype="custom" o:connectlocs="5024802,0;5328285,0;0,5328920;0,5025400" o:connectangles="0,0,0,0"/>
                </v:shape>
                <v:shape id="Freeform: Shape 47" o:spid="_x0000_s1032" style="position:absolute;left:16764;top:15240;width:60572;height:60566;visibility:visible;mso-wrap-style:square;v-text-anchor:middle" coordsize="6057557,6056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" path="m6057557,r,1290217l1388023,5960250,,6056716,6057557,xe" fillcolor="#395398 [3207]" stroked="f" strokeweight="1pt">
                  <v:stroke miterlimit="4" joinstyle="miter"/>
                  <v:path arrowok="t" o:connecttype="custom" o:connectlocs="6057265,0;6057265,1290199;1387956,5960165;0,6056630" o:connectangles="0,0,0,0"/>
                </v:shape>
                <v:shape id="Freeform: Shape 46" o:spid="_x0000_s1033" style="position:absolute;left:17526;top:30384;width:59810;height:60027;visibility:visible;mso-wrap-style:square;v-text-anchor:middle" coordsize="5981304,6002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" path="m5981304,r,42239l31583,5993332v-8943,8946,-21670,12730,-28206,6538c-2815,5993332,-407,5980602,9913,5971656l5981304,xe" fillcolor="#b620b4 [3205]" stroked="f" strokeweight="1pt">
                  <v:stroke miterlimit="4" joinstyle="miter"/>
                  <v:path arrowok="t" o:connecttype="custom" o:connectlocs="5981065,0;5981065,42237;31582,5993072;3377,5999610;9913,5971397" o:connectangles="0,0,0,0,0"/>
                </v:shape>
                <v:shape id="Freeform: Shape 48" o:spid="_x0000_s1034" style="position:absolute;left:40005;top:7524;width:37268;height:46578;visibility:visible;mso-wrap-style:square;v-text-anchor:middle" coordsize="3727025,4658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" path="m3727025,r,930933l,4658202,38053,3711991,3727025,xe" fillcolor="#16bffd [3208]" stroked="f" strokeweight="1pt">
                  <v:fill opacity="52428f"/>
                  <v:stroke miterlimit="4" joinstyle="miter"/>
                  <v:path arrowok="t" o:connecttype="custom" o:connectlocs="3726815,0;3726815,930838;0,4657725;38051,3711611" o:connectangles="0,0,0,0"/>
                </v:shape>
                <v:shape id="Freeform: Shape 35" o:spid="_x0000_s1035" style="position:absolute;top:17907;width:20358;height:29108;visibility:visible;mso-wrap-style:square;v-text-anchor:middle" coordsize="2035882,2910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" path="m2035882,l1889839,1021029,,2910994,,2036025,2035882,xe" fillcolor="#b620b4 [3205]" stroked="f" strokeweight="1pt">
                  <v:fill color2="#7437bc [3204]" angle="90" colors="0 #b620b4;38666f #7437bc" focus="100%" type="gradient">
                    <o:fill v:ext="view" type="gradientUnscaled"/>
                  </v:fill>
                  <v:stroke miterlimit="4" joinstyle="miter"/>
                  <v:path arrowok="t" o:connecttype="custom" o:connectlocs="2035810,0;1889772,1020975;0,2910840;0,2035917" o:connectangles="0,0,0,0"/>
                </v:shape>
                <v:shape id="Freeform: Shape 25" o:spid="_x0000_s1036" style="position:absolute;left:33242;top:95;width:18777;height:14490;visibility:visible;mso-wrap-style:square;v-text-anchor:middle" coordsize="1877792,1449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" path="m1440159,r437633,l1718109,795463,,1449445,1440159,xe" fillcolor="#92fcff [3209]" stroked="f" strokeweight="1pt">
                  <v:stroke miterlimit="4" joinstyle="miter"/>
                  <v:path arrowok="t" o:connecttype="custom" o:connectlocs="1440085,0;1877695,0;1718020,795257;0,1449070" o:connectangles="0,0,0,0"/>
                </v:shape>
                <v:shape id="Freeform: Shape 45" o:spid="_x0000_s1037" style="position:absolute;left:32004;top:55626;width:45212;height:44881;visibility:visible;mso-wrap-style:square;v-text-anchor:middle" coordsize="4521504,44887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" path="m402068,4086702r-57133,402087l,4488789,402068,4086702xm3942336,579158r1423,l3943759,1913727,1387604,4488789r-460123,l1127080,3395708,3942336,579158xm4521504,r,1329468l4165986,1687731r,-1332130l4521504,xe" fillcolor="#b620b4 [3205]" stroked="f" strokeweight="1pt">
                  <v:fill color2="#395398 [3207]" angle="90" colors="0 #b620b4;.5 #7437bc;1 #395398" focus="100%" type="gradient">
                    <o:fill v:ext="view" type="gradientUnscaled"/>
                  </v:fill>
                  <v:stroke miterlimit="4" joinstyle="miter"/>
                  <v:path arrowok="t" o:connecttype="custom" o:connectlocs="402041,4086148;344912,4488180;0,4488180;3942071,579079;3943494,579079;3943494,1913467;1387511,4488180;927419,4488180;1127004,3395247;4521200,0;4521200,1329288;4165706,1687502;4165706,355553" o:connectangles="0,0,0,0,0,0,0,0,0,0,0,0,0"/>
                </v:shape>
                <v:shape id="Freeform: Shape 33" o:spid="_x0000_s1038" style="position:absolute;top:70008;width:19100;height:19101;visibility:visible;mso-wrap-style:square;v-text-anchor:middle" coordsize="1910166,1910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" path="m1910166,l,1910287,,712628,1910166,xe" fillcolor="#b620b4 [3205]" stroked="f" strokeweight="1pt">
                  <v:stroke miterlimit="4" joinstyle="miter"/>
                  <v:path arrowok="t" o:connecttype="custom" o:connectlocs="1910080,0;0,1910080;0,712551" o:connectangles="0,0,0"/>
                </v:shape>
                <v:shape id="Shape" o:spid="_x0000_s1039" style="position:absolute;left:8667;top:7429;width:59747;height:85327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" path="m21595,21600l,21600,,,21600,r,21600l21595,21600xe" fillcolor="white [3212]" strokecolor="#395398 [3207]" strokeweight="4pt">
                  <v:stroke miterlimit="4" joinstyle="miter"/>
                  <v:shadow on="t" color="#5e5e5e [3215]" opacity="42598f" offset="0,4pt"/>
                  <v:path arrowok="t" o:extrusionok="f" o:connecttype="custom" o:connectlocs="2987335,4266349;2987335,4266349;2987335,4266349;2987335,4266349" o:connectangles="0,90,180,270"/>
                </v:shape>
                <w10:wrap anchory="page"/>
                <w10:anchorlock/>
              </v:group>
            </w:pict>
          </mc:Fallback>
        </mc:AlternateContent>
      </w:r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5678"/>
        <w:gridCol w:w="2702"/>
      </w:tblGrid>
      <w:tr w:rsidR="00F33707" w:rsidRPr="00B67F0C" w14:paraId="7CB97A85" w14:textId="77777777" w:rsidTr="00A30747">
        <w:trPr>
          <w:trHeight w:val="1665"/>
        </w:trPr>
        <w:tc>
          <w:tcPr>
            <w:tcW w:w="5678" w:type="dxa"/>
            <w:tcBorders>
              <w:bottom w:val="single" w:sz="12" w:space="0" w:color="7437BC" w:themeColor="accent1"/>
            </w:tcBorders>
            <w:vAlign w:val="center"/>
          </w:tcPr>
          <w:p w14:paraId="79E5150B" w14:textId="77777777" w:rsidR="00F33707" w:rsidRDefault="003247E4" w:rsidP="00DA4CB0">
            <w:pPr>
              <w:pStyle w:val="ContactInfo"/>
            </w:pPr>
            <w:r>
              <w:t>Pitch deck</w:t>
            </w:r>
          </w:p>
          <w:p w14:paraId="4E820F5C" w14:textId="77777777" w:rsidR="003247E4" w:rsidRDefault="003247E4" w:rsidP="00DA4CB0">
            <w:pPr>
              <w:pStyle w:val="ContactInfo"/>
              <w:rPr>
                <w:rFonts w:cs="B Nazanin"/>
                <w:b/>
                <w:bCs/>
                <w:sz w:val="32"/>
                <w:szCs w:val="32"/>
              </w:rPr>
            </w:pPr>
            <w:proofErr w:type="spellStart"/>
            <w:r w:rsidRPr="00662707">
              <w:rPr>
                <w:rFonts w:cs="B Nazanin"/>
                <w:b/>
                <w:bCs/>
                <w:sz w:val="32"/>
                <w:szCs w:val="32"/>
              </w:rPr>
              <w:t>KnockLog</w:t>
            </w:r>
            <w:proofErr w:type="spellEnd"/>
            <w:r w:rsidRPr="00662707">
              <w:rPr>
                <w:rFonts w:cs="B Nazani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662707">
              <w:rPr>
                <w:rFonts w:cs="B Nazanin"/>
                <w:b/>
                <w:bCs/>
                <w:sz w:val="32"/>
                <w:szCs w:val="32"/>
              </w:rPr>
              <w:t>StartTop</w:t>
            </w:r>
            <w:proofErr w:type="spellEnd"/>
          </w:p>
          <w:p w14:paraId="3233B386" w14:textId="11448225" w:rsidR="00A30747" w:rsidRPr="00B67F0C" w:rsidRDefault="00A30747" w:rsidP="00A30747">
            <w:pPr>
              <w:pStyle w:val="ContactInfo"/>
            </w:pPr>
            <w:r w:rsidRPr="00A30747">
              <w:rPr>
                <w:rtl/>
              </w:rPr>
              <w:t>پلتفرم جامع مدیریت عملکرد ورزشکاران حرفه‌ای</w:t>
            </w:r>
          </w:p>
        </w:tc>
        <w:tc>
          <w:tcPr>
            <w:tcW w:w="2702" w:type="dxa"/>
            <w:tcBorders>
              <w:bottom w:val="single" w:sz="12" w:space="0" w:color="7437BC" w:themeColor="accent1"/>
            </w:tcBorders>
            <w:vAlign w:val="center"/>
          </w:tcPr>
          <w:p w14:paraId="047AF945" w14:textId="58712E07" w:rsidR="00F33707" w:rsidRPr="00B67F0C" w:rsidRDefault="003247E4" w:rsidP="00DA4CB0">
            <w:pPr>
              <w:pStyle w:val="ContactInfo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73600" behindDoc="0" locked="0" layoutInCell="1" allowOverlap="1" wp14:anchorId="08FF95F1" wp14:editId="1536ED9F">
                  <wp:simplePos x="0" y="0"/>
                  <wp:positionH relativeFrom="column">
                    <wp:posOffset>570865</wp:posOffset>
                  </wp:positionH>
                  <wp:positionV relativeFrom="page">
                    <wp:posOffset>-117475</wp:posOffset>
                  </wp:positionV>
                  <wp:extent cx="1092835" cy="571500"/>
                  <wp:effectExtent l="0" t="0" r="0" b="0"/>
                  <wp:wrapSquare wrapText="bothSides"/>
                  <wp:docPr id="21395987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9598777" name="Picture 2139598777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2835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33707" w:rsidRPr="00B67F0C" w14:paraId="627D3504" w14:textId="77777777" w:rsidTr="00914C7B">
        <w:trPr>
          <w:trHeight w:val="2040"/>
        </w:trPr>
        <w:tc>
          <w:tcPr>
            <w:tcW w:w="8380" w:type="dxa"/>
            <w:gridSpan w:val="2"/>
            <w:tcBorders>
              <w:top w:val="single" w:sz="12" w:space="0" w:color="7437BC" w:themeColor="accent1"/>
              <w:bottom w:val="single" w:sz="12" w:space="0" w:color="7437BC" w:themeColor="accent1"/>
            </w:tcBorders>
          </w:tcPr>
          <w:p w14:paraId="1A597501" w14:textId="77777777" w:rsidR="00A30747" w:rsidRPr="00A30747" w:rsidRDefault="00A30747" w:rsidP="00A30747">
            <w:pPr>
              <w:bidi/>
              <w:rPr>
                <w:b/>
                <w:bCs/>
              </w:rPr>
            </w:pPr>
            <w:r w:rsidRPr="00A30747">
              <w:rPr>
                <w:rFonts w:ascii="Segoe UI Emoji" w:hAnsi="Segoe UI Emoji" w:cs="Segoe UI Emoji"/>
                <w:b/>
                <w:bCs/>
              </w:rPr>
              <w:t>🎯</w:t>
            </w:r>
            <w:r w:rsidRPr="00A30747">
              <w:rPr>
                <w:b/>
                <w:bCs/>
              </w:rPr>
              <w:t xml:space="preserve"> </w:t>
            </w:r>
            <w:r w:rsidRPr="00A30747">
              <w:rPr>
                <w:b/>
                <w:bCs/>
                <w:rtl/>
              </w:rPr>
              <w:t>مشکل</w:t>
            </w:r>
          </w:p>
          <w:p w14:paraId="74EA58D0" w14:textId="77777777" w:rsidR="00A30747" w:rsidRPr="00A30747" w:rsidRDefault="00A30747" w:rsidP="00A30747">
            <w:pPr>
              <w:numPr>
                <w:ilvl w:val="0"/>
                <w:numId w:val="1"/>
              </w:numPr>
              <w:bidi/>
            </w:pPr>
            <w:r w:rsidRPr="00A30747">
              <w:rPr>
                <w:rtl/>
              </w:rPr>
              <w:t>ورزشکاران حرفه‌ای برای رسیدن به اوج عملکرد نیاز به هماهنگی بین متخصصان مختلف دارند</w:t>
            </w:r>
          </w:p>
          <w:p w14:paraId="5D5E1F45" w14:textId="77777777" w:rsidR="00A30747" w:rsidRPr="00A30747" w:rsidRDefault="00A30747" w:rsidP="00A30747">
            <w:pPr>
              <w:numPr>
                <w:ilvl w:val="0"/>
                <w:numId w:val="1"/>
              </w:numPr>
              <w:bidi/>
            </w:pPr>
            <w:r w:rsidRPr="00A30747">
              <w:rPr>
                <w:rtl/>
              </w:rPr>
              <w:t>مدیریت برنامه‌های تمرینی، تغذیه و درمانی به صورت جداگانه زمان‌بر و ناکارآمد است</w:t>
            </w:r>
          </w:p>
          <w:p w14:paraId="3163F019" w14:textId="4E5317F9" w:rsidR="00A30747" w:rsidRPr="00A30747" w:rsidRDefault="00A30747" w:rsidP="00A30747">
            <w:pPr>
              <w:numPr>
                <w:ilvl w:val="0"/>
                <w:numId w:val="1"/>
              </w:numPr>
              <w:bidi/>
            </w:pPr>
            <w:r w:rsidRPr="00A30747">
              <w:rPr>
                <w:rtl/>
              </w:rPr>
              <w:t>عدم وجود سیستم یکپارچه برای پایش پیشرفت و ارتباط بین تیم پشتیبانی ورزشکار</w:t>
            </w:r>
          </w:p>
          <w:p w14:paraId="6C4D09C8" w14:textId="63BB0FC9" w:rsidR="00F33707" w:rsidRPr="00B67F0C" w:rsidRDefault="00F33707" w:rsidP="00F62819">
            <w:pPr>
              <w:pStyle w:val="Information"/>
            </w:pPr>
          </w:p>
        </w:tc>
      </w:tr>
      <w:tr w:rsidR="00F33707" w:rsidRPr="00B67F0C" w14:paraId="348A43D3" w14:textId="77777777" w:rsidTr="00DA4CB0">
        <w:trPr>
          <w:trHeight w:val="554"/>
        </w:trPr>
        <w:tc>
          <w:tcPr>
            <w:tcW w:w="8380" w:type="dxa"/>
            <w:gridSpan w:val="2"/>
            <w:tcBorders>
              <w:top w:val="single" w:sz="12" w:space="0" w:color="7437BC" w:themeColor="accent1"/>
            </w:tcBorders>
          </w:tcPr>
          <w:p w14:paraId="06497EE6" w14:textId="77777777" w:rsidR="00A30747" w:rsidRPr="00A30747" w:rsidRDefault="00A30747" w:rsidP="00A30747">
            <w:pPr>
              <w:pStyle w:val="Title"/>
              <w:bidi/>
              <w:spacing w:before="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A30747">
              <w:rPr>
                <w:rFonts w:ascii="Segoe UI Emoji" w:hAnsi="Segoe UI Emoji" w:cs="Segoe UI Emoji"/>
                <w:b/>
                <w:bCs/>
                <w:color w:val="000000" w:themeColor="text1"/>
                <w:sz w:val="24"/>
                <w:szCs w:val="24"/>
              </w:rPr>
              <w:t>💡</w:t>
            </w:r>
            <w:r w:rsidRPr="00A30747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A30747">
              <w:rPr>
                <w:b/>
                <w:bCs/>
                <w:color w:val="000000" w:themeColor="text1"/>
                <w:sz w:val="24"/>
                <w:szCs w:val="24"/>
                <w:rtl/>
              </w:rPr>
              <w:t>راه حل</w:t>
            </w:r>
          </w:p>
          <w:p w14:paraId="4C95FF6B" w14:textId="12AA5454" w:rsidR="00A30747" w:rsidRPr="00A30747" w:rsidRDefault="00A30747" w:rsidP="00A30747">
            <w:pPr>
              <w:pStyle w:val="Title"/>
              <w:bidi/>
              <w:spacing w:before="0"/>
              <w:rPr>
                <w:color w:val="000000" w:themeColor="text1"/>
                <w:sz w:val="24"/>
                <w:szCs w:val="24"/>
              </w:rPr>
            </w:pPr>
            <w:r w:rsidRPr="00A30747">
              <w:rPr>
                <w:color w:val="000000" w:themeColor="text1"/>
                <w:sz w:val="24"/>
                <w:szCs w:val="24"/>
                <w:rtl/>
              </w:rPr>
              <w:t>پلتفرم جامع</w:t>
            </w:r>
            <w:r w:rsidRPr="00A30747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914C7B">
              <w:rPr>
                <w:rFonts w:hint="cs"/>
                <w:color w:val="000000" w:themeColor="text1"/>
                <w:sz w:val="24"/>
                <w:szCs w:val="24"/>
                <w:rtl/>
              </w:rPr>
              <w:t xml:space="preserve">مدیریت عملکرد ورزشکاران حرفه ای </w:t>
            </w:r>
            <w:r w:rsidRPr="00A30747">
              <w:rPr>
                <w:color w:val="000000" w:themeColor="text1"/>
                <w:sz w:val="24"/>
                <w:szCs w:val="24"/>
                <w:rtl/>
              </w:rPr>
              <w:t>که شامل</w:t>
            </w:r>
            <w:r w:rsidRPr="00A30747">
              <w:rPr>
                <w:color w:val="000000" w:themeColor="text1"/>
                <w:sz w:val="24"/>
                <w:szCs w:val="24"/>
              </w:rPr>
              <w:t>:</w:t>
            </w:r>
          </w:p>
          <w:p w14:paraId="317478C0" w14:textId="77777777" w:rsidR="00A30747" w:rsidRPr="00A30747" w:rsidRDefault="00A30747" w:rsidP="00A30747">
            <w:pPr>
              <w:pStyle w:val="Title"/>
              <w:numPr>
                <w:ilvl w:val="0"/>
                <w:numId w:val="2"/>
              </w:numPr>
              <w:bidi/>
              <w:spacing w:before="0"/>
              <w:rPr>
                <w:color w:val="000000" w:themeColor="text1"/>
                <w:sz w:val="24"/>
                <w:szCs w:val="24"/>
              </w:rPr>
            </w:pPr>
            <w:r w:rsidRPr="00A30747">
              <w:rPr>
                <w:color w:val="000000" w:themeColor="text1"/>
                <w:sz w:val="24"/>
                <w:szCs w:val="24"/>
                <w:rtl/>
              </w:rPr>
              <w:t>داشبورد مدیریت یکپارچه برای ورزشکار و تیم پشتیبانی</w:t>
            </w:r>
          </w:p>
          <w:p w14:paraId="5C491F29" w14:textId="77777777" w:rsidR="00A30747" w:rsidRPr="00A30747" w:rsidRDefault="00A30747" w:rsidP="00A30747">
            <w:pPr>
              <w:pStyle w:val="Title"/>
              <w:numPr>
                <w:ilvl w:val="0"/>
                <w:numId w:val="2"/>
              </w:numPr>
              <w:bidi/>
              <w:spacing w:before="0"/>
              <w:rPr>
                <w:color w:val="000000" w:themeColor="text1"/>
                <w:sz w:val="24"/>
                <w:szCs w:val="24"/>
              </w:rPr>
            </w:pPr>
            <w:r w:rsidRPr="00A30747">
              <w:rPr>
                <w:color w:val="000000" w:themeColor="text1"/>
                <w:sz w:val="24"/>
                <w:szCs w:val="24"/>
                <w:rtl/>
              </w:rPr>
              <w:t>سیستم برنامه‌ریزی و پایش تمرینات</w:t>
            </w:r>
          </w:p>
          <w:p w14:paraId="7C3D57AF" w14:textId="77777777" w:rsidR="00A30747" w:rsidRPr="00A30747" w:rsidRDefault="00A30747" w:rsidP="00A30747">
            <w:pPr>
              <w:pStyle w:val="Title"/>
              <w:numPr>
                <w:ilvl w:val="0"/>
                <w:numId w:val="2"/>
              </w:numPr>
              <w:bidi/>
              <w:spacing w:before="0"/>
              <w:rPr>
                <w:color w:val="000000" w:themeColor="text1"/>
                <w:sz w:val="24"/>
                <w:szCs w:val="24"/>
              </w:rPr>
            </w:pPr>
            <w:r w:rsidRPr="00A30747">
              <w:rPr>
                <w:color w:val="000000" w:themeColor="text1"/>
                <w:sz w:val="24"/>
                <w:szCs w:val="24"/>
                <w:rtl/>
              </w:rPr>
              <w:t>پنل اختصاصی متخصص تغذیه با قابلیت تنظیم و پایش رژیم غذایی</w:t>
            </w:r>
          </w:p>
          <w:p w14:paraId="5859D513" w14:textId="77777777" w:rsidR="00A30747" w:rsidRPr="00A30747" w:rsidRDefault="00A30747" w:rsidP="00A30747">
            <w:pPr>
              <w:pStyle w:val="Title"/>
              <w:numPr>
                <w:ilvl w:val="0"/>
                <w:numId w:val="2"/>
              </w:numPr>
              <w:bidi/>
              <w:spacing w:before="0"/>
              <w:rPr>
                <w:color w:val="000000" w:themeColor="text1"/>
                <w:sz w:val="24"/>
                <w:szCs w:val="24"/>
              </w:rPr>
            </w:pPr>
            <w:r w:rsidRPr="00A30747">
              <w:rPr>
                <w:color w:val="000000" w:themeColor="text1"/>
                <w:sz w:val="24"/>
                <w:szCs w:val="24"/>
                <w:rtl/>
              </w:rPr>
              <w:t>سیستم مدیریت درمان و فیزیوتراپی</w:t>
            </w:r>
          </w:p>
          <w:p w14:paraId="09502787" w14:textId="037CCC10" w:rsidR="00A30747" w:rsidRPr="00A30747" w:rsidRDefault="00A30747" w:rsidP="00A30747">
            <w:pPr>
              <w:pStyle w:val="Title"/>
              <w:numPr>
                <w:ilvl w:val="0"/>
                <w:numId w:val="2"/>
              </w:numPr>
              <w:bidi/>
              <w:spacing w:before="0"/>
              <w:rPr>
                <w:color w:val="000000" w:themeColor="text1"/>
                <w:sz w:val="24"/>
                <w:szCs w:val="24"/>
              </w:rPr>
            </w:pPr>
            <w:r w:rsidRPr="00914C7B">
              <w:rPr>
                <w:noProof/>
                <w:color w:val="000000" w:themeColor="text1"/>
                <w:sz w:val="24"/>
                <w:szCs w:val="24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9BE3A19" wp14:editId="5AADF378">
                      <wp:simplePos x="0" y="0"/>
                      <wp:positionH relativeFrom="column">
                        <wp:posOffset>-114754</wp:posOffset>
                      </wp:positionH>
                      <wp:positionV relativeFrom="paragraph">
                        <wp:posOffset>287474</wp:posOffset>
                      </wp:positionV>
                      <wp:extent cx="5524500" cy="5443"/>
                      <wp:effectExtent l="0" t="0" r="19050" b="33020"/>
                      <wp:wrapNone/>
                      <wp:docPr id="1923053361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524500" cy="5443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785CDD9" id="Straight Connector 2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05pt,22.65pt" to="425.95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" strokecolor="#6d34b2 [3044]"/>
                  </w:pict>
                </mc:Fallback>
              </mc:AlternateContent>
            </w:r>
            <w:r w:rsidRPr="00A30747">
              <w:rPr>
                <w:color w:val="000000" w:themeColor="text1"/>
                <w:sz w:val="24"/>
                <w:szCs w:val="24"/>
                <w:rtl/>
              </w:rPr>
              <w:t>گزارش‌گیری پیشرفته از عملکرد</w:t>
            </w:r>
          </w:p>
          <w:p w14:paraId="7F10BE35" w14:textId="77777777" w:rsidR="00914C7B" w:rsidRPr="00914C7B" w:rsidRDefault="00914C7B" w:rsidP="00914C7B">
            <w:pPr>
              <w:pStyle w:val="Title"/>
              <w:bidi/>
              <w:spacing w:before="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14C7B">
              <w:rPr>
                <w:rFonts w:ascii="Segoe UI Emoji" w:hAnsi="Segoe UI Emoji" w:cs="Segoe UI Emoji"/>
                <w:b/>
                <w:bCs/>
                <w:color w:val="000000" w:themeColor="text1"/>
                <w:sz w:val="24"/>
                <w:szCs w:val="24"/>
              </w:rPr>
              <w:t>🎯</w:t>
            </w:r>
            <w:r w:rsidRPr="00914C7B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914C7B">
              <w:rPr>
                <w:b/>
                <w:bCs/>
                <w:color w:val="000000" w:themeColor="text1"/>
                <w:sz w:val="24"/>
                <w:szCs w:val="24"/>
                <w:rtl/>
              </w:rPr>
              <w:t>بازار هدف</w:t>
            </w:r>
          </w:p>
          <w:p w14:paraId="405DEDA4" w14:textId="77777777" w:rsidR="00914C7B" w:rsidRPr="00914C7B" w:rsidRDefault="00914C7B" w:rsidP="00914C7B">
            <w:pPr>
              <w:pStyle w:val="Title"/>
              <w:numPr>
                <w:ilvl w:val="0"/>
                <w:numId w:val="3"/>
              </w:numPr>
              <w:bidi/>
              <w:spacing w:before="0"/>
              <w:rPr>
                <w:color w:val="000000" w:themeColor="text1"/>
                <w:sz w:val="24"/>
                <w:szCs w:val="24"/>
              </w:rPr>
            </w:pPr>
            <w:r w:rsidRPr="00914C7B">
              <w:rPr>
                <w:color w:val="000000" w:themeColor="text1"/>
                <w:sz w:val="24"/>
                <w:szCs w:val="24"/>
                <w:rtl/>
              </w:rPr>
              <w:t>ورزشکاران حرفه‌ای در سطح ملی و بین‌المللی</w:t>
            </w:r>
          </w:p>
          <w:p w14:paraId="6E72861D" w14:textId="77777777" w:rsidR="00914C7B" w:rsidRPr="00914C7B" w:rsidRDefault="00914C7B" w:rsidP="00914C7B">
            <w:pPr>
              <w:pStyle w:val="Title"/>
              <w:numPr>
                <w:ilvl w:val="0"/>
                <w:numId w:val="3"/>
              </w:numPr>
              <w:bidi/>
              <w:spacing w:before="0"/>
              <w:rPr>
                <w:color w:val="000000" w:themeColor="text1"/>
                <w:sz w:val="24"/>
                <w:szCs w:val="24"/>
              </w:rPr>
            </w:pPr>
            <w:r w:rsidRPr="00914C7B">
              <w:rPr>
                <w:color w:val="000000" w:themeColor="text1"/>
                <w:sz w:val="24"/>
                <w:szCs w:val="24"/>
                <w:rtl/>
              </w:rPr>
              <w:t>باشگاه‌های ورزشی حرفه‌ای</w:t>
            </w:r>
          </w:p>
          <w:p w14:paraId="3A900910" w14:textId="77777777" w:rsidR="00914C7B" w:rsidRPr="00914C7B" w:rsidRDefault="00914C7B" w:rsidP="00914C7B">
            <w:pPr>
              <w:pStyle w:val="Title"/>
              <w:numPr>
                <w:ilvl w:val="0"/>
                <w:numId w:val="3"/>
              </w:numPr>
              <w:bidi/>
              <w:spacing w:before="0"/>
              <w:rPr>
                <w:color w:val="000000" w:themeColor="text1"/>
                <w:sz w:val="24"/>
                <w:szCs w:val="24"/>
              </w:rPr>
            </w:pPr>
            <w:r w:rsidRPr="00914C7B">
              <w:rPr>
                <w:color w:val="000000" w:themeColor="text1"/>
                <w:sz w:val="24"/>
                <w:szCs w:val="24"/>
                <w:rtl/>
              </w:rPr>
              <w:t>فدراسیون‌های ورزشی</w:t>
            </w:r>
          </w:p>
          <w:p w14:paraId="42B86E79" w14:textId="77777777" w:rsidR="00914C7B" w:rsidRPr="00914C7B" w:rsidRDefault="00914C7B" w:rsidP="00914C7B">
            <w:pPr>
              <w:pStyle w:val="Title"/>
              <w:numPr>
                <w:ilvl w:val="0"/>
                <w:numId w:val="3"/>
              </w:numPr>
              <w:bidi/>
              <w:spacing w:before="0"/>
              <w:rPr>
                <w:color w:val="000000" w:themeColor="text1"/>
                <w:sz w:val="24"/>
                <w:szCs w:val="24"/>
              </w:rPr>
            </w:pPr>
            <w:r w:rsidRPr="00914C7B">
              <w:rPr>
                <w:color w:val="000000" w:themeColor="text1"/>
                <w:sz w:val="24"/>
                <w:szCs w:val="24"/>
                <w:rtl/>
              </w:rPr>
              <w:t>آکادمی‌های تخصصی پرورش استعداد</w:t>
            </w:r>
          </w:p>
          <w:p w14:paraId="3C80CECC" w14:textId="45403230" w:rsidR="00F33707" w:rsidRPr="00914C7B" w:rsidRDefault="00F33707" w:rsidP="00A30747">
            <w:pPr>
              <w:pStyle w:val="Title"/>
              <w:bidi/>
              <w:spacing w:before="0"/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3758B5B8" w14:textId="506F45AD" w:rsidR="009F4C55" w:rsidRDefault="009F4C55" w:rsidP="005A409A"/>
    <w:p w14:paraId="4C882531" w14:textId="38A9BA25" w:rsidR="009F4C55" w:rsidRDefault="00345746" w:rsidP="009F4C55">
      <w:r>
        <w:rPr>
          <w:noProof/>
          <w:sz w:val="24"/>
          <w:szCs w:val="24"/>
          <w:lang w:val="en-AU" w:eastAsia="en-AU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256DCE7" wp14:editId="4C457BA4">
                <wp:simplePos x="0" y="0"/>
                <wp:positionH relativeFrom="column">
                  <wp:posOffset>19866</wp:posOffset>
                </wp:positionH>
                <wp:positionV relativeFrom="paragraph">
                  <wp:posOffset>6492875</wp:posOffset>
                </wp:positionV>
                <wp:extent cx="5382985" cy="1856014"/>
                <wp:effectExtent l="0" t="0" r="0" b="0"/>
                <wp:wrapNone/>
                <wp:docPr id="1813292927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2985" cy="185601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067CE784" w14:textId="77777777" w:rsidR="00345746" w:rsidRPr="00345746" w:rsidRDefault="00345746" w:rsidP="00345746">
                            <w:pPr>
                              <w:bidi/>
                              <w:rPr>
                                <w:b/>
                                <w:bCs/>
                              </w:rPr>
                            </w:pPr>
                            <w:r w:rsidRPr="00345746">
                              <w:rPr>
                                <w:rFonts w:ascii="Segoe UI Emoji" w:hAnsi="Segoe UI Emoji" w:cs="Segoe UI Emoji"/>
                                <w:b/>
                                <w:bCs/>
                              </w:rPr>
                              <w:t>💰</w:t>
                            </w:r>
                            <w:r w:rsidRPr="00345746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345746">
                              <w:rPr>
                                <w:b/>
                                <w:bCs/>
                                <w:rtl/>
                              </w:rPr>
                              <w:t>مدل درآمدی</w:t>
                            </w:r>
                          </w:p>
                          <w:p w14:paraId="00CA6E86" w14:textId="77777777" w:rsidR="00345746" w:rsidRPr="00345746" w:rsidRDefault="00345746" w:rsidP="00345746">
                            <w:pPr>
                              <w:numPr>
                                <w:ilvl w:val="0"/>
                                <w:numId w:val="7"/>
                              </w:numPr>
                              <w:bidi/>
                            </w:pPr>
                            <w:r w:rsidRPr="00345746">
                              <w:rPr>
                                <w:rtl/>
                              </w:rPr>
                              <w:t>حق اشتراک ماهانه/سالانه برای ورزشکاران</w:t>
                            </w:r>
                          </w:p>
                          <w:p w14:paraId="70FECDAA" w14:textId="77777777" w:rsidR="00345746" w:rsidRPr="00345746" w:rsidRDefault="00345746" w:rsidP="00345746">
                            <w:pPr>
                              <w:numPr>
                                <w:ilvl w:val="0"/>
                                <w:numId w:val="7"/>
                              </w:numPr>
                              <w:bidi/>
                            </w:pPr>
                            <w:r w:rsidRPr="00345746">
                              <w:rPr>
                                <w:rtl/>
                              </w:rPr>
                              <w:t>پلن‌های ویژه برای باشگاه‌ها و فدراسیون‌ها</w:t>
                            </w:r>
                          </w:p>
                          <w:p w14:paraId="7A24DB6E" w14:textId="77777777" w:rsidR="00345746" w:rsidRPr="00345746" w:rsidRDefault="00345746" w:rsidP="00345746">
                            <w:pPr>
                              <w:numPr>
                                <w:ilvl w:val="0"/>
                                <w:numId w:val="7"/>
                              </w:numPr>
                              <w:bidi/>
                            </w:pPr>
                            <w:r w:rsidRPr="00345746">
                              <w:rPr>
                                <w:rtl/>
                              </w:rPr>
                              <w:t>کمیسیون از خدمات متخصصان</w:t>
                            </w:r>
                          </w:p>
                          <w:p w14:paraId="73030D42" w14:textId="77777777" w:rsidR="00345746" w:rsidRPr="00345746" w:rsidRDefault="00345746" w:rsidP="00345746">
                            <w:pPr>
                              <w:numPr>
                                <w:ilvl w:val="0"/>
                                <w:numId w:val="7"/>
                              </w:numPr>
                              <w:bidi/>
                            </w:pPr>
                            <w:r w:rsidRPr="00345746">
                              <w:rPr>
                                <w:rtl/>
                              </w:rPr>
                              <w:t>فروش گزارش‌های تخصصی و آنالیز داده</w:t>
                            </w:r>
                          </w:p>
                          <w:p w14:paraId="5A7A08A2" w14:textId="77777777" w:rsidR="00345746" w:rsidRDefault="00345746" w:rsidP="00345746">
                            <w:pPr>
                              <w:bidi/>
                            </w:pP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56DCE7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.55pt;margin-top:511.25pt;width:423.85pt;height:146.1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" filled="f" stroked="f" strokeweight="1pt">
                <v:stroke miterlimit="4"/>
                <v:textbox inset="4pt,4pt,4pt,4pt">
                  <w:txbxContent>
                    <w:p w14:paraId="067CE784" w14:textId="77777777" w:rsidR="00345746" w:rsidRPr="00345746" w:rsidRDefault="00345746" w:rsidP="00345746">
                      <w:pPr>
                        <w:bidi/>
                        <w:rPr>
                          <w:b/>
                          <w:bCs/>
                        </w:rPr>
                      </w:pPr>
                      <w:r w:rsidRPr="00345746">
                        <w:rPr>
                          <w:rFonts w:ascii="Segoe UI Emoji" w:hAnsi="Segoe UI Emoji" w:cs="Segoe UI Emoji"/>
                          <w:b/>
                          <w:bCs/>
                        </w:rPr>
                        <w:t>💰</w:t>
                      </w:r>
                      <w:r w:rsidRPr="00345746">
                        <w:rPr>
                          <w:b/>
                          <w:bCs/>
                        </w:rPr>
                        <w:t xml:space="preserve"> </w:t>
                      </w:r>
                      <w:r w:rsidRPr="00345746">
                        <w:rPr>
                          <w:b/>
                          <w:bCs/>
                          <w:rtl/>
                        </w:rPr>
                        <w:t>مدل درآمدی</w:t>
                      </w:r>
                    </w:p>
                    <w:p w14:paraId="00CA6E86" w14:textId="77777777" w:rsidR="00345746" w:rsidRPr="00345746" w:rsidRDefault="00345746" w:rsidP="00345746">
                      <w:pPr>
                        <w:numPr>
                          <w:ilvl w:val="0"/>
                          <w:numId w:val="7"/>
                        </w:numPr>
                        <w:bidi/>
                      </w:pPr>
                      <w:r w:rsidRPr="00345746">
                        <w:rPr>
                          <w:rtl/>
                        </w:rPr>
                        <w:t>حق اشتراک ماهانه/سالانه برای ورزشکاران</w:t>
                      </w:r>
                    </w:p>
                    <w:p w14:paraId="70FECDAA" w14:textId="77777777" w:rsidR="00345746" w:rsidRPr="00345746" w:rsidRDefault="00345746" w:rsidP="00345746">
                      <w:pPr>
                        <w:numPr>
                          <w:ilvl w:val="0"/>
                          <w:numId w:val="7"/>
                        </w:numPr>
                        <w:bidi/>
                      </w:pPr>
                      <w:r w:rsidRPr="00345746">
                        <w:rPr>
                          <w:rtl/>
                        </w:rPr>
                        <w:t>پلن‌های ویژه برای باشگاه‌ها و فدراسیون‌ها</w:t>
                      </w:r>
                    </w:p>
                    <w:p w14:paraId="7A24DB6E" w14:textId="77777777" w:rsidR="00345746" w:rsidRPr="00345746" w:rsidRDefault="00345746" w:rsidP="00345746">
                      <w:pPr>
                        <w:numPr>
                          <w:ilvl w:val="0"/>
                          <w:numId w:val="7"/>
                        </w:numPr>
                        <w:bidi/>
                      </w:pPr>
                      <w:r w:rsidRPr="00345746">
                        <w:rPr>
                          <w:rtl/>
                        </w:rPr>
                        <w:t>کمیسیون از خدمات متخصصان</w:t>
                      </w:r>
                    </w:p>
                    <w:p w14:paraId="73030D42" w14:textId="77777777" w:rsidR="00345746" w:rsidRPr="00345746" w:rsidRDefault="00345746" w:rsidP="00345746">
                      <w:pPr>
                        <w:numPr>
                          <w:ilvl w:val="0"/>
                          <w:numId w:val="7"/>
                        </w:numPr>
                        <w:bidi/>
                      </w:pPr>
                      <w:r w:rsidRPr="00345746">
                        <w:rPr>
                          <w:rtl/>
                        </w:rPr>
                        <w:t>فروش گزارش‌های تخصصی و آنالیز داده</w:t>
                      </w:r>
                    </w:p>
                    <w:p w14:paraId="5A7A08A2" w14:textId="77777777" w:rsidR="00345746" w:rsidRDefault="00345746" w:rsidP="00345746">
                      <w:pPr>
                        <w:bidi/>
                      </w:pPr>
                    </w:p>
                  </w:txbxContent>
                </v:textbox>
              </v:shape>
            </w:pict>
          </mc:Fallback>
        </mc:AlternateContent>
      </w:r>
      <w:r w:rsidRPr="00914C7B">
        <w:rPr>
          <w:noProof/>
          <w:sz w:val="24"/>
          <w:szCs w:val="24"/>
          <w:lang w:val="en-AU" w:eastAsia="en-A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F1A320D" wp14:editId="33E425A1">
                <wp:simplePos x="0" y="0"/>
                <wp:positionH relativeFrom="margin">
                  <wp:align>right</wp:align>
                </wp:positionH>
                <wp:positionV relativeFrom="paragraph">
                  <wp:posOffset>6384290</wp:posOffset>
                </wp:positionV>
                <wp:extent cx="5159828" cy="27215"/>
                <wp:effectExtent l="0" t="0" r="22225" b="30480"/>
                <wp:wrapNone/>
                <wp:docPr id="53478255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59828" cy="2721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E04045" id="Straight Connector 2" o:spid="_x0000_s1026" style="position:absolute;z-index:2516848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55.1pt,502.7pt" to="761.4pt,50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" strokecolor="#6d34b2 [3044]">
                <w10:wrap anchorx="margin"/>
              </v:line>
            </w:pict>
          </mc:Fallback>
        </mc:AlternateContent>
      </w:r>
      <w:r>
        <w:rPr>
          <w:noProof/>
          <w:sz w:val="24"/>
          <w:szCs w:val="24"/>
          <w:lang w:val="en-AU" w:eastAsia="en-A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9C14127" wp14:editId="7B985EB1">
                <wp:simplePos x="0" y="0"/>
                <wp:positionH relativeFrom="column">
                  <wp:posOffset>-164193</wp:posOffset>
                </wp:positionH>
                <wp:positionV relativeFrom="paragraph">
                  <wp:posOffset>3815444</wp:posOffset>
                </wp:positionV>
                <wp:extent cx="5567424" cy="2503714"/>
                <wp:effectExtent l="0" t="0" r="0" b="0"/>
                <wp:wrapNone/>
                <wp:docPr id="20135839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7424" cy="250371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49FC57E7" w14:textId="77777777" w:rsidR="00345746" w:rsidRPr="00345746" w:rsidRDefault="00345746" w:rsidP="00345746">
                            <w:pPr>
                              <w:bidi/>
                              <w:rPr>
                                <w:b/>
                                <w:bCs/>
                              </w:rPr>
                            </w:pPr>
                            <w:r w:rsidRPr="00345746">
                              <w:rPr>
                                <w:rFonts w:ascii="Segoe UI Emoji" w:hAnsi="Segoe UI Emoji" w:cs="Segoe UI Emoji"/>
                                <w:b/>
                                <w:bCs/>
                              </w:rPr>
                              <w:t>📱</w:t>
                            </w:r>
                            <w:r w:rsidRPr="00345746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345746">
                              <w:rPr>
                                <w:b/>
                                <w:bCs/>
                                <w:rtl/>
                              </w:rPr>
                              <w:t>محصول</w:t>
                            </w:r>
                          </w:p>
                          <w:p w14:paraId="70C51B39" w14:textId="77777777" w:rsidR="00345746" w:rsidRPr="00345746" w:rsidRDefault="00345746" w:rsidP="00345746">
                            <w:pPr>
                              <w:bidi/>
                            </w:pPr>
                            <w:r w:rsidRPr="00345746">
                              <w:rPr>
                                <w:rtl/>
                              </w:rPr>
                              <w:t>ویژگی‌های اصلی</w:t>
                            </w:r>
                            <w:r w:rsidRPr="00345746">
                              <w:t>:</w:t>
                            </w:r>
                          </w:p>
                          <w:p w14:paraId="54B23F89" w14:textId="77777777" w:rsidR="00345746" w:rsidRPr="00345746" w:rsidRDefault="00345746" w:rsidP="00345746">
                            <w:pPr>
                              <w:numPr>
                                <w:ilvl w:val="0"/>
                                <w:numId w:val="6"/>
                              </w:numPr>
                              <w:bidi/>
                            </w:pPr>
                            <w:r w:rsidRPr="00345746">
                              <w:rPr>
                                <w:rtl/>
                              </w:rPr>
                              <w:t>داشبورد شخصی برای هر ورزشکار</w:t>
                            </w:r>
                          </w:p>
                          <w:p w14:paraId="553C3EEA" w14:textId="77777777" w:rsidR="00345746" w:rsidRPr="00345746" w:rsidRDefault="00345746" w:rsidP="00345746">
                            <w:pPr>
                              <w:numPr>
                                <w:ilvl w:val="0"/>
                                <w:numId w:val="6"/>
                              </w:numPr>
                              <w:bidi/>
                            </w:pPr>
                            <w:r w:rsidRPr="00345746">
                              <w:rPr>
                                <w:rtl/>
                              </w:rPr>
                              <w:t>سیستم مدیریت تمرینات با قابلیت آنالیز پیشرفت</w:t>
                            </w:r>
                          </w:p>
                          <w:p w14:paraId="0346702D" w14:textId="77777777" w:rsidR="00345746" w:rsidRPr="00345746" w:rsidRDefault="00345746" w:rsidP="00345746">
                            <w:pPr>
                              <w:numPr>
                                <w:ilvl w:val="0"/>
                                <w:numId w:val="6"/>
                              </w:numPr>
                              <w:bidi/>
                            </w:pPr>
                            <w:r w:rsidRPr="00345746">
                              <w:rPr>
                                <w:rtl/>
                              </w:rPr>
                              <w:t>پنل اختصاصی متخصص تغذیه</w:t>
                            </w:r>
                          </w:p>
                          <w:p w14:paraId="404A27AB" w14:textId="77777777" w:rsidR="00345746" w:rsidRPr="00345746" w:rsidRDefault="00345746" w:rsidP="00345746">
                            <w:pPr>
                              <w:numPr>
                                <w:ilvl w:val="0"/>
                                <w:numId w:val="6"/>
                              </w:numPr>
                              <w:bidi/>
                            </w:pPr>
                            <w:r w:rsidRPr="00345746">
                              <w:rPr>
                                <w:rtl/>
                              </w:rPr>
                              <w:t>سیستم مدیریت درمان و توانبخشی</w:t>
                            </w:r>
                          </w:p>
                          <w:p w14:paraId="77E0A33C" w14:textId="77777777" w:rsidR="00345746" w:rsidRPr="00345746" w:rsidRDefault="00345746" w:rsidP="00345746">
                            <w:pPr>
                              <w:numPr>
                                <w:ilvl w:val="0"/>
                                <w:numId w:val="6"/>
                              </w:numPr>
                              <w:bidi/>
                            </w:pPr>
                            <w:r w:rsidRPr="00345746">
                              <w:rPr>
                                <w:rtl/>
                              </w:rPr>
                              <w:t>گزارش‌گیری و آنالیز داده‌های عملکردی</w:t>
                            </w:r>
                          </w:p>
                          <w:p w14:paraId="7FE33D03" w14:textId="77777777" w:rsidR="00345746" w:rsidRPr="00345746" w:rsidRDefault="00345746" w:rsidP="00345746">
                            <w:pPr>
                              <w:numPr>
                                <w:ilvl w:val="0"/>
                                <w:numId w:val="6"/>
                              </w:numPr>
                              <w:bidi/>
                            </w:pPr>
                            <w:r w:rsidRPr="00345746">
                              <w:rPr>
                                <w:rtl/>
                              </w:rPr>
                              <w:t>اپلیکیشن موبایل برای دسترسی آسان</w:t>
                            </w:r>
                          </w:p>
                          <w:p w14:paraId="71C6BF0A" w14:textId="77777777" w:rsidR="00345746" w:rsidRDefault="00345746" w:rsidP="00345746">
                            <w:pPr>
                              <w:bidi/>
                            </w:pP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14127" id="Text Box 5" o:spid="_x0000_s1027" type="#_x0000_t202" style="position:absolute;margin-left:-12.95pt;margin-top:300.45pt;width:438.4pt;height:197.1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" filled="f" stroked="f" strokeweight="1pt">
                <v:stroke miterlimit="4"/>
                <v:textbox inset="4pt,4pt,4pt,4pt">
                  <w:txbxContent>
                    <w:p w14:paraId="49FC57E7" w14:textId="77777777" w:rsidR="00345746" w:rsidRPr="00345746" w:rsidRDefault="00345746" w:rsidP="00345746">
                      <w:pPr>
                        <w:bidi/>
                        <w:rPr>
                          <w:b/>
                          <w:bCs/>
                        </w:rPr>
                      </w:pPr>
                      <w:r w:rsidRPr="00345746">
                        <w:rPr>
                          <w:rFonts w:ascii="Segoe UI Emoji" w:hAnsi="Segoe UI Emoji" w:cs="Segoe UI Emoji"/>
                          <w:b/>
                          <w:bCs/>
                        </w:rPr>
                        <w:t>📱</w:t>
                      </w:r>
                      <w:r w:rsidRPr="00345746">
                        <w:rPr>
                          <w:b/>
                          <w:bCs/>
                        </w:rPr>
                        <w:t xml:space="preserve"> </w:t>
                      </w:r>
                      <w:r w:rsidRPr="00345746">
                        <w:rPr>
                          <w:b/>
                          <w:bCs/>
                          <w:rtl/>
                        </w:rPr>
                        <w:t>محصول</w:t>
                      </w:r>
                    </w:p>
                    <w:p w14:paraId="70C51B39" w14:textId="77777777" w:rsidR="00345746" w:rsidRPr="00345746" w:rsidRDefault="00345746" w:rsidP="00345746">
                      <w:pPr>
                        <w:bidi/>
                      </w:pPr>
                      <w:r w:rsidRPr="00345746">
                        <w:rPr>
                          <w:rtl/>
                        </w:rPr>
                        <w:t>ویژگی‌های اصلی</w:t>
                      </w:r>
                      <w:r w:rsidRPr="00345746">
                        <w:t>:</w:t>
                      </w:r>
                    </w:p>
                    <w:p w14:paraId="54B23F89" w14:textId="77777777" w:rsidR="00345746" w:rsidRPr="00345746" w:rsidRDefault="00345746" w:rsidP="00345746">
                      <w:pPr>
                        <w:numPr>
                          <w:ilvl w:val="0"/>
                          <w:numId w:val="6"/>
                        </w:numPr>
                        <w:bidi/>
                      </w:pPr>
                      <w:r w:rsidRPr="00345746">
                        <w:rPr>
                          <w:rtl/>
                        </w:rPr>
                        <w:t>داشبورد شخصی برای هر ورزشکار</w:t>
                      </w:r>
                    </w:p>
                    <w:p w14:paraId="553C3EEA" w14:textId="77777777" w:rsidR="00345746" w:rsidRPr="00345746" w:rsidRDefault="00345746" w:rsidP="00345746">
                      <w:pPr>
                        <w:numPr>
                          <w:ilvl w:val="0"/>
                          <w:numId w:val="6"/>
                        </w:numPr>
                        <w:bidi/>
                      </w:pPr>
                      <w:r w:rsidRPr="00345746">
                        <w:rPr>
                          <w:rtl/>
                        </w:rPr>
                        <w:t>سیستم مدیریت تمرینات با قابلیت آنالیز پیشرفت</w:t>
                      </w:r>
                    </w:p>
                    <w:p w14:paraId="0346702D" w14:textId="77777777" w:rsidR="00345746" w:rsidRPr="00345746" w:rsidRDefault="00345746" w:rsidP="00345746">
                      <w:pPr>
                        <w:numPr>
                          <w:ilvl w:val="0"/>
                          <w:numId w:val="6"/>
                        </w:numPr>
                        <w:bidi/>
                      </w:pPr>
                      <w:r w:rsidRPr="00345746">
                        <w:rPr>
                          <w:rtl/>
                        </w:rPr>
                        <w:t>پنل اختصاصی متخصص تغذیه</w:t>
                      </w:r>
                    </w:p>
                    <w:p w14:paraId="404A27AB" w14:textId="77777777" w:rsidR="00345746" w:rsidRPr="00345746" w:rsidRDefault="00345746" w:rsidP="00345746">
                      <w:pPr>
                        <w:numPr>
                          <w:ilvl w:val="0"/>
                          <w:numId w:val="6"/>
                        </w:numPr>
                        <w:bidi/>
                      </w:pPr>
                      <w:r w:rsidRPr="00345746">
                        <w:rPr>
                          <w:rtl/>
                        </w:rPr>
                        <w:t>سیستم مدیریت درمان و توانبخشی</w:t>
                      </w:r>
                    </w:p>
                    <w:p w14:paraId="77E0A33C" w14:textId="77777777" w:rsidR="00345746" w:rsidRPr="00345746" w:rsidRDefault="00345746" w:rsidP="00345746">
                      <w:pPr>
                        <w:numPr>
                          <w:ilvl w:val="0"/>
                          <w:numId w:val="6"/>
                        </w:numPr>
                        <w:bidi/>
                      </w:pPr>
                      <w:r w:rsidRPr="00345746">
                        <w:rPr>
                          <w:rtl/>
                        </w:rPr>
                        <w:t>گزارش‌گیری و آنالیز داده‌های عملکردی</w:t>
                      </w:r>
                    </w:p>
                    <w:p w14:paraId="7FE33D03" w14:textId="77777777" w:rsidR="00345746" w:rsidRPr="00345746" w:rsidRDefault="00345746" w:rsidP="00345746">
                      <w:pPr>
                        <w:numPr>
                          <w:ilvl w:val="0"/>
                          <w:numId w:val="6"/>
                        </w:numPr>
                        <w:bidi/>
                      </w:pPr>
                      <w:r w:rsidRPr="00345746">
                        <w:rPr>
                          <w:rtl/>
                        </w:rPr>
                        <w:t>اپلیکیشن موبایل برای دسترسی آسان</w:t>
                      </w:r>
                    </w:p>
                    <w:p w14:paraId="71C6BF0A" w14:textId="77777777" w:rsidR="00345746" w:rsidRDefault="00345746" w:rsidP="00345746">
                      <w:pPr>
                        <w:bidi/>
                      </w:pPr>
                    </w:p>
                  </w:txbxContent>
                </v:textbox>
              </v:shape>
            </w:pict>
          </mc:Fallback>
        </mc:AlternateContent>
      </w:r>
      <w:r w:rsidR="009F4C55" w:rsidRPr="00914C7B">
        <w:rPr>
          <w:noProof/>
          <w:sz w:val="24"/>
          <w:szCs w:val="24"/>
          <w:lang w:val="en-AU" w:eastAsia="en-A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4F7A32A" wp14:editId="4A8992DA">
                <wp:simplePos x="0" y="0"/>
                <wp:positionH relativeFrom="margin">
                  <wp:align>right</wp:align>
                </wp:positionH>
                <wp:positionV relativeFrom="paragraph">
                  <wp:posOffset>3640727</wp:posOffset>
                </wp:positionV>
                <wp:extent cx="5159828" cy="27215"/>
                <wp:effectExtent l="0" t="0" r="22225" b="30480"/>
                <wp:wrapNone/>
                <wp:docPr id="49227176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59828" cy="2721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3841E1" id="Straight Connector 2" o:spid="_x0000_s1026" style="position:absolute;z-index:2516817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55.1pt,286.65pt" to="761.4pt,28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" strokecolor="#6d34b2 [3044]">
                <w10:wrap anchorx="margin"/>
              </v:line>
            </w:pict>
          </mc:Fallback>
        </mc:AlternateContent>
      </w:r>
      <w:r w:rsidR="009F4C55">
        <w:rPr>
          <w:noProof/>
          <w:sz w:val="24"/>
          <w:szCs w:val="24"/>
          <w:lang w:val="en-AU" w:eastAsia="en-A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0DD7C6C" wp14:editId="31332E3C">
                <wp:simplePos x="0" y="0"/>
                <wp:positionH relativeFrom="column">
                  <wp:posOffset>-164193</wp:posOffset>
                </wp:positionH>
                <wp:positionV relativeFrom="paragraph">
                  <wp:posOffset>1676400</wp:posOffset>
                </wp:positionV>
                <wp:extent cx="5567424" cy="1937657"/>
                <wp:effectExtent l="0" t="0" r="0" b="0"/>
                <wp:wrapNone/>
                <wp:docPr id="166873194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7424" cy="193765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002FA866" w14:textId="77777777" w:rsidR="009F4C55" w:rsidRPr="009F4C55" w:rsidRDefault="009F4C55" w:rsidP="009F4C55">
                            <w:pPr>
                              <w:bidi/>
                              <w:rPr>
                                <w:b/>
                                <w:bCs/>
                              </w:rPr>
                            </w:pPr>
                            <w:r w:rsidRPr="009F4C55">
                              <w:rPr>
                                <w:rFonts w:ascii="Segoe UI Emoji" w:hAnsi="Segoe UI Emoji" w:cs="Segoe UI Emoji"/>
                                <w:b/>
                                <w:bCs/>
                              </w:rPr>
                              <w:t>💪</w:t>
                            </w:r>
                            <w:r w:rsidRPr="009F4C55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9F4C55">
                              <w:rPr>
                                <w:b/>
                                <w:bCs/>
                                <w:rtl/>
                              </w:rPr>
                              <w:t>مزیت رقابتی</w:t>
                            </w:r>
                          </w:p>
                          <w:p w14:paraId="3F5BF013" w14:textId="77777777" w:rsidR="009F4C55" w:rsidRPr="009F4C55" w:rsidRDefault="009F4C55" w:rsidP="009F4C55">
                            <w:pPr>
                              <w:numPr>
                                <w:ilvl w:val="0"/>
                                <w:numId w:val="5"/>
                              </w:numPr>
                              <w:bidi/>
                            </w:pPr>
                            <w:r w:rsidRPr="009F4C55">
                              <w:rPr>
                                <w:rtl/>
                              </w:rPr>
                              <w:t>اولین پلتفرم جامع بومی برای ورزشکاران حرفه‌ای</w:t>
                            </w:r>
                          </w:p>
                          <w:p w14:paraId="4515EA63" w14:textId="77777777" w:rsidR="009F4C55" w:rsidRPr="009F4C55" w:rsidRDefault="009F4C55" w:rsidP="009F4C55">
                            <w:pPr>
                              <w:numPr>
                                <w:ilvl w:val="0"/>
                                <w:numId w:val="5"/>
                              </w:numPr>
                              <w:bidi/>
                            </w:pPr>
                            <w:r w:rsidRPr="009F4C55">
                              <w:rPr>
                                <w:rtl/>
                              </w:rPr>
                              <w:t>یکپارچه‌سازی تمام خدمات مورد نیاز در یک پلتفرم</w:t>
                            </w:r>
                          </w:p>
                          <w:p w14:paraId="74CDA5E3" w14:textId="77777777" w:rsidR="009F4C55" w:rsidRPr="009F4C55" w:rsidRDefault="009F4C55" w:rsidP="009F4C55">
                            <w:pPr>
                              <w:numPr>
                                <w:ilvl w:val="0"/>
                                <w:numId w:val="5"/>
                              </w:numPr>
                              <w:bidi/>
                            </w:pPr>
                            <w:r w:rsidRPr="009F4C55">
                              <w:rPr>
                                <w:rtl/>
                              </w:rPr>
                              <w:t>رابط کاربری ساده و کاربرپسند</w:t>
                            </w:r>
                          </w:p>
                          <w:p w14:paraId="1061F213" w14:textId="77777777" w:rsidR="009F4C55" w:rsidRPr="009F4C55" w:rsidRDefault="009F4C55" w:rsidP="009F4C55">
                            <w:pPr>
                              <w:numPr>
                                <w:ilvl w:val="0"/>
                                <w:numId w:val="5"/>
                              </w:numPr>
                              <w:bidi/>
                            </w:pPr>
                            <w:r w:rsidRPr="009F4C55">
                              <w:rPr>
                                <w:rtl/>
                              </w:rPr>
                              <w:t>پشتیبانی از زبان فارسی و تطبیق با نیازهای محلی</w:t>
                            </w:r>
                          </w:p>
                          <w:p w14:paraId="18907914" w14:textId="77777777" w:rsidR="009F4C55" w:rsidRPr="009F4C55" w:rsidRDefault="009F4C55" w:rsidP="009F4C55">
                            <w:pPr>
                              <w:numPr>
                                <w:ilvl w:val="0"/>
                                <w:numId w:val="5"/>
                              </w:numPr>
                              <w:bidi/>
                            </w:pPr>
                            <w:r w:rsidRPr="009F4C55">
                              <w:rPr>
                                <w:rtl/>
                              </w:rPr>
                              <w:t>امکان شخصی‌سازی بر اساس نیاز هر رشته ورزشی</w:t>
                            </w:r>
                          </w:p>
                          <w:p w14:paraId="1A5A9B23" w14:textId="77777777" w:rsidR="009F4C55" w:rsidRDefault="009F4C55" w:rsidP="009F4C55">
                            <w:pPr>
                              <w:bidi/>
                            </w:pP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D7C6C" id="Text Box 4" o:spid="_x0000_s1028" type="#_x0000_t202" style="position:absolute;margin-left:-12.95pt;margin-top:132pt;width:438.4pt;height:152.5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" filled="f" stroked="f" strokeweight="1pt">
                <v:stroke miterlimit="4"/>
                <v:textbox inset="4pt,4pt,4pt,4pt">
                  <w:txbxContent>
                    <w:p w14:paraId="002FA866" w14:textId="77777777" w:rsidR="009F4C55" w:rsidRPr="009F4C55" w:rsidRDefault="009F4C55" w:rsidP="009F4C55">
                      <w:pPr>
                        <w:bidi/>
                        <w:rPr>
                          <w:b/>
                          <w:bCs/>
                        </w:rPr>
                      </w:pPr>
                      <w:r w:rsidRPr="009F4C55">
                        <w:rPr>
                          <w:rFonts w:ascii="Segoe UI Emoji" w:hAnsi="Segoe UI Emoji" w:cs="Segoe UI Emoji"/>
                          <w:b/>
                          <w:bCs/>
                        </w:rPr>
                        <w:t>💪</w:t>
                      </w:r>
                      <w:r w:rsidRPr="009F4C55">
                        <w:rPr>
                          <w:b/>
                          <w:bCs/>
                        </w:rPr>
                        <w:t xml:space="preserve"> </w:t>
                      </w:r>
                      <w:r w:rsidRPr="009F4C55">
                        <w:rPr>
                          <w:b/>
                          <w:bCs/>
                          <w:rtl/>
                        </w:rPr>
                        <w:t>مزیت رقابتی</w:t>
                      </w:r>
                    </w:p>
                    <w:p w14:paraId="3F5BF013" w14:textId="77777777" w:rsidR="009F4C55" w:rsidRPr="009F4C55" w:rsidRDefault="009F4C55" w:rsidP="009F4C55">
                      <w:pPr>
                        <w:numPr>
                          <w:ilvl w:val="0"/>
                          <w:numId w:val="5"/>
                        </w:numPr>
                        <w:bidi/>
                      </w:pPr>
                      <w:r w:rsidRPr="009F4C55">
                        <w:rPr>
                          <w:rtl/>
                        </w:rPr>
                        <w:t>اولین پلتفرم جامع بومی برای ورزشکاران حرفه‌ای</w:t>
                      </w:r>
                    </w:p>
                    <w:p w14:paraId="4515EA63" w14:textId="77777777" w:rsidR="009F4C55" w:rsidRPr="009F4C55" w:rsidRDefault="009F4C55" w:rsidP="009F4C55">
                      <w:pPr>
                        <w:numPr>
                          <w:ilvl w:val="0"/>
                          <w:numId w:val="5"/>
                        </w:numPr>
                        <w:bidi/>
                      </w:pPr>
                      <w:r w:rsidRPr="009F4C55">
                        <w:rPr>
                          <w:rtl/>
                        </w:rPr>
                        <w:t>یکپارچه‌سازی تمام خدمات مورد نیاز در یک پلتفرم</w:t>
                      </w:r>
                    </w:p>
                    <w:p w14:paraId="74CDA5E3" w14:textId="77777777" w:rsidR="009F4C55" w:rsidRPr="009F4C55" w:rsidRDefault="009F4C55" w:rsidP="009F4C55">
                      <w:pPr>
                        <w:numPr>
                          <w:ilvl w:val="0"/>
                          <w:numId w:val="5"/>
                        </w:numPr>
                        <w:bidi/>
                      </w:pPr>
                      <w:r w:rsidRPr="009F4C55">
                        <w:rPr>
                          <w:rtl/>
                        </w:rPr>
                        <w:t>رابط کاربری ساده و کاربرپسند</w:t>
                      </w:r>
                    </w:p>
                    <w:p w14:paraId="1061F213" w14:textId="77777777" w:rsidR="009F4C55" w:rsidRPr="009F4C55" w:rsidRDefault="009F4C55" w:rsidP="009F4C55">
                      <w:pPr>
                        <w:numPr>
                          <w:ilvl w:val="0"/>
                          <w:numId w:val="5"/>
                        </w:numPr>
                        <w:bidi/>
                      </w:pPr>
                      <w:r w:rsidRPr="009F4C55">
                        <w:rPr>
                          <w:rtl/>
                        </w:rPr>
                        <w:t>پشتیبانی از زبان فارسی و تطبیق با نیازهای محلی</w:t>
                      </w:r>
                    </w:p>
                    <w:p w14:paraId="18907914" w14:textId="77777777" w:rsidR="009F4C55" w:rsidRPr="009F4C55" w:rsidRDefault="009F4C55" w:rsidP="009F4C55">
                      <w:pPr>
                        <w:numPr>
                          <w:ilvl w:val="0"/>
                          <w:numId w:val="5"/>
                        </w:numPr>
                        <w:bidi/>
                      </w:pPr>
                      <w:r w:rsidRPr="009F4C55">
                        <w:rPr>
                          <w:rtl/>
                        </w:rPr>
                        <w:t>امکان شخصی‌سازی بر اساس نیاز هر رشته ورزشی</w:t>
                      </w:r>
                    </w:p>
                    <w:p w14:paraId="1A5A9B23" w14:textId="77777777" w:rsidR="009F4C55" w:rsidRDefault="009F4C55" w:rsidP="009F4C55">
                      <w:pPr>
                        <w:bidi/>
                      </w:pPr>
                    </w:p>
                  </w:txbxContent>
                </v:textbox>
              </v:shape>
            </w:pict>
          </mc:Fallback>
        </mc:AlternateContent>
      </w:r>
      <w:r w:rsidR="009F4C55" w:rsidRPr="00914C7B">
        <w:rPr>
          <w:noProof/>
          <w:sz w:val="24"/>
          <w:szCs w:val="24"/>
          <w:lang w:val="en-AU" w:eastAsia="en-A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4EF8731" wp14:editId="0E9D7ADA">
                <wp:simplePos x="0" y="0"/>
                <wp:positionH relativeFrom="margin">
                  <wp:posOffset>-907</wp:posOffset>
                </wp:positionH>
                <wp:positionV relativeFrom="paragraph">
                  <wp:posOffset>1475014</wp:posOffset>
                </wp:positionV>
                <wp:extent cx="5159828" cy="27215"/>
                <wp:effectExtent l="0" t="0" r="22225" b="30480"/>
                <wp:wrapNone/>
                <wp:docPr id="70142594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59828" cy="2721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0DA107" id="Straight Connector 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05pt,116.15pt" to="406.25pt,1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" strokecolor="#6d34b2 [3044]">
                <w10:wrap anchorx="margin"/>
              </v:line>
            </w:pict>
          </mc:Fallback>
        </mc:AlternateContent>
      </w:r>
      <w:r w:rsidR="009F4C5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122A6F0" wp14:editId="4DE839EA">
                <wp:simplePos x="0" y="0"/>
                <wp:positionH relativeFrom="margin">
                  <wp:align>center</wp:align>
                </wp:positionH>
                <wp:positionV relativeFrom="paragraph">
                  <wp:posOffset>92256</wp:posOffset>
                </wp:positionV>
                <wp:extent cx="5497286" cy="1409700"/>
                <wp:effectExtent l="0" t="0" r="0" b="0"/>
                <wp:wrapNone/>
                <wp:docPr id="82282971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7286" cy="14097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020B49A8" w14:textId="77777777" w:rsidR="009F4C55" w:rsidRPr="009F4C55" w:rsidRDefault="009F4C55" w:rsidP="009F4C55">
                            <w:pPr>
                              <w:bidi/>
                              <w:rPr>
                                <w:b/>
                                <w:bCs/>
                              </w:rPr>
                            </w:pPr>
                            <w:r w:rsidRPr="009F4C55">
                              <w:rPr>
                                <w:rFonts w:ascii="Segoe UI Emoji" w:hAnsi="Segoe UI Emoji" w:cs="Segoe UI Emoji"/>
                                <w:b/>
                                <w:bCs/>
                              </w:rPr>
                              <w:t>📊</w:t>
                            </w:r>
                            <w:r w:rsidRPr="009F4C55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9F4C55">
                              <w:rPr>
                                <w:b/>
                                <w:bCs/>
                                <w:rtl/>
                              </w:rPr>
                              <w:t>اندازه بازار</w:t>
                            </w:r>
                          </w:p>
                          <w:p w14:paraId="0615679C" w14:textId="77777777" w:rsidR="009F4C55" w:rsidRPr="009F4C55" w:rsidRDefault="009F4C55" w:rsidP="009F4C55">
                            <w:pPr>
                              <w:numPr>
                                <w:ilvl w:val="0"/>
                                <w:numId w:val="4"/>
                              </w:numPr>
                              <w:bidi/>
                            </w:pPr>
                            <w:r w:rsidRPr="009F4C55">
                              <w:rPr>
                                <w:rtl/>
                              </w:rPr>
                              <w:t>بازار جهانی نرم‌افزارهای مدیریت عملکرد ورزشی: 5.5 میلیارد دلار</w:t>
                            </w:r>
                          </w:p>
                          <w:p w14:paraId="7E347A47" w14:textId="77777777" w:rsidR="009F4C55" w:rsidRPr="009F4C55" w:rsidRDefault="009F4C55" w:rsidP="009F4C55">
                            <w:pPr>
                              <w:numPr>
                                <w:ilvl w:val="0"/>
                                <w:numId w:val="4"/>
                              </w:numPr>
                              <w:bidi/>
                            </w:pPr>
                            <w:r w:rsidRPr="009F4C55">
                              <w:rPr>
                                <w:rtl/>
                              </w:rPr>
                              <w:t>رشد سالانه پیش‌بینی شده: 17</w:t>
                            </w:r>
                            <w:r w:rsidRPr="009F4C55">
                              <w:t>%</w:t>
                            </w:r>
                          </w:p>
                          <w:p w14:paraId="3E43E5E0" w14:textId="77777777" w:rsidR="009F4C55" w:rsidRPr="009F4C55" w:rsidRDefault="009F4C55" w:rsidP="009F4C55">
                            <w:pPr>
                              <w:numPr>
                                <w:ilvl w:val="0"/>
                                <w:numId w:val="4"/>
                              </w:numPr>
                              <w:bidi/>
                            </w:pPr>
                            <w:r w:rsidRPr="009F4C55">
                              <w:rPr>
                                <w:rtl/>
                              </w:rPr>
                              <w:t>بازار داخلی: تخمین 50,000 ورزشکار حرفه‌ای و نیمه‌حرفه‌ای</w:t>
                            </w:r>
                          </w:p>
                          <w:p w14:paraId="1E94041F" w14:textId="77777777" w:rsidR="009F4C55" w:rsidRDefault="009F4C55" w:rsidP="009F4C55">
                            <w:pPr>
                              <w:bidi/>
                            </w:pP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2A6F0" id="Text Box 3" o:spid="_x0000_s1029" type="#_x0000_t202" style="position:absolute;margin-left:0;margin-top:7.25pt;width:432.85pt;height:111pt;z-index:25167769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" filled="f" stroked="f" strokeweight="1pt">
                <v:stroke miterlimit="4"/>
                <v:textbox inset="4pt,4pt,4pt,4pt">
                  <w:txbxContent>
                    <w:p w14:paraId="020B49A8" w14:textId="77777777" w:rsidR="009F4C55" w:rsidRPr="009F4C55" w:rsidRDefault="009F4C55" w:rsidP="009F4C55">
                      <w:pPr>
                        <w:bidi/>
                        <w:rPr>
                          <w:b/>
                          <w:bCs/>
                        </w:rPr>
                      </w:pPr>
                      <w:r w:rsidRPr="009F4C55">
                        <w:rPr>
                          <w:rFonts w:ascii="Segoe UI Emoji" w:hAnsi="Segoe UI Emoji" w:cs="Segoe UI Emoji"/>
                          <w:b/>
                          <w:bCs/>
                        </w:rPr>
                        <w:t>📊</w:t>
                      </w:r>
                      <w:r w:rsidRPr="009F4C55">
                        <w:rPr>
                          <w:b/>
                          <w:bCs/>
                        </w:rPr>
                        <w:t xml:space="preserve"> </w:t>
                      </w:r>
                      <w:r w:rsidRPr="009F4C55">
                        <w:rPr>
                          <w:b/>
                          <w:bCs/>
                          <w:rtl/>
                        </w:rPr>
                        <w:t>اندازه بازار</w:t>
                      </w:r>
                    </w:p>
                    <w:p w14:paraId="0615679C" w14:textId="77777777" w:rsidR="009F4C55" w:rsidRPr="009F4C55" w:rsidRDefault="009F4C55" w:rsidP="009F4C55">
                      <w:pPr>
                        <w:numPr>
                          <w:ilvl w:val="0"/>
                          <w:numId w:val="4"/>
                        </w:numPr>
                        <w:bidi/>
                      </w:pPr>
                      <w:r w:rsidRPr="009F4C55">
                        <w:rPr>
                          <w:rtl/>
                        </w:rPr>
                        <w:t>بازار جهانی نرم‌افزارهای مدیریت عملکرد ورزشی: 5.5 میلیارد دلار</w:t>
                      </w:r>
                    </w:p>
                    <w:p w14:paraId="7E347A47" w14:textId="77777777" w:rsidR="009F4C55" w:rsidRPr="009F4C55" w:rsidRDefault="009F4C55" w:rsidP="009F4C55">
                      <w:pPr>
                        <w:numPr>
                          <w:ilvl w:val="0"/>
                          <w:numId w:val="4"/>
                        </w:numPr>
                        <w:bidi/>
                      </w:pPr>
                      <w:r w:rsidRPr="009F4C55">
                        <w:rPr>
                          <w:rtl/>
                        </w:rPr>
                        <w:t>رشد سالانه پیش‌بینی شده: 17</w:t>
                      </w:r>
                      <w:r w:rsidRPr="009F4C55">
                        <w:t>%</w:t>
                      </w:r>
                    </w:p>
                    <w:p w14:paraId="3E43E5E0" w14:textId="77777777" w:rsidR="009F4C55" w:rsidRPr="009F4C55" w:rsidRDefault="009F4C55" w:rsidP="009F4C55">
                      <w:pPr>
                        <w:numPr>
                          <w:ilvl w:val="0"/>
                          <w:numId w:val="4"/>
                        </w:numPr>
                        <w:bidi/>
                      </w:pPr>
                      <w:r w:rsidRPr="009F4C55">
                        <w:rPr>
                          <w:rtl/>
                        </w:rPr>
                        <w:t>بازار داخلی: تخمین 50,000 ورزشکار حرفه‌ای و نیمه‌حرفه‌ای</w:t>
                      </w:r>
                    </w:p>
                    <w:p w14:paraId="1E94041F" w14:textId="77777777" w:rsidR="009F4C55" w:rsidRDefault="009F4C55" w:rsidP="009F4C55">
                      <w:pPr>
                        <w:bidi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F4C55">
        <w:br w:type="page"/>
      </w:r>
      <w:r w:rsidR="009F4C55"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76672" behindDoc="1" locked="1" layoutInCell="1" allowOverlap="1" wp14:anchorId="605A5C64" wp14:editId="059752A8">
                <wp:simplePos x="0" y="0"/>
                <wp:positionH relativeFrom="column">
                  <wp:posOffset>-1224280</wp:posOffset>
                </wp:positionH>
                <wp:positionV relativeFrom="page">
                  <wp:posOffset>0</wp:posOffset>
                </wp:positionV>
                <wp:extent cx="7733665" cy="10050780"/>
                <wp:effectExtent l="0" t="0" r="0" b="0"/>
                <wp:wrapNone/>
                <wp:docPr id="1148089849" name="Group 1148089849" descr="Background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33665" cy="10050780"/>
                          <a:chOff x="0" y="0"/>
                          <a:chExt cx="7733665" cy="10050780"/>
                        </a:xfrm>
                      </wpg:grpSpPr>
                      <wps:wsp>
                        <wps:cNvPr id="2027100669" name="Freeform: Shape 24"/>
                        <wps:cNvSpPr/>
                        <wps:spPr>
                          <a:xfrm>
                            <a:off x="5419725" y="9525"/>
                            <a:ext cx="533400" cy="91440"/>
                          </a:xfrm>
                          <a:custGeom>
                            <a:avLst/>
                            <a:gdLst>
                              <a:gd name="connsiteX0" fmla="*/ 64052 w 533491"/>
                              <a:gd name="connsiteY0" fmla="*/ 0 h 91885"/>
                              <a:gd name="connsiteX1" fmla="*/ 533491 w 533491"/>
                              <a:gd name="connsiteY1" fmla="*/ 0 h 91885"/>
                              <a:gd name="connsiteX2" fmla="*/ 518091 w 533491"/>
                              <a:gd name="connsiteY2" fmla="*/ 91885 h 91885"/>
                              <a:gd name="connsiteX3" fmla="*/ 0 w 533491"/>
                              <a:gd name="connsiteY3" fmla="*/ 66501 h 918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533491" h="91885">
                                <a:moveTo>
                                  <a:pt x="64052" y="0"/>
                                </a:moveTo>
                                <a:lnTo>
                                  <a:pt x="533491" y="0"/>
                                </a:lnTo>
                                <a:lnTo>
                                  <a:pt x="518091" y="91885"/>
                                </a:lnTo>
                                <a:lnTo>
                                  <a:pt x="0" y="665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5"/>
                          </a:solidFill>
                          <a:ln w="12700">
                            <a:miter lim="400000"/>
                          </a:ln>
                        </wps:spPr>
                        <wps:bodyPr wrap="square" lIns="38100" tIns="38100" rIns="38100" bIns="38100" anchor="ctr">
                          <a:noAutofit/>
                        </wps:bodyPr>
                      </wps:wsp>
                      <wps:wsp>
                        <wps:cNvPr id="948100722" name="Freeform: Shape 28"/>
                        <wps:cNvSpPr/>
                        <wps:spPr>
                          <a:xfrm>
                            <a:off x="1266825" y="0"/>
                            <a:ext cx="431165" cy="187325"/>
                          </a:xfrm>
                          <a:custGeom>
                            <a:avLst/>
                            <a:gdLst>
                              <a:gd name="connsiteX0" fmla="*/ 152948 w 431752"/>
                              <a:gd name="connsiteY0" fmla="*/ 0 h 187477"/>
                              <a:gd name="connsiteX1" fmla="*/ 387820 w 431752"/>
                              <a:gd name="connsiteY1" fmla="*/ 0 h 187477"/>
                              <a:gd name="connsiteX2" fmla="*/ 431752 w 431752"/>
                              <a:gd name="connsiteY2" fmla="*/ 151919 h 187477"/>
                              <a:gd name="connsiteX3" fmla="*/ 0 w 431752"/>
                              <a:gd name="connsiteY3" fmla="*/ 187477 h 18747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31752" h="187477">
                                <a:moveTo>
                                  <a:pt x="152948" y="0"/>
                                </a:moveTo>
                                <a:lnTo>
                                  <a:pt x="387820" y="0"/>
                                </a:lnTo>
                                <a:lnTo>
                                  <a:pt x="431752" y="151919"/>
                                </a:lnTo>
                                <a:lnTo>
                                  <a:pt x="0" y="1874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alpha val="8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wrap="square" lIns="38100" tIns="38100" rIns="38100" bIns="38100" anchor="ctr">
                          <a:noAutofit/>
                        </wps:bodyPr>
                      </wps:wsp>
                      <wps:wsp>
                        <wps:cNvPr id="274914047" name="Freeform: Shape 36"/>
                        <wps:cNvSpPr/>
                        <wps:spPr>
                          <a:xfrm>
                            <a:off x="0" y="0"/>
                            <a:ext cx="3338195" cy="3336925"/>
                          </a:xfrm>
                          <a:custGeom>
                            <a:avLst/>
                            <a:gdLst>
                              <a:gd name="connsiteX0" fmla="*/ 2288499 w 3338313"/>
                              <a:gd name="connsiteY0" fmla="*/ 0 h 3337345"/>
                              <a:gd name="connsiteX1" fmla="*/ 3338313 w 3338313"/>
                              <a:gd name="connsiteY1" fmla="*/ 0 h 3337345"/>
                              <a:gd name="connsiteX2" fmla="*/ 0 w 3338313"/>
                              <a:gd name="connsiteY2" fmla="*/ 3337345 h 3337345"/>
                              <a:gd name="connsiteX3" fmla="*/ 0 w 3338313"/>
                              <a:gd name="connsiteY3" fmla="*/ 2289435 h 333734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338313" h="3337345">
                                <a:moveTo>
                                  <a:pt x="2288499" y="0"/>
                                </a:moveTo>
                                <a:lnTo>
                                  <a:pt x="3338313" y="0"/>
                                </a:lnTo>
                                <a:lnTo>
                                  <a:pt x="0" y="3337345"/>
                                </a:lnTo>
                                <a:lnTo>
                                  <a:pt x="0" y="2289435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1"/>
                              </a:gs>
                            </a:gsLst>
                            <a:lin ang="0" scaled="0"/>
                          </a:gradFill>
                          <a:ln w="12700">
                            <a:miter lim="400000"/>
                          </a:ln>
                        </wps:spPr>
                        <wps:bodyPr wrap="square" lIns="38100" tIns="38100" rIns="38100" bIns="38100" anchor="ctr">
                          <a:noAutofit/>
                        </wps:bodyPr>
                      </wps:wsp>
                      <wps:wsp>
                        <wps:cNvPr id="1779060913" name="Freeform: Shape 26"/>
                        <wps:cNvSpPr/>
                        <wps:spPr>
                          <a:xfrm>
                            <a:off x="5372100" y="0"/>
                            <a:ext cx="1223645" cy="921385"/>
                          </a:xfrm>
                          <a:custGeom>
                            <a:avLst/>
                            <a:gdLst>
                              <a:gd name="connsiteX0" fmla="*/ 921446 w 1223682"/>
                              <a:gd name="connsiteY0" fmla="*/ 0 h 921501"/>
                              <a:gd name="connsiteX1" fmla="*/ 1223682 w 1223682"/>
                              <a:gd name="connsiteY1" fmla="*/ 0 h 921501"/>
                              <a:gd name="connsiteX2" fmla="*/ 302213 w 1223682"/>
                              <a:gd name="connsiteY2" fmla="*/ 921501 h 921501"/>
                              <a:gd name="connsiteX3" fmla="*/ 0 w 1223682"/>
                              <a:gd name="connsiteY3" fmla="*/ 921501 h 92150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23682" h="921501">
                                <a:moveTo>
                                  <a:pt x="921446" y="0"/>
                                </a:moveTo>
                                <a:lnTo>
                                  <a:pt x="1223682" y="0"/>
                                </a:lnTo>
                                <a:lnTo>
                                  <a:pt x="302213" y="921501"/>
                                </a:lnTo>
                                <a:lnTo>
                                  <a:pt x="0" y="9215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wrap="square" lIns="38100" tIns="38100" rIns="38100" bIns="38100" anchor="ctr">
                          <a:noAutofit/>
                        </wps:bodyPr>
                      </wps:wsp>
                      <wps:wsp>
                        <wps:cNvPr id="282300564" name="Freeform: Shape 34"/>
                        <wps:cNvSpPr/>
                        <wps:spPr>
                          <a:xfrm>
                            <a:off x="0" y="1257300"/>
                            <a:ext cx="5328285" cy="5328920"/>
                          </a:xfrm>
                          <a:custGeom>
                            <a:avLst/>
                            <a:gdLst>
                              <a:gd name="connsiteX0" fmla="*/ 5025351 w 5328867"/>
                              <a:gd name="connsiteY0" fmla="*/ 0 h 5329204"/>
                              <a:gd name="connsiteX1" fmla="*/ 5328867 w 5328867"/>
                              <a:gd name="connsiteY1" fmla="*/ 0 h 5329204"/>
                              <a:gd name="connsiteX2" fmla="*/ 0 w 5328867"/>
                              <a:gd name="connsiteY2" fmla="*/ 5329204 h 5329204"/>
                              <a:gd name="connsiteX3" fmla="*/ 0 w 5328867"/>
                              <a:gd name="connsiteY3" fmla="*/ 5025668 h 532920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5328867" h="5329204">
                                <a:moveTo>
                                  <a:pt x="5025351" y="0"/>
                                </a:moveTo>
                                <a:lnTo>
                                  <a:pt x="5328867" y="0"/>
                                </a:lnTo>
                                <a:lnTo>
                                  <a:pt x="0" y="5329204"/>
                                </a:lnTo>
                                <a:lnTo>
                                  <a:pt x="0" y="50256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5">
                              <a:alpha val="8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wrap="square" lIns="38100" tIns="38100" rIns="38100" bIns="38100" anchor="ctr">
                          <a:noAutofit/>
                        </wps:bodyPr>
                      </wps:wsp>
                      <wps:wsp>
                        <wps:cNvPr id="100106398" name="Freeform: Shape 47"/>
                        <wps:cNvSpPr/>
                        <wps:spPr>
                          <a:xfrm>
                            <a:off x="1676400" y="1524000"/>
                            <a:ext cx="6057265" cy="6056630"/>
                          </a:xfrm>
                          <a:custGeom>
                            <a:avLst/>
                            <a:gdLst>
                              <a:gd name="connsiteX0" fmla="*/ 6057557 w 6057557"/>
                              <a:gd name="connsiteY0" fmla="*/ 0 h 6056716"/>
                              <a:gd name="connsiteX1" fmla="*/ 6057557 w 6057557"/>
                              <a:gd name="connsiteY1" fmla="*/ 1290217 h 6056716"/>
                              <a:gd name="connsiteX2" fmla="*/ 1388023 w 6057557"/>
                              <a:gd name="connsiteY2" fmla="*/ 5960250 h 6056716"/>
                              <a:gd name="connsiteX3" fmla="*/ 0 w 6057557"/>
                              <a:gd name="connsiteY3" fmla="*/ 6056716 h 60567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057557" h="6056716">
                                <a:moveTo>
                                  <a:pt x="6057557" y="0"/>
                                </a:moveTo>
                                <a:lnTo>
                                  <a:pt x="6057557" y="1290217"/>
                                </a:lnTo>
                                <a:lnTo>
                                  <a:pt x="1388023" y="5960250"/>
                                </a:lnTo>
                                <a:lnTo>
                                  <a:pt x="0" y="60567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>
                            <a:miter lim="400000"/>
                          </a:ln>
                        </wps:spPr>
                        <wps:bodyPr wrap="square" lIns="38100" tIns="38100" rIns="38100" bIns="38100" anchor="ctr">
                          <a:noAutofit/>
                        </wps:bodyPr>
                      </wps:wsp>
                      <wps:wsp>
                        <wps:cNvPr id="750149012" name="Freeform: Shape 46"/>
                        <wps:cNvSpPr/>
                        <wps:spPr>
                          <a:xfrm>
                            <a:off x="1752600" y="3038475"/>
                            <a:ext cx="5981065" cy="6002655"/>
                          </a:xfrm>
                          <a:custGeom>
                            <a:avLst/>
                            <a:gdLst>
                              <a:gd name="connsiteX0" fmla="*/ 5981304 w 5981304"/>
                              <a:gd name="connsiteY0" fmla="*/ 0 h 6002915"/>
                              <a:gd name="connsiteX1" fmla="*/ 5981304 w 5981304"/>
                              <a:gd name="connsiteY1" fmla="*/ 42239 h 6002915"/>
                              <a:gd name="connsiteX2" fmla="*/ 31583 w 5981304"/>
                              <a:gd name="connsiteY2" fmla="*/ 5993332 h 6002915"/>
                              <a:gd name="connsiteX3" fmla="*/ 3377 w 5981304"/>
                              <a:gd name="connsiteY3" fmla="*/ 5999870 h 6002915"/>
                              <a:gd name="connsiteX4" fmla="*/ 9913 w 5981304"/>
                              <a:gd name="connsiteY4" fmla="*/ 5971656 h 600291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5981304" h="6002915">
                                <a:moveTo>
                                  <a:pt x="5981304" y="0"/>
                                </a:moveTo>
                                <a:lnTo>
                                  <a:pt x="5981304" y="42239"/>
                                </a:lnTo>
                                <a:lnTo>
                                  <a:pt x="31583" y="5993332"/>
                                </a:lnTo>
                                <a:cubicBezTo>
                                  <a:pt x="22640" y="6002278"/>
                                  <a:pt x="9913" y="6006062"/>
                                  <a:pt x="3377" y="5999870"/>
                                </a:cubicBezTo>
                                <a:cubicBezTo>
                                  <a:pt x="-2815" y="5993332"/>
                                  <a:pt x="-407" y="5980602"/>
                                  <a:pt x="9913" y="597165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12700">
                            <a:miter lim="400000"/>
                          </a:ln>
                        </wps:spPr>
                        <wps:bodyPr wrap="square" lIns="38100" tIns="38100" rIns="38100" bIns="38100" anchor="ctr">
                          <a:noAutofit/>
                        </wps:bodyPr>
                      </wps:wsp>
                      <wps:wsp>
                        <wps:cNvPr id="941722003" name="Freeform: Shape 48"/>
                        <wps:cNvSpPr/>
                        <wps:spPr>
                          <a:xfrm>
                            <a:off x="4000500" y="752475"/>
                            <a:ext cx="3726815" cy="4657725"/>
                          </a:xfrm>
                          <a:custGeom>
                            <a:avLst/>
                            <a:gdLst>
                              <a:gd name="connsiteX0" fmla="*/ 3727025 w 3727025"/>
                              <a:gd name="connsiteY0" fmla="*/ 0 h 4658202"/>
                              <a:gd name="connsiteX1" fmla="*/ 3727025 w 3727025"/>
                              <a:gd name="connsiteY1" fmla="*/ 930933 h 4658202"/>
                              <a:gd name="connsiteX2" fmla="*/ 0 w 3727025"/>
                              <a:gd name="connsiteY2" fmla="*/ 4658202 h 4658202"/>
                              <a:gd name="connsiteX3" fmla="*/ 38053 w 3727025"/>
                              <a:gd name="connsiteY3" fmla="*/ 3711991 h 465820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727025" h="4658202">
                                <a:moveTo>
                                  <a:pt x="3727025" y="0"/>
                                </a:moveTo>
                                <a:lnTo>
                                  <a:pt x="3727025" y="930933"/>
                                </a:lnTo>
                                <a:lnTo>
                                  <a:pt x="0" y="4658202"/>
                                </a:lnTo>
                                <a:lnTo>
                                  <a:pt x="38053" y="37119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5">
                              <a:alpha val="8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wrap="square" lIns="38100" tIns="38100" rIns="38100" bIns="38100" anchor="ctr">
                          <a:noAutofit/>
                        </wps:bodyPr>
                      </wps:wsp>
                      <wps:wsp>
                        <wps:cNvPr id="1542711046" name="Freeform: Shape 35"/>
                        <wps:cNvSpPr/>
                        <wps:spPr>
                          <a:xfrm>
                            <a:off x="0" y="1790700"/>
                            <a:ext cx="2035810" cy="2910840"/>
                          </a:xfrm>
                          <a:custGeom>
                            <a:avLst/>
                            <a:gdLst>
                              <a:gd name="connsiteX0" fmla="*/ 2035882 w 2035882"/>
                              <a:gd name="connsiteY0" fmla="*/ 0 h 2910994"/>
                              <a:gd name="connsiteX1" fmla="*/ 1889839 w 2035882"/>
                              <a:gd name="connsiteY1" fmla="*/ 1021029 h 2910994"/>
                              <a:gd name="connsiteX2" fmla="*/ 0 w 2035882"/>
                              <a:gd name="connsiteY2" fmla="*/ 2910994 h 2910994"/>
                              <a:gd name="connsiteX3" fmla="*/ 0 w 2035882"/>
                              <a:gd name="connsiteY3" fmla="*/ 2036025 h 291099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035882" h="2910994">
                                <a:moveTo>
                                  <a:pt x="2035882" y="0"/>
                                </a:moveTo>
                                <a:lnTo>
                                  <a:pt x="1889839" y="1021029"/>
                                </a:lnTo>
                                <a:lnTo>
                                  <a:pt x="0" y="2910994"/>
                                </a:lnTo>
                                <a:lnTo>
                                  <a:pt x="0" y="2036025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59000">
                                <a:schemeClr val="accent1"/>
                              </a:gs>
                            </a:gsLst>
                            <a:lin ang="0" scaled="0"/>
                          </a:gradFill>
                          <a:ln w="12700">
                            <a:miter lim="400000"/>
                          </a:ln>
                        </wps:spPr>
                        <wps:bodyPr wrap="square" lIns="38100" tIns="38100" rIns="38100" bIns="38100" anchor="ctr">
                          <a:noAutofit/>
                        </wps:bodyPr>
                      </wps:wsp>
                      <wps:wsp>
                        <wps:cNvPr id="2009262698" name="Freeform: Shape 25"/>
                        <wps:cNvSpPr/>
                        <wps:spPr>
                          <a:xfrm>
                            <a:off x="3324225" y="9525"/>
                            <a:ext cx="1877695" cy="1449070"/>
                          </a:xfrm>
                          <a:custGeom>
                            <a:avLst/>
                            <a:gdLst>
                              <a:gd name="connsiteX0" fmla="*/ 1440159 w 1877792"/>
                              <a:gd name="connsiteY0" fmla="*/ 0 h 1449445"/>
                              <a:gd name="connsiteX1" fmla="*/ 1877792 w 1877792"/>
                              <a:gd name="connsiteY1" fmla="*/ 0 h 1449445"/>
                              <a:gd name="connsiteX2" fmla="*/ 1718109 w 1877792"/>
                              <a:gd name="connsiteY2" fmla="*/ 795463 h 1449445"/>
                              <a:gd name="connsiteX3" fmla="*/ 0 w 1877792"/>
                              <a:gd name="connsiteY3" fmla="*/ 1449445 h 144944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877792" h="1449445">
                                <a:moveTo>
                                  <a:pt x="1440159" y="0"/>
                                </a:moveTo>
                                <a:lnTo>
                                  <a:pt x="1877792" y="0"/>
                                </a:lnTo>
                                <a:lnTo>
                                  <a:pt x="1718109" y="795463"/>
                                </a:lnTo>
                                <a:lnTo>
                                  <a:pt x="0" y="14494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 w="12700">
                            <a:miter lim="400000"/>
                          </a:ln>
                        </wps:spPr>
                        <wps:bodyPr wrap="square" lIns="38100" tIns="38100" rIns="38100" bIns="38100" anchor="ctr">
                          <a:noAutofit/>
                        </wps:bodyPr>
                      </wps:wsp>
                      <wps:wsp>
                        <wps:cNvPr id="188823513" name="Freeform: Shape 45"/>
                        <wps:cNvSpPr/>
                        <wps:spPr>
                          <a:xfrm>
                            <a:off x="3200400" y="5562600"/>
                            <a:ext cx="4521200" cy="4488180"/>
                          </a:xfrm>
                          <a:custGeom>
                            <a:avLst/>
                            <a:gdLst>
                              <a:gd name="connsiteX0" fmla="*/ 402068 w 4521504"/>
                              <a:gd name="connsiteY0" fmla="*/ 4086702 h 4488789"/>
                              <a:gd name="connsiteX1" fmla="*/ 344935 w 4521504"/>
                              <a:gd name="connsiteY1" fmla="*/ 4488789 h 4488789"/>
                              <a:gd name="connsiteX2" fmla="*/ 0 w 4521504"/>
                              <a:gd name="connsiteY2" fmla="*/ 4488789 h 4488789"/>
                              <a:gd name="connsiteX3" fmla="*/ 3942336 w 4521504"/>
                              <a:gd name="connsiteY3" fmla="*/ 579158 h 4488789"/>
                              <a:gd name="connsiteX4" fmla="*/ 3943759 w 4521504"/>
                              <a:gd name="connsiteY4" fmla="*/ 579158 h 4488789"/>
                              <a:gd name="connsiteX5" fmla="*/ 3943759 w 4521504"/>
                              <a:gd name="connsiteY5" fmla="*/ 1913727 h 4488789"/>
                              <a:gd name="connsiteX6" fmla="*/ 1387604 w 4521504"/>
                              <a:gd name="connsiteY6" fmla="*/ 4488789 h 4488789"/>
                              <a:gd name="connsiteX7" fmla="*/ 927481 w 4521504"/>
                              <a:gd name="connsiteY7" fmla="*/ 4488789 h 4488789"/>
                              <a:gd name="connsiteX8" fmla="*/ 1127080 w 4521504"/>
                              <a:gd name="connsiteY8" fmla="*/ 3395708 h 4488789"/>
                              <a:gd name="connsiteX9" fmla="*/ 4521504 w 4521504"/>
                              <a:gd name="connsiteY9" fmla="*/ 0 h 4488789"/>
                              <a:gd name="connsiteX10" fmla="*/ 4521504 w 4521504"/>
                              <a:gd name="connsiteY10" fmla="*/ 1329468 h 4488789"/>
                              <a:gd name="connsiteX11" fmla="*/ 4165986 w 4521504"/>
                              <a:gd name="connsiteY11" fmla="*/ 1687731 h 4488789"/>
                              <a:gd name="connsiteX12" fmla="*/ 4165986 w 4521504"/>
                              <a:gd name="connsiteY12" fmla="*/ 355601 h 448878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4521504" h="4488789">
                                <a:moveTo>
                                  <a:pt x="402068" y="4086702"/>
                                </a:moveTo>
                                <a:lnTo>
                                  <a:pt x="344935" y="4488789"/>
                                </a:lnTo>
                                <a:lnTo>
                                  <a:pt x="0" y="4488789"/>
                                </a:lnTo>
                                <a:close/>
                                <a:moveTo>
                                  <a:pt x="3942336" y="579158"/>
                                </a:moveTo>
                                <a:lnTo>
                                  <a:pt x="3943759" y="579158"/>
                                </a:lnTo>
                                <a:lnTo>
                                  <a:pt x="3943759" y="1913727"/>
                                </a:lnTo>
                                <a:lnTo>
                                  <a:pt x="1387604" y="4488789"/>
                                </a:lnTo>
                                <a:lnTo>
                                  <a:pt x="927481" y="4488789"/>
                                </a:lnTo>
                                <a:lnTo>
                                  <a:pt x="1127080" y="3395708"/>
                                </a:lnTo>
                                <a:close/>
                                <a:moveTo>
                                  <a:pt x="4521504" y="0"/>
                                </a:moveTo>
                                <a:lnTo>
                                  <a:pt x="4521504" y="1329468"/>
                                </a:lnTo>
                                <a:lnTo>
                                  <a:pt x="4165986" y="1687731"/>
                                </a:lnTo>
                                <a:lnTo>
                                  <a:pt x="4165986" y="355601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50000">
                                <a:schemeClr val="accent1"/>
                              </a:gs>
                              <a:gs pos="100000">
                                <a:schemeClr val="accent4"/>
                              </a:gs>
                            </a:gsLst>
                            <a:lin ang="0" scaled="0"/>
                          </a:gradFill>
                          <a:ln w="12700">
                            <a:miter lim="400000"/>
                          </a:ln>
                        </wps:spPr>
                        <wps:bodyPr wrap="square" lIns="38100" tIns="38100" rIns="38100" bIns="38100" anchor="ctr">
                          <a:noAutofit/>
                        </wps:bodyPr>
                      </wps:wsp>
                      <wps:wsp>
                        <wps:cNvPr id="1151824586" name="Freeform: Shape 33"/>
                        <wps:cNvSpPr/>
                        <wps:spPr>
                          <a:xfrm>
                            <a:off x="0" y="7000875"/>
                            <a:ext cx="1910080" cy="1910080"/>
                          </a:xfrm>
                          <a:custGeom>
                            <a:avLst/>
                            <a:gdLst>
                              <a:gd name="connsiteX0" fmla="*/ 1910166 w 1910166"/>
                              <a:gd name="connsiteY0" fmla="*/ 0 h 1910287"/>
                              <a:gd name="connsiteX1" fmla="*/ 0 w 1910166"/>
                              <a:gd name="connsiteY1" fmla="*/ 1910287 h 1910287"/>
                              <a:gd name="connsiteX2" fmla="*/ 0 w 1910166"/>
                              <a:gd name="connsiteY2" fmla="*/ 712628 h 191028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910166" h="1910287">
                                <a:moveTo>
                                  <a:pt x="1910166" y="0"/>
                                </a:moveTo>
                                <a:lnTo>
                                  <a:pt x="0" y="1910287"/>
                                </a:lnTo>
                                <a:lnTo>
                                  <a:pt x="0" y="7126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12700">
                            <a:miter lim="400000"/>
                          </a:ln>
                        </wps:spPr>
                        <wps:bodyPr wrap="square" lIns="38100" tIns="38100" rIns="38100" bIns="38100" anchor="ctr">
                          <a:noAutofit/>
                        </wps:bodyPr>
                      </wps:wsp>
                      <wps:wsp>
                        <wps:cNvPr id="1451341056" name="Shape"/>
                        <wps:cNvSpPr/>
                        <wps:spPr>
                          <a:xfrm>
                            <a:off x="866775" y="742950"/>
                            <a:ext cx="5974669" cy="853269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595" y="21600"/>
                                </a:move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50800">
                            <a:solidFill>
                              <a:schemeClr val="accent4"/>
                            </a:solidFill>
                            <a:miter lim="400000"/>
                          </a:ln>
                          <a:effectLst>
                            <a:outerShdw blurRad="152400" dist="50800" dir="5400000" algn="ctr" rotWithShape="0">
                              <a:schemeClr val="tx2">
                                <a:alpha val="65000"/>
                              </a:schemeClr>
                            </a:outerShdw>
                          </a:effectLst>
                        </wps:spPr>
                        <wps:bodyPr lIns="38100" tIns="38100" rIns="38100" bIns="38100" anchor="ctr"/>
                      </wps:wsp>
                    </wpg:wgp>
                  </a:graphicData>
                </a:graphic>
                <wp14:sizeRelH relativeFrom="page">
                  <wp14:pctWidth>100000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group w14:anchorId="552B32D4" id="Group 1148089849" o:spid="_x0000_s1026" alt="Background" style="position:absolute;margin-left:-96.4pt;margin-top:0;width:608.95pt;height:791.4pt;z-index:-251639808;mso-width-percent:1000;mso-height-percent:1000;mso-position-vertical-relative:page;mso-width-percent:1000;mso-height-percent:1000" coordsize="77336,100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">
                <v:shape id="Freeform: Shape 24" o:spid="_x0000_s1027" style="position:absolute;left:54197;top:95;width:5334;height:914;visibility:visible;mso-wrap-style:square;v-text-anchor:middle" coordsize="533491,91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" path="m64052,l533491,,518091,91885,,66501,64052,xe" fillcolor="#16bffd [3208]" stroked="f" strokeweight="1pt">
                  <v:stroke miterlimit="4" joinstyle="miter"/>
                  <v:path arrowok="t" o:connecttype="custom" o:connectlocs="64041,0;533400,0;518003,91440;0,66179" o:connectangles="0,0,0,0"/>
                </v:shape>
                <v:shape id="Freeform: Shape 28" o:spid="_x0000_s1028" style="position:absolute;left:12668;width:4311;height:1873;visibility:visible;mso-wrap-style:square;v-text-anchor:middle" coordsize="431752,187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" path="m152948,l387820,r43932,151919l,187477,152948,xe" fillcolor="#b620b4 [3205]" stroked="f" strokeweight="1pt">
                  <v:fill opacity="52428f"/>
                  <v:stroke miterlimit="4" joinstyle="miter"/>
                  <v:path arrowok="t" o:connecttype="custom" o:connectlocs="152740,0;387293,0;431165,151796;0,187325" o:connectangles="0,0,0,0"/>
                </v:shape>
                <v:shape id="Freeform: Shape 36" o:spid="_x0000_s1029" style="position:absolute;width:33381;height:33369;visibility:visible;mso-wrap-style:square;v-text-anchor:middle" coordsize="3338313,3337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" path="m2288499,l3338313,,,3337345,,2289435,2288499,xe" fillcolor="#b620b4 [3205]" stroked="f" strokeweight="1pt">
                  <v:fill color2="#7437bc [3204]" angle="90" focus="100%" type="gradient">
                    <o:fill v:ext="view" type="gradientUnscaled"/>
                  </v:fill>
                  <v:stroke miterlimit="4" joinstyle="miter"/>
                  <v:path arrowok="t" o:connecttype="custom" o:connectlocs="2288418,0;3338195,0;0,3336925;0,2289147" o:connectangles="0,0,0,0"/>
                </v:shape>
                <v:shape id="Freeform: Shape 26" o:spid="_x0000_s1030" style="position:absolute;left:53721;width:12236;height:9213;visibility:visible;mso-wrap-style:square;v-text-anchor:middle" coordsize="1223682,9215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" path="m921446,r302236,l302213,921501,,921501,921446,xe" fillcolor="#7437bc [3204]" stroked="f" strokeweight="1pt">
                  <v:stroke miterlimit="4" joinstyle="miter"/>
                  <v:path arrowok="t" o:connecttype="custom" o:connectlocs="921418,0;1223645,0;302204,921385;0,921385" o:connectangles="0,0,0,0"/>
                </v:shape>
                <v:shape id="Freeform: Shape 34" o:spid="_x0000_s1031" style="position:absolute;top:12573;width:53282;height:53289;visibility:visible;mso-wrap-style:square;v-text-anchor:middle" coordsize="5328867,5329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" path="m5025351,r303516,l,5329204,,5025668,5025351,xe" fillcolor="#16bffd [3208]" stroked="f" strokeweight="1pt">
                  <v:fill opacity="52428f"/>
                  <v:stroke miterlimit="4" joinstyle="miter"/>
                  <v:path arrowok="t" o:connecttype="custom" o:connectlocs="5024802,0;5328285,0;0,5328920;0,5025400" o:connectangles="0,0,0,0"/>
                </v:shape>
                <v:shape id="Freeform: Shape 47" o:spid="_x0000_s1032" style="position:absolute;left:16764;top:15240;width:60572;height:60566;visibility:visible;mso-wrap-style:square;v-text-anchor:middle" coordsize="6057557,6056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" path="m6057557,r,1290217l1388023,5960250,,6056716,6057557,xe" fillcolor="#395398 [3207]" stroked="f" strokeweight="1pt">
                  <v:stroke miterlimit="4" joinstyle="miter"/>
                  <v:path arrowok="t" o:connecttype="custom" o:connectlocs="6057265,0;6057265,1290199;1387956,5960165;0,6056630" o:connectangles="0,0,0,0"/>
                </v:shape>
                <v:shape id="Freeform: Shape 46" o:spid="_x0000_s1033" style="position:absolute;left:17526;top:30384;width:59810;height:60027;visibility:visible;mso-wrap-style:square;v-text-anchor:middle" coordsize="5981304,6002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" path="m5981304,r,42239l31583,5993332v-8943,8946,-21670,12730,-28206,6538c-2815,5993332,-407,5980602,9913,5971656l5981304,xe" fillcolor="#b620b4 [3205]" stroked="f" strokeweight="1pt">
                  <v:stroke miterlimit="4" joinstyle="miter"/>
                  <v:path arrowok="t" o:connecttype="custom" o:connectlocs="5981065,0;5981065,42237;31582,5993072;3377,5999610;9913,5971397" o:connectangles="0,0,0,0,0"/>
                </v:shape>
                <v:shape id="Freeform: Shape 48" o:spid="_x0000_s1034" style="position:absolute;left:40005;top:7524;width:37268;height:46578;visibility:visible;mso-wrap-style:square;v-text-anchor:middle" coordsize="3727025,4658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" path="m3727025,r,930933l,4658202,38053,3711991,3727025,xe" fillcolor="#16bffd [3208]" stroked="f" strokeweight="1pt">
                  <v:fill opacity="52428f"/>
                  <v:stroke miterlimit="4" joinstyle="miter"/>
                  <v:path arrowok="t" o:connecttype="custom" o:connectlocs="3726815,0;3726815,930838;0,4657725;38051,3711611" o:connectangles="0,0,0,0"/>
                </v:shape>
                <v:shape id="Freeform: Shape 35" o:spid="_x0000_s1035" style="position:absolute;top:17907;width:20358;height:29108;visibility:visible;mso-wrap-style:square;v-text-anchor:middle" coordsize="2035882,2910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" path="m2035882,l1889839,1021029,,2910994,,2036025,2035882,xe" fillcolor="#b620b4 [3205]" stroked="f" strokeweight="1pt">
                  <v:fill color2="#7437bc [3204]" angle="90" colors="0 #b620b4;38666f #7437bc" focus="100%" type="gradient">
                    <o:fill v:ext="view" type="gradientUnscaled"/>
                  </v:fill>
                  <v:stroke miterlimit="4" joinstyle="miter"/>
                  <v:path arrowok="t" o:connecttype="custom" o:connectlocs="2035810,0;1889772,1020975;0,2910840;0,2035917" o:connectangles="0,0,0,0"/>
                </v:shape>
                <v:shape id="Freeform: Shape 25" o:spid="_x0000_s1036" style="position:absolute;left:33242;top:95;width:18777;height:14490;visibility:visible;mso-wrap-style:square;v-text-anchor:middle" coordsize="1877792,1449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" path="m1440159,r437633,l1718109,795463,,1449445,1440159,xe" fillcolor="#92fcff [3209]" stroked="f" strokeweight="1pt">
                  <v:stroke miterlimit="4" joinstyle="miter"/>
                  <v:path arrowok="t" o:connecttype="custom" o:connectlocs="1440085,0;1877695,0;1718020,795257;0,1449070" o:connectangles="0,0,0,0"/>
                </v:shape>
                <v:shape id="Freeform: Shape 45" o:spid="_x0000_s1037" style="position:absolute;left:32004;top:55626;width:45212;height:44881;visibility:visible;mso-wrap-style:square;v-text-anchor:middle" coordsize="4521504,44887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" path="m402068,4086702r-57133,402087l,4488789,402068,4086702xm3942336,579158r1423,l3943759,1913727,1387604,4488789r-460123,l1127080,3395708,3942336,579158xm4521504,r,1329468l4165986,1687731r,-1332130l4521504,xe" fillcolor="#b620b4 [3205]" stroked="f" strokeweight="1pt">
                  <v:fill color2="#395398 [3207]" angle="90" colors="0 #b620b4;.5 #7437bc;1 #395398" focus="100%" type="gradient">
                    <o:fill v:ext="view" type="gradientUnscaled"/>
                  </v:fill>
                  <v:stroke miterlimit="4" joinstyle="miter"/>
                  <v:path arrowok="t" o:connecttype="custom" o:connectlocs="402041,4086148;344912,4488180;0,4488180;3942071,579079;3943494,579079;3943494,1913467;1387511,4488180;927419,4488180;1127004,3395247;4521200,0;4521200,1329288;4165706,1687502;4165706,355553" o:connectangles="0,0,0,0,0,0,0,0,0,0,0,0,0"/>
                </v:shape>
                <v:shape id="Freeform: Shape 33" o:spid="_x0000_s1038" style="position:absolute;top:70008;width:19100;height:19101;visibility:visible;mso-wrap-style:square;v-text-anchor:middle" coordsize="1910166,1910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" path="m1910166,l,1910287,,712628,1910166,xe" fillcolor="#b620b4 [3205]" stroked="f" strokeweight="1pt">
                  <v:stroke miterlimit="4" joinstyle="miter"/>
                  <v:path arrowok="t" o:connecttype="custom" o:connectlocs="1910080,0;0,1910080;0,712551" o:connectangles="0,0,0"/>
                </v:shape>
                <v:shape id="Shape" o:spid="_x0000_s1039" style="position:absolute;left:8667;top:7429;width:59747;height:85327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" path="m21595,21600l,21600,,,21600,r,21600l21595,21600xe" fillcolor="white [3212]" strokecolor="#395398 [3207]" strokeweight="4pt">
                  <v:stroke miterlimit="4" joinstyle="miter"/>
                  <v:shadow on="t" color="#5e5e5e [3215]" opacity="42598f" offset="0,4pt"/>
                  <v:path arrowok="t" o:extrusionok="f" o:connecttype="custom" o:connectlocs="2987335,4266349;2987335,4266349;2987335,4266349;2987335,4266349" o:connectangles="0,90,180,270"/>
                </v:shape>
                <w10:wrap anchory="page"/>
                <w10:anchorlock/>
              </v:group>
            </w:pict>
          </mc:Fallback>
        </mc:AlternateContent>
      </w:r>
    </w:p>
    <w:p w14:paraId="2CDDBF9A" w14:textId="5052A6E3" w:rsidR="009F4C55" w:rsidRDefault="00306E73" w:rsidP="009F4C5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D8A9BDA" wp14:editId="60713367">
                <wp:simplePos x="0" y="0"/>
                <wp:positionH relativeFrom="column">
                  <wp:posOffset>-202293</wp:posOffset>
                </wp:positionH>
                <wp:positionV relativeFrom="paragraph">
                  <wp:posOffset>38100</wp:posOffset>
                </wp:positionV>
                <wp:extent cx="5704114" cy="1877786"/>
                <wp:effectExtent l="0" t="0" r="0" b="0"/>
                <wp:wrapNone/>
                <wp:docPr id="1172958486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4114" cy="187778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346F19C2" w14:textId="77777777" w:rsidR="00306E73" w:rsidRPr="00306E73" w:rsidRDefault="00306E73" w:rsidP="00306E73">
                            <w:pPr>
                              <w:bidi/>
                              <w:rPr>
                                <w:b/>
                                <w:bCs/>
                              </w:rPr>
                            </w:pPr>
                            <w:r w:rsidRPr="00306E73">
                              <w:rPr>
                                <w:rFonts w:ascii="Segoe UI Emoji" w:hAnsi="Segoe UI Emoji" w:cs="Segoe UI Emoji"/>
                                <w:b/>
                                <w:bCs/>
                              </w:rPr>
                              <w:t>📈</w:t>
                            </w:r>
                            <w:r w:rsidRPr="00306E73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306E73">
                              <w:rPr>
                                <w:b/>
                                <w:bCs/>
                                <w:rtl/>
                              </w:rPr>
                              <w:t>استراتژی بازاریابی</w:t>
                            </w:r>
                          </w:p>
                          <w:p w14:paraId="253BEDFC" w14:textId="77777777" w:rsidR="00306E73" w:rsidRPr="00306E73" w:rsidRDefault="00306E73" w:rsidP="00306E73">
                            <w:pPr>
                              <w:numPr>
                                <w:ilvl w:val="0"/>
                                <w:numId w:val="8"/>
                              </w:numPr>
                              <w:bidi/>
                            </w:pPr>
                            <w:r w:rsidRPr="00306E73">
                              <w:rPr>
                                <w:rtl/>
                              </w:rPr>
                              <w:t>همکاری با فدراسیون‌های ورزشی</w:t>
                            </w:r>
                          </w:p>
                          <w:p w14:paraId="0725B378" w14:textId="77777777" w:rsidR="00306E73" w:rsidRPr="00306E73" w:rsidRDefault="00306E73" w:rsidP="00306E73">
                            <w:pPr>
                              <w:numPr>
                                <w:ilvl w:val="0"/>
                                <w:numId w:val="8"/>
                              </w:numPr>
                              <w:bidi/>
                            </w:pPr>
                            <w:r w:rsidRPr="00306E73">
                              <w:rPr>
                                <w:rtl/>
                              </w:rPr>
                              <w:t>مشارکت با باشگاه‌های معتبر</w:t>
                            </w:r>
                          </w:p>
                          <w:p w14:paraId="4C62AAAE" w14:textId="77777777" w:rsidR="00306E73" w:rsidRPr="00306E73" w:rsidRDefault="00306E73" w:rsidP="00306E73">
                            <w:pPr>
                              <w:numPr>
                                <w:ilvl w:val="0"/>
                                <w:numId w:val="8"/>
                              </w:numPr>
                              <w:bidi/>
                            </w:pPr>
                            <w:r w:rsidRPr="00306E73">
                              <w:rPr>
                                <w:rtl/>
                              </w:rPr>
                              <w:t>تبلیغات در رویدادهای ورزشی</w:t>
                            </w:r>
                          </w:p>
                          <w:p w14:paraId="003AB5DF" w14:textId="77777777" w:rsidR="00306E73" w:rsidRPr="00306E73" w:rsidRDefault="00306E73" w:rsidP="00306E73">
                            <w:pPr>
                              <w:numPr>
                                <w:ilvl w:val="0"/>
                                <w:numId w:val="8"/>
                              </w:numPr>
                              <w:bidi/>
                            </w:pPr>
                            <w:r w:rsidRPr="00306E73">
                              <w:rPr>
                                <w:rtl/>
                              </w:rPr>
                              <w:t>بازاریابی محتوایی و شبکه‌های اجتماعی</w:t>
                            </w:r>
                          </w:p>
                          <w:p w14:paraId="675FEBA0" w14:textId="77777777" w:rsidR="00306E73" w:rsidRPr="00306E73" w:rsidRDefault="00306E73" w:rsidP="00306E73">
                            <w:pPr>
                              <w:numPr>
                                <w:ilvl w:val="0"/>
                                <w:numId w:val="8"/>
                              </w:numPr>
                              <w:bidi/>
                            </w:pPr>
                            <w:r w:rsidRPr="00306E73">
                              <w:rPr>
                                <w:rtl/>
                              </w:rPr>
                              <w:t>همکاری با ورزشکاران شاخص به عنوان سفیر برند</w:t>
                            </w:r>
                          </w:p>
                          <w:p w14:paraId="492A94E0" w14:textId="77777777" w:rsidR="00306E73" w:rsidRDefault="00306E73" w:rsidP="00306E73">
                            <w:pPr>
                              <w:bidi/>
                            </w:pP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A9BDA" id="Text Box 7" o:spid="_x0000_s1030" type="#_x0000_t202" style="position:absolute;margin-left:-15.95pt;margin-top:3pt;width:449.15pt;height:147.8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" filled="f" stroked="f" strokeweight="1pt">
                <v:stroke miterlimit="4"/>
                <v:textbox inset="4pt,4pt,4pt,4pt">
                  <w:txbxContent>
                    <w:p w14:paraId="346F19C2" w14:textId="77777777" w:rsidR="00306E73" w:rsidRPr="00306E73" w:rsidRDefault="00306E73" w:rsidP="00306E73">
                      <w:pPr>
                        <w:bidi/>
                        <w:rPr>
                          <w:b/>
                          <w:bCs/>
                        </w:rPr>
                      </w:pPr>
                      <w:r w:rsidRPr="00306E73">
                        <w:rPr>
                          <w:rFonts w:ascii="Segoe UI Emoji" w:hAnsi="Segoe UI Emoji" w:cs="Segoe UI Emoji"/>
                          <w:b/>
                          <w:bCs/>
                        </w:rPr>
                        <w:t>📈</w:t>
                      </w:r>
                      <w:r w:rsidRPr="00306E73">
                        <w:rPr>
                          <w:b/>
                          <w:bCs/>
                        </w:rPr>
                        <w:t xml:space="preserve"> </w:t>
                      </w:r>
                      <w:r w:rsidRPr="00306E73">
                        <w:rPr>
                          <w:b/>
                          <w:bCs/>
                          <w:rtl/>
                        </w:rPr>
                        <w:t>استراتژی بازاریابی</w:t>
                      </w:r>
                    </w:p>
                    <w:p w14:paraId="253BEDFC" w14:textId="77777777" w:rsidR="00306E73" w:rsidRPr="00306E73" w:rsidRDefault="00306E73" w:rsidP="00306E73">
                      <w:pPr>
                        <w:numPr>
                          <w:ilvl w:val="0"/>
                          <w:numId w:val="8"/>
                        </w:numPr>
                        <w:bidi/>
                      </w:pPr>
                      <w:r w:rsidRPr="00306E73">
                        <w:rPr>
                          <w:rtl/>
                        </w:rPr>
                        <w:t>همکاری با فدراسیون‌های ورزشی</w:t>
                      </w:r>
                    </w:p>
                    <w:p w14:paraId="0725B378" w14:textId="77777777" w:rsidR="00306E73" w:rsidRPr="00306E73" w:rsidRDefault="00306E73" w:rsidP="00306E73">
                      <w:pPr>
                        <w:numPr>
                          <w:ilvl w:val="0"/>
                          <w:numId w:val="8"/>
                        </w:numPr>
                        <w:bidi/>
                      </w:pPr>
                      <w:r w:rsidRPr="00306E73">
                        <w:rPr>
                          <w:rtl/>
                        </w:rPr>
                        <w:t>مشارکت با باشگاه‌های معتبر</w:t>
                      </w:r>
                    </w:p>
                    <w:p w14:paraId="4C62AAAE" w14:textId="77777777" w:rsidR="00306E73" w:rsidRPr="00306E73" w:rsidRDefault="00306E73" w:rsidP="00306E73">
                      <w:pPr>
                        <w:numPr>
                          <w:ilvl w:val="0"/>
                          <w:numId w:val="8"/>
                        </w:numPr>
                        <w:bidi/>
                      </w:pPr>
                      <w:r w:rsidRPr="00306E73">
                        <w:rPr>
                          <w:rtl/>
                        </w:rPr>
                        <w:t>تبلیغات در رویدادهای ورزشی</w:t>
                      </w:r>
                    </w:p>
                    <w:p w14:paraId="003AB5DF" w14:textId="77777777" w:rsidR="00306E73" w:rsidRPr="00306E73" w:rsidRDefault="00306E73" w:rsidP="00306E73">
                      <w:pPr>
                        <w:numPr>
                          <w:ilvl w:val="0"/>
                          <w:numId w:val="8"/>
                        </w:numPr>
                        <w:bidi/>
                      </w:pPr>
                      <w:r w:rsidRPr="00306E73">
                        <w:rPr>
                          <w:rtl/>
                        </w:rPr>
                        <w:t>بازاریابی محتوایی و شبکه‌های اجتماعی</w:t>
                      </w:r>
                    </w:p>
                    <w:p w14:paraId="675FEBA0" w14:textId="77777777" w:rsidR="00306E73" w:rsidRPr="00306E73" w:rsidRDefault="00306E73" w:rsidP="00306E73">
                      <w:pPr>
                        <w:numPr>
                          <w:ilvl w:val="0"/>
                          <w:numId w:val="8"/>
                        </w:numPr>
                        <w:bidi/>
                      </w:pPr>
                      <w:r w:rsidRPr="00306E73">
                        <w:rPr>
                          <w:rtl/>
                        </w:rPr>
                        <w:t>همکاری با ورزشکاران شاخص به عنوان سفیر برند</w:t>
                      </w:r>
                    </w:p>
                    <w:p w14:paraId="492A94E0" w14:textId="77777777" w:rsidR="00306E73" w:rsidRDefault="00306E73" w:rsidP="00306E73">
                      <w:pPr>
                        <w:bidi/>
                      </w:pPr>
                    </w:p>
                  </w:txbxContent>
                </v:textbox>
              </v:shape>
            </w:pict>
          </mc:Fallback>
        </mc:AlternateContent>
      </w:r>
    </w:p>
    <w:p w14:paraId="1B35D8C9" w14:textId="11BFFBAD" w:rsidR="00306E73" w:rsidRDefault="00AD27B0" w:rsidP="00306E73">
      <w:r>
        <w:rPr>
          <w:noProof/>
          <w:sz w:val="24"/>
          <w:szCs w:val="24"/>
          <w:lang w:val="en-AU" w:eastAsia="en-A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D26DDA3" wp14:editId="063EC5B6">
                <wp:simplePos x="0" y="0"/>
                <wp:positionH relativeFrom="margin">
                  <wp:align>left</wp:align>
                </wp:positionH>
                <wp:positionV relativeFrom="paragraph">
                  <wp:posOffset>5951583</wp:posOffset>
                </wp:positionV>
                <wp:extent cx="5295900" cy="2416628"/>
                <wp:effectExtent l="0" t="0" r="0" b="0"/>
                <wp:wrapNone/>
                <wp:docPr id="1943474643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5900" cy="241662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54FF8853" w14:textId="77777777" w:rsidR="00AD27B0" w:rsidRPr="00AD27B0" w:rsidRDefault="00AD27B0" w:rsidP="00AD27B0">
                            <w:pPr>
                              <w:bidi/>
                              <w:rPr>
                                <w:b/>
                                <w:bCs/>
                              </w:rPr>
                            </w:pPr>
                            <w:r w:rsidRPr="00AD27B0">
                              <w:rPr>
                                <w:rFonts w:ascii="Segoe UI Emoji" w:hAnsi="Segoe UI Emoji" w:cs="Segoe UI Emoji"/>
                                <w:b/>
                                <w:bCs/>
                              </w:rPr>
                              <w:t>👥</w:t>
                            </w:r>
                            <w:r w:rsidRPr="00AD27B0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AD27B0">
                              <w:rPr>
                                <w:b/>
                                <w:bCs/>
                                <w:rtl/>
                              </w:rPr>
                              <w:t>تیم</w:t>
                            </w:r>
                          </w:p>
                          <w:p w14:paraId="6A1DC16D" w14:textId="6A440BA6" w:rsidR="00AD27B0" w:rsidRPr="00AD27B0" w:rsidRDefault="00AD27B0" w:rsidP="00AD27B0">
                            <w:pPr>
                              <w:numPr>
                                <w:ilvl w:val="0"/>
                                <w:numId w:val="11"/>
                              </w:numPr>
                              <w:bidi/>
                            </w:pPr>
                            <w:r w:rsidRPr="00AD27B0">
                              <w:rPr>
                                <w:rtl/>
                              </w:rPr>
                              <w:t xml:space="preserve">بنیانگذار و مدیرعامل: </w:t>
                            </w:r>
                          </w:p>
                          <w:p w14:paraId="1292544F" w14:textId="77777777" w:rsidR="00AD27B0" w:rsidRPr="00AD27B0" w:rsidRDefault="00AD27B0" w:rsidP="00AD27B0">
                            <w:pPr>
                              <w:numPr>
                                <w:ilvl w:val="0"/>
                                <w:numId w:val="11"/>
                              </w:numPr>
                              <w:bidi/>
                            </w:pPr>
                            <w:r w:rsidRPr="00AD27B0">
                              <w:rPr>
                                <w:rtl/>
                              </w:rPr>
                              <w:t>مدیر فنی: متخصص در توسعه نرم‌افزار</w:t>
                            </w:r>
                          </w:p>
                          <w:p w14:paraId="12B908C9" w14:textId="77777777" w:rsidR="00AD27B0" w:rsidRPr="00AD27B0" w:rsidRDefault="00AD27B0" w:rsidP="00AD27B0">
                            <w:pPr>
                              <w:numPr>
                                <w:ilvl w:val="0"/>
                                <w:numId w:val="11"/>
                              </w:numPr>
                              <w:bidi/>
                            </w:pPr>
                            <w:r w:rsidRPr="00AD27B0">
                              <w:rPr>
                                <w:rtl/>
                              </w:rPr>
                              <w:t>مدیر محصول: متخصص در حوزه ورزش حرفه‌ای</w:t>
                            </w:r>
                          </w:p>
                          <w:p w14:paraId="5F92AF54" w14:textId="77777777" w:rsidR="00AD27B0" w:rsidRPr="00AD27B0" w:rsidRDefault="00AD27B0" w:rsidP="00AD27B0">
                            <w:pPr>
                              <w:numPr>
                                <w:ilvl w:val="0"/>
                                <w:numId w:val="11"/>
                              </w:numPr>
                              <w:bidi/>
                            </w:pPr>
                            <w:r w:rsidRPr="00AD27B0">
                              <w:rPr>
                                <w:rtl/>
                              </w:rPr>
                              <w:t>متخصص تغذیه ورزشی</w:t>
                            </w:r>
                          </w:p>
                          <w:p w14:paraId="195D1F15" w14:textId="77777777" w:rsidR="00AD27B0" w:rsidRPr="00AD27B0" w:rsidRDefault="00AD27B0" w:rsidP="00AD27B0">
                            <w:pPr>
                              <w:numPr>
                                <w:ilvl w:val="0"/>
                                <w:numId w:val="11"/>
                              </w:numPr>
                              <w:bidi/>
                            </w:pPr>
                            <w:r w:rsidRPr="00AD27B0">
                              <w:rPr>
                                <w:rtl/>
                              </w:rPr>
                              <w:t>فیزیوتراپیست ورزشی</w:t>
                            </w:r>
                          </w:p>
                          <w:p w14:paraId="2540F6F4" w14:textId="77777777" w:rsidR="00AD27B0" w:rsidRDefault="00AD27B0" w:rsidP="00AD27B0">
                            <w:pPr>
                              <w:bidi/>
                            </w:pP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6DDA3" id="Text Box 10" o:spid="_x0000_s1031" type="#_x0000_t202" style="position:absolute;margin-left:0;margin-top:468.65pt;width:417pt;height:190.3pt;z-index:25170841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" filled="f" stroked="f" strokeweight="1pt">
                <v:stroke miterlimit="4"/>
                <v:textbox inset="4pt,4pt,4pt,4pt">
                  <w:txbxContent>
                    <w:p w14:paraId="54FF8853" w14:textId="77777777" w:rsidR="00AD27B0" w:rsidRPr="00AD27B0" w:rsidRDefault="00AD27B0" w:rsidP="00AD27B0">
                      <w:pPr>
                        <w:bidi/>
                        <w:rPr>
                          <w:b/>
                          <w:bCs/>
                        </w:rPr>
                      </w:pPr>
                      <w:r w:rsidRPr="00AD27B0">
                        <w:rPr>
                          <w:rFonts w:ascii="Segoe UI Emoji" w:hAnsi="Segoe UI Emoji" w:cs="Segoe UI Emoji"/>
                          <w:b/>
                          <w:bCs/>
                        </w:rPr>
                        <w:t>👥</w:t>
                      </w:r>
                      <w:r w:rsidRPr="00AD27B0">
                        <w:rPr>
                          <w:b/>
                          <w:bCs/>
                        </w:rPr>
                        <w:t xml:space="preserve"> </w:t>
                      </w:r>
                      <w:r w:rsidRPr="00AD27B0">
                        <w:rPr>
                          <w:b/>
                          <w:bCs/>
                          <w:rtl/>
                        </w:rPr>
                        <w:t>تیم</w:t>
                      </w:r>
                    </w:p>
                    <w:p w14:paraId="6A1DC16D" w14:textId="6A440BA6" w:rsidR="00AD27B0" w:rsidRPr="00AD27B0" w:rsidRDefault="00AD27B0" w:rsidP="00AD27B0">
                      <w:pPr>
                        <w:numPr>
                          <w:ilvl w:val="0"/>
                          <w:numId w:val="11"/>
                        </w:numPr>
                        <w:bidi/>
                      </w:pPr>
                      <w:r w:rsidRPr="00AD27B0">
                        <w:rPr>
                          <w:rtl/>
                        </w:rPr>
                        <w:t xml:space="preserve">بنیانگذار و مدیرعامل: </w:t>
                      </w:r>
                    </w:p>
                    <w:p w14:paraId="1292544F" w14:textId="77777777" w:rsidR="00AD27B0" w:rsidRPr="00AD27B0" w:rsidRDefault="00AD27B0" w:rsidP="00AD27B0">
                      <w:pPr>
                        <w:numPr>
                          <w:ilvl w:val="0"/>
                          <w:numId w:val="11"/>
                        </w:numPr>
                        <w:bidi/>
                      </w:pPr>
                      <w:r w:rsidRPr="00AD27B0">
                        <w:rPr>
                          <w:rtl/>
                        </w:rPr>
                        <w:t>مدیر فنی: متخصص در توسعه نرم‌افزار</w:t>
                      </w:r>
                    </w:p>
                    <w:p w14:paraId="12B908C9" w14:textId="77777777" w:rsidR="00AD27B0" w:rsidRPr="00AD27B0" w:rsidRDefault="00AD27B0" w:rsidP="00AD27B0">
                      <w:pPr>
                        <w:numPr>
                          <w:ilvl w:val="0"/>
                          <w:numId w:val="11"/>
                        </w:numPr>
                        <w:bidi/>
                      </w:pPr>
                      <w:r w:rsidRPr="00AD27B0">
                        <w:rPr>
                          <w:rtl/>
                        </w:rPr>
                        <w:t>مدیر محصول: متخصص در حوزه ورزش حرفه‌ای</w:t>
                      </w:r>
                    </w:p>
                    <w:p w14:paraId="5F92AF54" w14:textId="77777777" w:rsidR="00AD27B0" w:rsidRPr="00AD27B0" w:rsidRDefault="00AD27B0" w:rsidP="00AD27B0">
                      <w:pPr>
                        <w:numPr>
                          <w:ilvl w:val="0"/>
                          <w:numId w:val="11"/>
                        </w:numPr>
                        <w:bidi/>
                      </w:pPr>
                      <w:r w:rsidRPr="00AD27B0">
                        <w:rPr>
                          <w:rtl/>
                        </w:rPr>
                        <w:t>متخصص تغذیه ورزشی</w:t>
                      </w:r>
                    </w:p>
                    <w:p w14:paraId="195D1F15" w14:textId="77777777" w:rsidR="00AD27B0" w:rsidRPr="00AD27B0" w:rsidRDefault="00AD27B0" w:rsidP="00AD27B0">
                      <w:pPr>
                        <w:numPr>
                          <w:ilvl w:val="0"/>
                          <w:numId w:val="11"/>
                        </w:numPr>
                        <w:bidi/>
                      </w:pPr>
                      <w:r w:rsidRPr="00AD27B0">
                        <w:rPr>
                          <w:rtl/>
                        </w:rPr>
                        <w:t>فیزیوتراپیست ورزشی</w:t>
                      </w:r>
                    </w:p>
                    <w:p w14:paraId="2540F6F4" w14:textId="77777777" w:rsidR="00AD27B0" w:rsidRDefault="00AD27B0" w:rsidP="00AD27B0">
                      <w:pPr>
                        <w:bidi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06E73" w:rsidRPr="00914C7B">
        <w:rPr>
          <w:noProof/>
          <w:sz w:val="24"/>
          <w:szCs w:val="24"/>
          <w:lang w:val="en-AU" w:eastAsia="en-A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D0B4900" wp14:editId="2A8EED27">
                <wp:simplePos x="0" y="0"/>
                <wp:positionH relativeFrom="margin">
                  <wp:align>right</wp:align>
                </wp:positionH>
                <wp:positionV relativeFrom="paragraph">
                  <wp:posOffset>5837192</wp:posOffset>
                </wp:positionV>
                <wp:extent cx="5159828" cy="27215"/>
                <wp:effectExtent l="0" t="0" r="22225" b="30480"/>
                <wp:wrapNone/>
                <wp:docPr id="107548878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59828" cy="2721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F23853" id="Straight Connector 2" o:spid="_x0000_s1026" style="position:absolute;z-index:2517073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55.1pt,459.6pt" to="761.4pt,46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" strokecolor="#6d34b2 [3044]">
                <w10:wrap anchorx="margin"/>
              </v:line>
            </w:pict>
          </mc:Fallback>
        </mc:AlternateContent>
      </w:r>
      <w:r w:rsidR="00306E73">
        <w:rPr>
          <w:noProof/>
          <w:sz w:val="24"/>
          <w:szCs w:val="24"/>
          <w:lang w:val="en-AU" w:eastAsia="en-A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E7EEA46" wp14:editId="3E2CB162">
                <wp:simplePos x="0" y="0"/>
                <wp:positionH relativeFrom="column">
                  <wp:posOffset>-22679</wp:posOffset>
                </wp:positionH>
                <wp:positionV relativeFrom="paragraph">
                  <wp:posOffset>3611246</wp:posOffset>
                </wp:positionV>
                <wp:extent cx="5372100" cy="2220686"/>
                <wp:effectExtent l="0" t="0" r="0" b="0"/>
                <wp:wrapNone/>
                <wp:docPr id="2125262117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222068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7CE5F383" w14:textId="77777777" w:rsidR="00306E73" w:rsidRPr="00306E73" w:rsidRDefault="00306E73" w:rsidP="00306E73">
                            <w:pPr>
                              <w:bidi/>
                              <w:rPr>
                                <w:b/>
                                <w:bCs/>
                              </w:rPr>
                            </w:pPr>
                            <w:r w:rsidRPr="00306E73">
                              <w:rPr>
                                <w:rFonts w:ascii="Segoe UI Emoji" w:hAnsi="Segoe UI Emoji" w:cs="Segoe UI Emoji"/>
                                <w:b/>
                                <w:bCs/>
                              </w:rPr>
                              <w:t>💰</w:t>
                            </w:r>
                            <w:r w:rsidRPr="00306E73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306E73">
                              <w:rPr>
                                <w:b/>
                                <w:bCs/>
                                <w:rtl/>
                              </w:rPr>
                              <w:t>نیازهای مالی</w:t>
                            </w:r>
                          </w:p>
                          <w:p w14:paraId="1CBBF382" w14:textId="77777777" w:rsidR="00306E73" w:rsidRPr="00306E73" w:rsidRDefault="00306E73" w:rsidP="00F538A5">
                            <w:pPr>
                              <w:numPr>
                                <w:ilvl w:val="0"/>
                                <w:numId w:val="15"/>
                              </w:numPr>
                              <w:bidi/>
                            </w:pPr>
                            <w:r w:rsidRPr="00306E73">
                              <w:rPr>
                                <w:rtl/>
                              </w:rPr>
                              <w:t>سرمایه مورد نیاز: 500,000 دلار</w:t>
                            </w:r>
                          </w:p>
                          <w:p w14:paraId="71799312" w14:textId="77777777" w:rsidR="00306E73" w:rsidRPr="00306E73" w:rsidRDefault="00306E73" w:rsidP="00F538A5">
                            <w:pPr>
                              <w:numPr>
                                <w:ilvl w:val="0"/>
                                <w:numId w:val="15"/>
                              </w:numPr>
                              <w:bidi/>
                            </w:pPr>
                            <w:r w:rsidRPr="00306E73">
                              <w:rPr>
                                <w:rtl/>
                              </w:rPr>
                              <w:t>مصارف اصلی</w:t>
                            </w:r>
                            <w:r w:rsidRPr="00306E73">
                              <w:t xml:space="preserve">: </w:t>
                            </w:r>
                          </w:p>
                          <w:p w14:paraId="600C195D" w14:textId="77777777" w:rsidR="00306E73" w:rsidRPr="00306E73" w:rsidRDefault="00306E73" w:rsidP="00F538A5">
                            <w:pPr>
                              <w:numPr>
                                <w:ilvl w:val="1"/>
                                <w:numId w:val="15"/>
                              </w:numPr>
                              <w:bidi/>
                            </w:pPr>
                            <w:r w:rsidRPr="00306E73">
                              <w:rPr>
                                <w:rtl/>
                              </w:rPr>
                              <w:t>توسعه نرم‌افزار</w:t>
                            </w:r>
                            <w:r w:rsidRPr="00306E73">
                              <w:t xml:space="preserve"> (40%)</w:t>
                            </w:r>
                          </w:p>
                          <w:p w14:paraId="4B36007E" w14:textId="77777777" w:rsidR="00306E73" w:rsidRPr="00306E73" w:rsidRDefault="00306E73" w:rsidP="00F538A5">
                            <w:pPr>
                              <w:numPr>
                                <w:ilvl w:val="1"/>
                                <w:numId w:val="15"/>
                              </w:numPr>
                              <w:bidi/>
                            </w:pPr>
                            <w:r w:rsidRPr="00306E73">
                              <w:rPr>
                                <w:rtl/>
                              </w:rPr>
                              <w:t>بازاریابی و فروش</w:t>
                            </w:r>
                            <w:r w:rsidRPr="00306E73">
                              <w:t xml:space="preserve"> (30%)</w:t>
                            </w:r>
                          </w:p>
                          <w:p w14:paraId="71BDB757" w14:textId="77777777" w:rsidR="00306E73" w:rsidRPr="00306E73" w:rsidRDefault="00306E73" w:rsidP="00F538A5">
                            <w:pPr>
                              <w:numPr>
                                <w:ilvl w:val="1"/>
                                <w:numId w:val="15"/>
                              </w:numPr>
                              <w:bidi/>
                            </w:pPr>
                            <w:r w:rsidRPr="00306E73">
                              <w:rPr>
                                <w:rtl/>
                              </w:rPr>
                              <w:t>عملیات و پشتیبانی</w:t>
                            </w:r>
                            <w:r w:rsidRPr="00306E73">
                              <w:t xml:space="preserve"> (20%)</w:t>
                            </w:r>
                          </w:p>
                          <w:p w14:paraId="162F6F15" w14:textId="77777777" w:rsidR="00306E73" w:rsidRPr="00306E73" w:rsidRDefault="00306E73" w:rsidP="00F538A5">
                            <w:pPr>
                              <w:numPr>
                                <w:ilvl w:val="1"/>
                                <w:numId w:val="15"/>
                              </w:numPr>
                              <w:bidi/>
                            </w:pPr>
                            <w:r w:rsidRPr="00306E73">
                              <w:rPr>
                                <w:rtl/>
                              </w:rPr>
                              <w:t>سایر هزینه‌ها</w:t>
                            </w:r>
                            <w:r w:rsidRPr="00306E73">
                              <w:t xml:space="preserve"> (10%)</w:t>
                            </w:r>
                          </w:p>
                          <w:p w14:paraId="57776C65" w14:textId="77777777" w:rsidR="00306E73" w:rsidRDefault="00306E73" w:rsidP="00306E73">
                            <w:pPr>
                              <w:bidi/>
                            </w:pP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EEA46" id="Text Box 9" o:spid="_x0000_s1032" type="#_x0000_t202" style="position:absolute;margin-left:-1.8pt;margin-top:284.35pt;width:423pt;height:174.8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" filled="f" stroked="f" strokeweight="1pt">
                <v:stroke miterlimit="4"/>
                <v:textbox inset="4pt,4pt,4pt,4pt">
                  <w:txbxContent>
                    <w:p w14:paraId="7CE5F383" w14:textId="77777777" w:rsidR="00306E73" w:rsidRPr="00306E73" w:rsidRDefault="00306E73" w:rsidP="00306E73">
                      <w:pPr>
                        <w:bidi/>
                        <w:rPr>
                          <w:b/>
                          <w:bCs/>
                        </w:rPr>
                      </w:pPr>
                      <w:r w:rsidRPr="00306E73">
                        <w:rPr>
                          <w:rFonts w:ascii="Segoe UI Emoji" w:hAnsi="Segoe UI Emoji" w:cs="Segoe UI Emoji"/>
                          <w:b/>
                          <w:bCs/>
                        </w:rPr>
                        <w:t>💰</w:t>
                      </w:r>
                      <w:r w:rsidRPr="00306E73">
                        <w:rPr>
                          <w:b/>
                          <w:bCs/>
                        </w:rPr>
                        <w:t xml:space="preserve"> </w:t>
                      </w:r>
                      <w:r w:rsidRPr="00306E73">
                        <w:rPr>
                          <w:b/>
                          <w:bCs/>
                          <w:rtl/>
                        </w:rPr>
                        <w:t>نیازهای مالی</w:t>
                      </w:r>
                    </w:p>
                    <w:p w14:paraId="1CBBF382" w14:textId="77777777" w:rsidR="00306E73" w:rsidRPr="00306E73" w:rsidRDefault="00306E73" w:rsidP="00F538A5">
                      <w:pPr>
                        <w:numPr>
                          <w:ilvl w:val="0"/>
                          <w:numId w:val="15"/>
                        </w:numPr>
                        <w:bidi/>
                      </w:pPr>
                      <w:r w:rsidRPr="00306E73">
                        <w:rPr>
                          <w:rtl/>
                        </w:rPr>
                        <w:t>سرمایه مورد نیاز: 500,000 دلار</w:t>
                      </w:r>
                    </w:p>
                    <w:p w14:paraId="71799312" w14:textId="77777777" w:rsidR="00306E73" w:rsidRPr="00306E73" w:rsidRDefault="00306E73" w:rsidP="00F538A5">
                      <w:pPr>
                        <w:numPr>
                          <w:ilvl w:val="0"/>
                          <w:numId w:val="15"/>
                        </w:numPr>
                        <w:bidi/>
                      </w:pPr>
                      <w:r w:rsidRPr="00306E73">
                        <w:rPr>
                          <w:rtl/>
                        </w:rPr>
                        <w:t>مصارف اصلی</w:t>
                      </w:r>
                      <w:r w:rsidRPr="00306E73">
                        <w:t xml:space="preserve">: </w:t>
                      </w:r>
                    </w:p>
                    <w:p w14:paraId="600C195D" w14:textId="77777777" w:rsidR="00306E73" w:rsidRPr="00306E73" w:rsidRDefault="00306E73" w:rsidP="00F538A5">
                      <w:pPr>
                        <w:numPr>
                          <w:ilvl w:val="1"/>
                          <w:numId w:val="15"/>
                        </w:numPr>
                        <w:bidi/>
                      </w:pPr>
                      <w:r w:rsidRPr="00306E73">
                        <w:rPr>
                          <w:rtl/>
                        </w:rPr>
                        <w:t>توسعه نرم‌افزار</w:t>
                      </w:r>
                      <w:r w:rsidRPr="00306E73">
                        <w:t xml:space="preserve"> (40%)</w:t>
                      </w:r>
                    </w:p>
                    <w:p w14:paraId="4B36007E" w14:textId="77777777" w:rsidR="00306E73" w:rsidRPr="00306E73" w:rsidRDefault="00306E73" w:rsidP="00F538A5">
                      <w:pPr>
                        <w:numPr>
                          <w:ilvl w:val="1"/>
                          <w:numId w:val="15"/>
                        </w:numPr>
                        <w:bidi/>
                      </w:pPr>
                      <w:r w:rsidRPr="00306E73">
                        <w:rPr>
                          <w:rtl/>
                        </w:rPr>
                        <w:t>بازاریابی و فروش</w:t>
                      </w:r>
                      <w:r w:rsidRPr="00306E73">
                        <w:t xml:space="preserve"> (30%)</w:t>
                      </w:r>
                    </w:p>
                    <w:p w14:paraId="71BDB757" w14:textId="77777777" w:rsidR="00306E73" w:rsidRPr="00306E73" w:rsidRDefault="00306E73" w:rsidP="00F538A5">
                      <w:pPr>
                        <w:numPr>
                          <w:ilvl w:val="1"/>
                          <w:numId w:val="15"/>
                        </w:numPr>
                        <w:bidi/>
                      </w:pPr>
                      <w:r w:rsidRPr="00306E73">
                        <w:rPr>
                          <w:rtl/>
                        </w:rPr>
                        <w:t>عملیات و پشتیبانی</w:t>
                      </w:r>
                      <w:r w:rsidRPr="00306E73">
                        <w:t xml:space="preserve"> (20%)</w:t>
                      </w:r>
                    </w:p>
                    <w:p w14:paraId="162F6F15" w14:textId="77777777" w:rsidR="00306E73" w:rsidRPr="00306E73" w:rsidRDefault="00306E73" w:rsidP="00F538A5">
                      <w:pPr>
                        <w:numPr>
                          <w:ilvl w:val="1"/>
                          <w:numId w:val="15"/>
                        </w:numPr>
                        <w:bidi/>
                      </w:pPr>
                      <w:r w:rsidRPr="00306E73">
                        <w:rPr>
                          <w:rtl/>
                        </w:rPr>
                        <w:t>سایر هزینه‌ها</w:t>
                      </w:r>
                      <w:r w:rsidRPr="00306E73">
                        <w:t xml:space="preserve"> (10%)</w:t>
                      </w:r>
                    </w:p>
                    <w:p w14:paraId="57776C65" w14:textId="77777777" w:rsidR="00306E73" w:rsidRDefault="00306E73" w:rsidP="00306E73">
                      <w:pPr>
                        <w:bidi/>
                      </w:pPr>
                    </w:p>
                  </w:txbxContent>
                </v:textbox>
              </v:shape>
            </w:pict>
          </mc:Fallback>
        </mc:AlternateContent>
      </w:r>
      <w:r w:rsidR="00306E73" w:rsidRPr="00914C7B">
        <w:rPr>
          <w:noProof/>
          <w:sz w:val="24"/>
          <w:szCs w:val="24"/>
          <w:lang w:val="en-AU" w:eastAsia="en-A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53CCDF5" wp14:editId="43C0247C">
                <wp:simplePos x="0" y="0"/>
                <wp:positionH relativeFrom="margin">
                  <wp:align>right</wp:align>
                </wp:positionH>
                <wp:positionV relativeFrom="paragraph">
                  <wp:posOffset>3403782</wp:posOffset>
                </wp:positionV>
                <wp:extent cx="5159828" cy="27215"/>
                <wp:effectExtent l="0" t="0" r="22225" b="30480"/>
                <wp:wrapNone/>
                <wp:docPr id="120074355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59828" cy="2721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DF45DD" id="Straight Connector 2" o:spid="_x0000_s1026" style="position:absolute;z-index:2517043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55.1pt,268pt" to="761.4pt,27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" strokecolor="#6d34b2 [3044]">
                <w10:wrap anchorx="margin"/>
              </v:line>
            </w:pict>
          </mc:Fallback>
        </mc:AlternateContent>
      </w:r>
      <w:r w:rsidR="00306E73">
        <w:rPr>
          <w:noProof/>
          <w:sz w:val="24"/>
          <w:szCs w:val="24"/>
          <w:lang w:val="en-AU" w:eastAsia="en-A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932594C" wp14:editId="05C07E50">
                <wp:simplePos x="0" y="0"/>
                <wp:positionH relativeFrom="margin">
                  <wp:align>left</wp:align>
                </wp:positionH>
                <wp:positionV relativeFrom="paragraph">
                  <wp:posOffset>1749243</wp:posOffset>
                </wp:positionV>
                <wp:extent cx="5295900" cy="1649186"/>
                <wp:effectExtent l="0" t="0" r="0" b="0"/>
                <wp:wrapNone/>
                <wp:docPr id="1543204794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5900" cy="164918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120700C6" w14:textId="77777777" w:rsidR="00306E73" w:rsidRPr="00306E73" w:rsidRDefault="00306E73" w:rsidP="00306E73">
                            <w:pPr>
                              <w:bidi/>
                              <w:rPr>
                                <w:b/>
                                <w:bCs/>
                              </w:rPr>
                            </w:pPr>
                            <w:r w:rsidRPr="00306E73">
                              <w:rPr>
                                <w:rFonts w:ascii="Segoe UI Emoji" w:hAnsi="Segoe UI Emoji" w:cs="Segoe UI Emoji"/>
                                <w:b/>
                                <w:bCs/>
                              </w:rPr>
                              <w:t>🎯</w:t>
                            </w:r>
                            <w:r w:rsidRPr="00306E73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306E73">
                              <w:rPr>
                                <w:b/>
                                <w:bCs/>
                                <w:rtl/>
                              </w:rPr>
                              <w:t>اهداف کوتاه مدت</w:t>
                            </w:r>
                          </w:p>
                          <w:p w14:paraId="31B55537" w14:textId="77777777" w:rsidR="00306E73" w:rsidRPr="00306E73" w:rsidRDefault="00306E73" w:rsidP="00306E73">
                            <w:pPr>
                              <w:numPr>
                                <w:ilvl w:val="0"/>
                                <w:numId w:val="9"/>
                              </w:numPr>
                              <w:bidi/>
                            </w:pPr>
                            <w:r w:rsidRPr="00306E73">
                              <w:rPr>
                                <w:rtl/>
                              </w:rPr>
                              <w:t>راه‌اندازی نسخه بتا در 3 ماه</w:t>
                            </w:r>
                          </w:p>
                          <w:p w14:paraId="1492FC0B" w14:textId="77777777" w:rsidR="00306E73" w:rsidRPr="00306E73" w:rsidRDefault="00306E73" w:rsidP="00306E73">
                            <w:pPr>
                              <w:numPr>
                                <w:ilvl w:val="0"/>
                                <w:numId w:val="9"/>
                              </w:numPr>
                              <w:bidi/>
                            </w:pPr>
                            <w:r w:rsidRPr="00306E73">
                              <w:rPr>
                                <w:rtl/>
                              </w:rPr>
                              <w:t>جذب 100 ورزشکار در 6 ماه اول</w:t>
                            </w:r>
                          </w:p>
                          <w:p w14:paraId="65DBFC66" w14:textId="77777777" w:rsidR="00306E73" w:rsidRPr="00306E73" w:rsidRDefault="00306E73" w:rsidP="00306E73">
                            <w:pPr>
                              <w:numPr>
                                <w:ilvl w:val="0"/>
                                <w:numId w:val="9"/>
                              </w:numPr>
                              <w:bidi/>
                            </w:pPr>
                            <w:r w:rsidRPr="00306E73">
                              <w:rPr>
                                <w:rtl/>
                              </w:rPr>
                              <w:t>همکاری با حداقل 2 فدراسیون ورزشی</w:t>
                            </w:r>
                          </w:p>
                          <w:p w14:paraId="436EBD0E" w14:textId="77777777" w:rsidR="00306E73" w:rsidRPr="00306E73" w:rsidRDefault="00306E73" w:rsidP="00306E73">
                            <w:pPr>
                              <w:numPr>
                                <w:ilvl w:val="0"/>
                                <w:numId w:val="9"/>
                              </w:numPr>
                              <w:bidi/>
                            </w:pPr>
                            <w:r w:rsidRPr="00306E73">
                              <w:rPr>
                                <w:rtl/>
                              </w:rPr>
                              <w:t>توسعه ویژگی‌های جدید بر اساس بازخورد کاربران</w:t>
                            </w:r>
                          </w:p>
                          <w:p w14:paraId="5C6BC76F" w14:textId="77777777" w:rsidR="00306E73" w:rsidRDefault="00306E73" w:rsidP="00306E73">
                            <w:pPr>
                              <w:bidi/>
                            </w:pP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2594C" id="Text Box 8" o:spid="_x0000_s1033" type="#_x0000_t202" style="position:absolute;margin-left:0;margin-top:137.75pt;width:417pt;height:129.85pt;z-index:25170227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" filled="f" stroked="f" strokeweight="1pt">
                <v:stroke miterlimit="4"/>
                <v:textbox inset="4pt,4pt,4pt,4pt">
                  <w:txbxContent>
                    <w:p w14:paraId="120700C6" w14:textId="77777777" w:rsidR="00306E73" w:rsidRPr="00306E73" w:rsidRDefault="00306E73" w:rsidP="00306E73">
                      <w:pPr>
                        <w:bidi/>
                        <w:rPr>
                          <w:b/>
                          <w:bCs/>
                        </w:rPr>
                      </w:pPr>
                      <w:r w:rsidRPr="00306E73">
                        <w:rPr>
                          <w:rFonts w:ascii="Segoe UI Emoji" w:hAnsi="Segoe UI Emoji" w:cs="Segoe UI Emoji"/>
                          <w:b/>
                          <w:bCs/>
                        </w:rPr>
                        <w:t>🎯</w:t>
                      </w:r>
                      <w:r w:rsidRPr="00306E73">
                        <w:rPr>
                          <w:b/>
                          <w:bCs/>
                        </w:rPr>
                        <w:t xml:space="preserve"> </w:t>
                      </w:r>
                      <w:r w:rsidRPr="00306E73">
                        <w:rPr>
                          <w:b/>
                          <w:bCs/>
                          <w:rtl/>
                        </w:rPr>
                        <w:t>اهداف کوتاه مدت</w:t>
                      </w:r>
                    </w:p>
                    <w:p w14:paraId="31B55537" w14:textId="77777777" w:rsidR="00306E73" w:rsidRPr="00306E73" w:rsidRDefault="00306E73" w:rsidP="00306E73">
                      <w:pPr>
                        <w:numPr>
                          <w:ilvl w:val="0"/>
                          <w:numId w:val="9"/>
                        </w:numPr>
                        <w:bidi/>
                      </w:pPr>
                      <w:r w:rsidRPr="00306E73">
                        <w:rPr>
                          <w:rtl/>
                        </w:rPr>
                        <w:t>راه‌اندازی نسخه بتا در 3 ماه</w:t>
                      </w:r>
                    </w:p>
                    <w:p w14:paraId="1492FC0B" w14:textId="77777777" w:rsidR="00306E73" w:rsidRPr="00306E73" w:rsidRDefault="00306E73" w:rsidP="00306E73">
                      <w:pPr>
                        <w:numPr>
                          <w:ilvl w:val="0"/>
                          <w:numId w:val="9"/>
                        </w:numPr>
                        <w:bidi/>
                      </w:pPr>
                      <w:r w:rsidRPr="00306E73">
                        <w:rPr>
                          <w:rtl/>
                        </w:rPr>
                        <w:t>جذب 100 ورزشکار در 6 ماه اول</w:t>
                      </w:r>
                    </w:p>
                    <w:p w14:paraId="65DBFC66" w14:textId="77777777" w:rsidR="00306E73" w:rsidRPr="00306E73" w:rsidRDefault="00306E73" w:rsidP="00306E73">
                      <w:pPr>
                        <w:numPr>
                          <w:ilvl w:val="0"/>
                          <w:numId w:val="9"/>
                        </w:numPr>
                        <w:bidi/>
                      </w:pPr>
                      <w:r w:rsidRPr="00306E73">
                        <w:rPr>
                          <w:rtl/>
                        </w:rPr>
                        <w:t>همکاری با حداقل 2 فدراسیون ورزشی</w:t>
                      </w:r>
                    </w:p>
                    <w:p w14:paraId="436EBD0E" w14:textId="77777777" w:rsidR="00306E73" w:rsidRPr="00306E73" w:rsidRDefault="00306E73" w:rsidP="00306E73">
                      <w:pPr>
                        <w:numPr>
                          <w:ilvl w:val="0"/>
                          <w:numId w:val="9"/>
                        </w:numPr>
                        <w:bidi/>
                      </w:pPr>
                      <w:r w:rsidRPr="00306E73">
                        <w:rPr>
                          <w:rtl/>
                        </w:rPr>
                        <w:t>توسعه ویژگی‌های جدید بر اساس بازخورد کاربران</w:t>
                      </w:r>
                    </w:p>
                    <w:p w14:paraId="5C6BC76F" w14:textId="77777777" w:rsidR="00306E73" w:rsidRDefault="00306E73" w:rsidP="00306E73">
                      <w:pPr>
                        <w:bidi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06E73" w:rsidRPr="00914C7B">
        <w:rPr>
          <w:noProof/>
          <w:sz w:val="24"/>
          <w:szCs w:val="24"/>
          <w:lang w:val="en-AU" w:eastAsia="en-A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4BE941E" wp14:editId="16DC069B">
                <wp:simplePos x="0" y="0"/>
                <wp:positionH relativeFrom="margin">
                  <wp:align>right</wp:align>
                </wp:positionH>
                <wp:positionV relativeFrom="paragraph">
                  <wp:posOffset>1630045</wp:posOffset>
                </wp:positionV>
                <wp:extent cx="5159828" cy="27215"/>
                <wp:effectExtent l="0" t="0" r="22225" b="30480"/>
                <wp:wrapNone/>
                <wp:docPr id="134029107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59828" cy="2721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24498B" id="Straight Connector 2" o:spid="_x0000_s1026" style="position:absolute;z-index:2517012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55.1pt,128.35pt" to="761.4pt,1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" strokecolor="#6d34b2 [3044]">
                <w10:wrap anchorx="margin"/>
              </v:line>
            </w:pict>
          </mc:Fallback>
        </mc:AlternateContent>
      </w:r>
      <w:r w:rsidR="009F4C55">
        <w:br w:type="page"/>
      </w:r>
      <w:r w:rsidR="00306E73"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87936" behindDoc="1" locked="1" layoutInCell="1" allowOverlap="1" wp14:anchorId="1B793B78" wp14:editId="5EE47B85">
                <wp:simplePos x="0" y="0"/>
                <wp:positionH relativeFrom="column">
                  <wp:posOffset>-1224280</wp:posOffset>
                </wp:positionH>
                <wp:positionV relativeFrom="page">
                  <wp:posOffset>0</wp:posOffset>
                </wp:positionV>
                <wp:extent cx="7733665" cy="10050780"/>
                <wp:effectExtent l="0" t="0" r="0" b="0"/>
                <wp:wrapNone/>
                <wp:docPr id="1854241578" name="Group 1854241578" descr="Background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33665" cy="10050780"/>
                          <a:chOff x="0" y="0"/>
                          <a:chExt cx="7733665" cy="10050780"/>
                        </a:xfrm>
                      </wpg:grpSpPr>
                      <wps:wsp>
                        <wps:cNvPr id="666187650" name="Freeform: Shape 24"/>
                        <wps:cNvSpPr/>
                        <wps:spPr>
                          <a:xfrm>
                            <a:off x="5419725" y="9525"/>
                            <a:ext cx="533400" cy="91440"/>
                          </a:xfrm>
                          <a:custGeom>
                            <a:avLst/>
                            <a:gdLst>
                              <a:gd name="connsiteX0" fmla="*/ 64052 w 533491"/>
                              <a:gd name="connsiteY0" fmla="*/ 0 h 91885"/>
                              <a:gd name="connsiteX1" fmla="*/ 533491 w 533491"/>
                              <a:gd name="connsiteY1" fmla="*/ 0 h 91885"/>
                              <a:gd name="connsiteX2" fmla="*/ 518091 w 533491"/>
                              <a:gd name="connsiteY2" fmla="*/ 91885 h 91885"/>
                              <a:gd name="connsiteX3" fmla="*/ 0 w 533491"/>
                              <a:gd name="connsiteY3" fmla="*/ 66501 h 918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533491" h="91885">
                                <a:moveTo>
                                  <a:pt x="64052" y="0"/>
                                </a:moveTo>
                                <a:lnTo>
                                  <a:pt x="533491" y="0"/>
                                </a:lnTo>
                                <a:lnTo>
                                  <a:pt x="518091" y="91885"/>
                                </a:lnTo>
                                <a:lnTo>
                                  <a:pt x="0" y="665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5"/>
                          </a:solidFill>
                          <a:ln w="12700">
                            <a:miter lim="400000"/>
                          </a:ln>
                        </wps:spPr>
                        <wps:bodyPr wrap="square" lIns="38100" tIns="38100" rIns="38100" bIns="38100" anchor="ctr">
                          <a:noAutofit/>
                        </wps:bodyPr>
                      </wps:wsp>
                      <wps:wsp>
                        <wps:cNvPr id="1545570725" name="Freeform: Shape 28"/>
                        <wps:cNvSpPr/>
                        <wps:spPr>
                          <a:xfrm>
                            <a:off x="1266825" y="0"/>
                            <a:ext cx="431165" cy="187325"/>
                          </a:xfrm>
                          <a:custGeom>
                            <a:avLst/>
                            <a:gdLst>
                              <a:gd name="connsiteX0" fmla="*/ 152948 w 431752"/>
                              <a:gd name="connsiteY0" fmla="*/ 0 h 187477"/>
                              <a:gd name="connsiteX1" fmla="*/ 387820 w 431752"/>
                              <a:gd name="connsiteY1" fmla="*/ 0 h 187477"/>
                              <a:gd name="connsiteX2" fmla="*/ 431752 w 431752"/>
                              <a:gd name="connsiteY2" fmla="*/ 151919 h 187477"/>
                              <a:gd name="connsiteX3" fmla="*/ 0 w 431752"/>
                              <a:gd name="connsiteY3" fmla="*/ 187477 h 18747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31752" h="187477">
                                <a:moveTo>
                                  <a:pt x="152948" y="0"/>
                                </a:moveTo>
                                <a:lnTo>
                                  <a:pt x="387820" y="0"/>
                                </a:lnTo>
                                <a:lnTo>
                                  <a:pt x="431752" y="151919"/>
                                </a:lnTo>
                                <a:lnTo>
                                  <a:pt x="0" y="1874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alpha val="8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wrap="square" lIns="38100" tIns="38100" rIns="38100" bIns="38100" anchor="ctr">
                          <a:noAutofit/>
                        </wps:bodyPr>
                      </wps:wsp>
                      <wps:wsp>
                        <wps:cNvPr id="491560121" name="Freeform: Shape 36"/>
                        <wps:cNvSpPr/>
                        <wps:spPr>
                          <a:xfrm>
                            <a:off x="0" y="0"/>
                            <a:ext cx="3338195" cy="3336925"/>
                          </a:xfrm>
                          <a:custGeom>
                            <a:avLst/>
                            <a:gdLst>
                              <a:gd name="connsiteX0" fmla="*/ 2288499 w 3338313"/>
                              <a:gd name="connsiteY0" fmla="*/ 0 h 3337345"/>
                              <a:gd name="connsiteX1" fmla="*/ 3338313 w 3338313"/>
                              <a:gd name="connsiteY1" fmla="*/ 0 h 3337345"/>
                              <a:gd name="connsiteX2" fmla="*/ 0 w 3338313"/>
                              <a:gd name="connsiteY2" fmla="*/ 3337345 h 3337345"/>
                              <a:gd name="connsiteX3" fmla="*/ 0 w 3338313"/>
                              <a:gd name="connsiteY3" fmla="*/ 2289435 h 333734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338313" h="3337345">
                                <a:moveTo>
                                  <a:pt x="2288499" y="0"/>
                                </a:moveTo>
                                <a:lnTo>
                                  <a:pt x="3338313" y="0"/>
                                </a:lnTo>
                                <a:lnTo>
                                  <a:pt x="0" y="3337345"/>
                                </a:lnTo>
                                <a:lnTo>
                                  <a:pt x="0" y="2289435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1"/>
                              </a:gs>
                            </a:gsLst>
                            <a:lin ang="0" scaled="0"/>
                          </a:gradFill>
                          <a:ln w="12700">
                            <a:miter lim="400000"/>
                          </a:ln>
                        </wps:spPr>
                        <wps:bodyPr wrap="square" lIns="38100" tIns="38100" rIns="38100" bIns="38100" anchor="ctr">
                          <a:noAutofit/>
                        </wps:bodyPr>
                      </wps:wsp>
                      <wps:wsp>
                        <wps:cNvPr id="1114413084" name="Freeform: Shape 26"/>
                        <wps:cNvSpPr/>
                        <wps:spPr>
                          <a:xfrm>
                            <a:off x="5372100" y="0"/>
                            <a:ext cx="1223645" cy="921385"/>
                          </a:xfrm>
                          <a:custGeom>
                            <a:avLst/>
                            <a:gdLst>
                              <a:gd name="connsiteX0" fmla="*/ 921446 w 1223682"/>
                              <a:gd name="connsiteY0" fmla="*/ 0 h 921501"/>
                              <a:gd name="connsiteX1" fmla="*/ 1223682 w 1223682"/>
                              <a:gd name="connsiteY1" fmla="*/ 0 h 921501"/>
                              <a:gd name="connsiteX2" fmla="*/ 302213 w 1223682"/>
                              <a:gd name="connsiteY2" fmla="*/ 921501 h 921501"/>
                              <a:gd name="connsiteX3" fmla="*/ 0 w 1223682"/>
                              <a:gd name="connsiteY3" fmla="*/ 921501 h 92150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23682" h="921501">
                                <a:moveTo>
                                  <a:pt x="921446" y="0"/>
                                </a:moveTo>
                                <a:lnTo>
                                  <a:pt x="1223682" y="0"/>
                                </a:lnTo>
                                <a:lnTo>
                                  <a:pt x="302213" y="921501"/>
                                </a:lnTo>
                                <a:lnTo>
                                  <a:pt x="0" y="9215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wrap="square" lIns="38100" tIns="38100" rIns="38100" bIns="38100" anchor="ctr">
                          <a:noAutofit/>
                        </wps:bodyPr>
                      </wps:wsp>
                      <wps:wsp>
                        <wps:cNvPr id="1336845142" name="Freeform: Shape 34"/>
                        <wps:cNvSpPr/>
                        <wps:spPr>
                          <a:xfrm>
                            <a:off x="0" y="1257300"/>
                            <a:ext cx="5328285" cy="5328920"/>
                          </a:xfrm>
                          <a:custGeom>
                            <a:avLst/>
                            <a:gdLst>
                              <a:gd name="connsiteX0" fmla="*/ 5025351 w 5328867"/>
                              <a:gd name="connsiteY0" fmla="*/ 0 h 5329204"/>
                              <a:gd name="connsiteX1" fmla="*/ 5328867 w 5328867"/>
                              <a:gd name="connsiteY1" fmla="*/ 0 h 5329204"/>
                              <a:gd name="connsiteX2" fmla="*/ 0 w 5328867"/>
                              <a:gd name="connsiteY2" fmla="*/ 5329204 h 5329204"/>
                              <a:gd name="connsiteX3" fmla="*/ 0 w 5328867"/>
                              <a:gd name="connsiteY3" fmla="*/ 5025668 h 532920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5328867" h="5329204">
                                <a:moveTo>
                                  <a:pt x="5025351" y="0"/>
                                </a:moveTo>
                                <a:lnTo>
                                  <a:pt x="5328867" y="0"/>
                                </a:lnTo>
                                <a:lnTo>
                                  <a:pt x="0" y="5329204"/>
                                </a:lnTo>
                                <a:lnTo>
                                  <a:pt x="0" y="50256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5">
                              <a:alpha val="8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wrap="square" lIns="38100" tIns="38100" rIns="38100" bIns="38100" anchor="ctr">
                          <a:noAutofit/>
                        </wps:bodyPr>
                      </wps:wsp>
                      <wps:wsp>
                        <wps:cNvPr id="513079978" name="Freeform: Shape 47"/>
                        <wps:cNvSpPr/>
                        <wps:spPr>
                          <a:xfrm>
                            <a:off x="1676400" y="1524000"/>
                            <a:ext cx="6057265" cy="6056630"/>
                          </a:xfrm>
                          <a:custGeom>
                            <a:avLst/>
                            <a:gdLst>
                              <a:gd name="connsiteX0" fmla="*/ 6057557 w 6057557"/>
                              <a:gd name="connsiteY0" fmla="*/ 0 h 6056716"/>
                              <a:gd name="connsiteX1" fmla="*/ 6057557 w 6057557"/>
                              <a:gd name="connsiteY1" fmla="*/ 1290217 h 6056716"/>
                              <a:gd name="connsiteX2" fmla="*/ 1388023 w 6057557"/>
                              <a:gd name="connsiteY2" fmla="*/ 5960250 h 6056716"/>
                              <a:gd name="connsiteX3" fmla="*/ 0 w 6057557"/>
                              <a:gd name="connsiteY3" fmla="*/ 6056716 h 60567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057557" h="6056716">
                                <a:moveTo>
                                  <a:pt x="6057557" y="0"/>
                                </a:moveTo>
                                <a:lnTo>
                                  <a:pt x="6057557" y="1290217"/>
                                </a:lnTo>
                                <a:lnTo>
                                  <a:pt x="1388023" y="5960250"/>
                                </a:lnTo>
                                <a:lnTo>
                                  <a:pt x="0" y="60567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>
                            <a:miter lim="400000"/>
                          </a:ln>
                        </wps:spPr>
                        <wps:bodyPr wrap="square" lIns="38100" tIns="38100" rIns="38100" bIns="38100" anchor="ctr">
                          <a:noAutofit/>
                        </wps:bodyPr>
                      </wps:wsp>
                      <wps:wsp>
                        <wps:cNvPr id="2061204660" name="Freeform: Shape 46"/>
                        <wps:cNvSpPr/>
                        <wps:spPr>
                          <a:xfrm>
                            <a:off x="1752600" y="3038475"/>
                            <a:ext cx="5981065" cy="6002655"/>
                          </a:xfrm>
                          <a:custGeom>
                            <a:avLst/>
                            <a:gdLst>
                              <a:gd name="connsiteX0" fmla="*/ 5981304 w 5981304"/>
                              <a:gd name="connsiteY0" fmla="*/ 0 h 6002915"/>
                              <a:gd name="connsiteX1" fmla="*/ 5981304 w 5981304"/>
                              <a:gd name="connsiteY1" fmla="*/ 42239 h 6002915"/>
                              <a:gd name="connsiteX2" fmla="*/ 31583 w 5981304"/>
                              <a:gd name="connsiteY2" fmla="*/ 5993332 h 6002915"/>
                              <a:gd name="connsiteX3" fmla="*/ 3377 w 5981304"/>
                              <a:gd name="connsiteY3" fmla="*/ 5999870 h 6002915"/>
                              <a:gd name="connsiteX4" fmla="*/ 9913 w 5981304"/>
                              <a:gd name="connsiteY4" fmla="*/ 5971656 h 600291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5981304" h="6002915">
                                <a:moveTo>
                                  <a:pt x="5981304" y="0"/>
                                </a:moveTo>
                                <a:lnTo>
                                  <a:pt x="5981304" y="42239"/>
                                </a:lnTo>
                                <a:lnTo>
                                  <a:pt x="31583" y="5993332"/>
                                </a:lnTo>
                                <a:cubicBezTo>
                                  <a:pt x="22640" y="6002278"/>
                                  <a:pt x="9913" y="6006062"/>
                                  <a:pt x="3377" y="5999870"/>
                                </a:cubicBezTo>
                                <a:cubicBezTo>
                                  <a:pt x="-2815" y="5993332"/>
                                  <a:pt x="-407" y="5980602"/>
                                  <a:pt x="9913" y="597165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12700">
                            <a:miter lim="400000"/>
                          </a:ln>
                        </wps:spPr>
                        <wps:bodyPr wrap="square" lIns="38100" tIns="38100" rIns="38100" bIns="38100" anchor="ctr">
                          <a:noAutofit/>
                        </wps:bodyPr>
                      </wps:wsp>
                      <wps:wsp>
                        <wps:cNvPr id="1550200070" name="Freeform: Shape 48"/>
                        <wps:cNvSpPr/>
                        <wps:spPr>
                          <a:xfrm>
                            <a:off x="4000500" y="752475"/>
                            <a:ext cx="3726815" cy="4657725"/>
                          </a:xfrm>
                          <a:custGeom>
                            <a:avLst/>
                            <a:gdLst>
                              <a:gd name="connsiteX0" fmla="*/ 3727025 w 3727025"/>
                              <a:gd name="connsiteY0" fmla="*/ 0 h 4658202"/>
                              <a:gd name="connsiteX1" fmla="*/ 3727025 w 3727025"/>
                              <a:gd name="connsiteY1" fmla="*/ 930933 h 4658202"/>
                              <a:gd name="connsiteX2" fmla="*/ 0 w 3727025"/>
                              <a:gd name="connsiteY2" fmla="*/ 4658202 h 4658202"/>
                              <a:gd name="connsiteX3" fmla="*/ 38053 w 3727025"/>
                              <a:gd name="connsiteY3" fmla="*/ 3711991 h 465820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727025" h="4658202">
                                <a:moveTo>
                                  <a:pt x="3727025" y="0"/>
                                </a:moveTo>
                                <a:lnTo>
                                  <a:pt x="3727025" y="930933"/>
                                </a:lnTo>
                                <a:lnTo>
                                  <a:pt x="0" y="4658202"/>
                                </a:lnTo>
                                <a:lnTo>
                                  <a:pt x="38053" y="37119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5">
                              <a:alpha val="8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wrap="square" lIns="38100" tIns="38100" rIns="38100" bIns="38100" anchor="ctr">
                          <a:noAutofit/>
                        </wps:bodyPr>
                      </wps:wsp>
                      <wps:wsp>
                        <wps:cNvPr id="1078714052" name="Freeform: Shape 35"/>
                        <wps:cNvSpPr/>
                        <wps:spPr>
                          <a:xfrm>
                            <a:off x="0" y="1790700"/>
                            <a:ext cx="2035810" cy="2910840"/>
                          </a:xfrm>
                          <a:custGeom>
                            <a:avLst/>
                            <a:gdLst>
                              <a:gd name="connsiteX0" fmla="*/ 2035882 w 2035882"/>
                              <a:gd name="connsiteY0" fmla="*/ 0 h 2910994"/>
                              <a:gd name="connsiteX1" fmla="*/ 1889839 w 2035882"/>
                              <a:gd name="connsiteY1" fmla="*/ 1021029 h 2910994"/>
                              <a:gd name="connsiteX2" fmla="*/ 0 w 2035882"/>
                              <a:gd name="connsiteY2" fmla="*/ 2910994 h 2910994"/>
                              <a:gd name="connsiteX3" fmla="*/ 0 w 2035882"/>
                              <a:gd name="connsiteY3" fmla="*/ 2036025 h 291099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035882" h="2910994">
                                <a:moveTo>
                                  <a:pt x="2035882" y="0"/>
                                </a:moveTo>
                                <a:lnTo>
                                  <a:pt x="1889839" y="1021029"/>
                                </a:lnTo>
                                <a:lnTo>
                                  <a:pt x="0" y="2910994"/>
                                </a:lnTo>
                                <a:lnTo>
                                  <a:pt x="0" y="2036025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59000">
                                <a:schemeClr val="accent1"/>
                              </a:gs>
                            </a:gsLst>
                            <a:lin ang="0" scaled="0"/>
                          </a:gradFill>
                          <a:ln w="12700">
                            <a:miter lim="400000"/>
                          </a:ln>
                        </wps:spPr>
                        <wps:bodyPr wrap="square" lIns="38100" tIns="38100" rIns="38100" bIns="38100" anchor="ctr">
                          <a:noAutofit/>
                        </wps:bodyPr>
                      </wps:wsp>
                      <wps:wsp>
                        <wps:cNvPr id="1839702279" name="Freeform: Shape 25"/>
                        <wps:cNvSpPr/>
                        <wps:spPr>
                          <a:xfrm>
                            <a:off x="3324225" y="9525"/>
                            <a:ext cx="1877695" cy="1449070"/>
                          </a:xfrm>
                          <a:custGeom>
                            <a:avLst/>
                            <a:gdLst>
                              <a:gd name="connsiteX0" fmla="*/ 1440159 w 1877792"/>
                              <a:gd name="connsiteY0" fmla="*/ 0 h 1449445"/>
                              <a:gd name="connsiteX1" fmla="*/ 1877792 w 1877792"/>
                              <a:gd name="connsiteY1" fmla="*/ 0 h 1449445"/>
                              <a:gd name="connsiteX2" fmla="*/ 1718109 w 1877792"/>
                              <a:gd name="connsiteY2" fmla="*/ 795463 h 1449445"/>
                              <a:gd name="connsiteX3" fmla="*/ 0 w 1877792"/>
                              <a:gd name="connsiteY3" fmla="*/ 1449445 h 144944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877792" h="1449445">
                                <a:moveTo>
                                  <a:pt x="1440159" y="0"/>
                                </a:moveTo>
                                <a:lnTo>
                                  <a:pt x="1877792" y="0"/>
                                </a:lnTo>
                                <a:lnTo>
                                  <a:pt x="1718109" y="795463"/>
                                </a:lnTo>
                                <a:lnTo>
                                  <a:pt x="0" y="14494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 w="12700">
                            <a:miter lim="400000"/>
                          </a:ln>
                        </wps:spPr>
                        <wps:bodyPr wrap="square" lIns="38100" tIns="38100" rIns="38100" bIns="38100" anchor="ctr">
                          <a:noAutofit/>
                        </wps:bodyPr>
                      </wps:wsp>
                      <wps:wsp>
                        <wps:cNvPr id="345805894" name="Freeform: Shape 45"/>
                        <wps:cNvSpPr/>
                        <wps:spPr>
                          <a:xfrm>
                            <a:off x="3200400" y="5562600"/>
                            <a:ext cx="4521200" cy="4488180"/>
                          </a:xfrm>
                          <a:custGeom>
                            <a:avLst/>
                            <a:gdLst>
                              <a:gd name="connsiteX0" fmla="*/ 402068 w 4521504"/>
                              <a:gd name="connsiteY0" fmla="*/ 4086702 h 4488789"/>
                              <a:gd name="connsiteX1" fmla="*/ 344935 w 4521504"/>
                              <a:gd name="connsiteY1" fmla="*/ 4488789 h 4488789"/>
                              <a:gd name="connsiteX2" fmla="*/ 0 w 4521504"/>
                              <a:gd name="connsiteY2" fmla="*/ 4488789 h 4488789"/>
                              <a:gd name="connsiteX3" fmla="*/ 3942336 w 4521504"/>
                              <a:gd name="connsiteY3" fmla="*/ 579158 h 4488789"/>
                              <a:gd name="connsiteX4" fmla="*/ 3943759 w 4521504"/>
                              <a:gd name="connsiteY4" fmla="*/ 579158 h 4488789"/>
                              <a:gd name="connsiteX5" fmla="*/ 3943759 w 4521504"/>
                              <a:gd name="connsiteY5" fmla="*/ 1913727 h 4488789"/>
                              <a:gd name="connsiteX6" fmla="*/ 1387604 w 4521504"/>
                              <a:gd name="connsiteY6" fmla="*/ 4488789 h 4488789"/>
                              <a:gd name="connsiteX7" fmla="*/ 927481 w 4521504"/>
                              <a:gd name="connsiteY7" fmla="*/ 4488789 h 4488789"/>
                              <a:gd name="connsiteX8" fmla="*/ 1127080 w 4521504"/>
                              <a:gd name="connsiteY8" fmla="*/ 3395708 h 4488789"/>
                              <a:gd name="connsiteX9" fmla="*/ 4521504 w 4521504"/>
                              <a:gd name="connsiteY9" fmla="*/ 0 h 4488789"/>
                              <a:gd name="connsiteX10" fmla="*/ 4521504 w 4521504"/>
                              <a:gd name="connsiteY10" fmla="*/ 1329468 h 4488789"/>
                              <a:gd name="connsiteX11" fmla="*/ 4165986 w 4521504"/>
                              <a:gd name="connsiteY11" fmla="*/ 1687731 h 4488789"/>
                              <a:gd name="connsiteX12" fmla="*/ 4165986 w 4521504"/>
                              <a:gd name="connsiteY12" fmla="*/ 355601 h 448878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4521504" h="4488789">
                                <a:moveTo>
                                  <a:pt x="402068" y="4086702"/>
                                </a:moveTo>
                                <a:lnTo>
                                  <a:pt x="344935" y="4488789"/>
                                </a:lnTo>
                                <a:lnTo>
                                  <a:pt x="0" y="4488789"/>
                                </a:lnTo>
                                <a:close/>
                                <a:moveTo>
                                  <a:pt x="3942336" y="579158"/>
                                </a:moveTo>
                                <a:lnTo>
                                  <a:pt x="3943759" y="579158"/>
                                </a:lnTo>
                                <a:lnTo>
                                  <a:pt x="3943759" y="1913727"/>
                                </a:lnTo>
                                <a:lnTo>
                                  <a:pt x="1387604" y="4488789"/>
                                </a:lnTo>
                                <a:lnTo>
                                  <a:pt x="927481" y="4488789"/>
                                </a:lnTo>
                                <a:lnTo>
                                  <a:pt x="1127080" y="3395708"/>
                                </a:lnTo>
                                <a:close/>
                                <a:moveTo>
                                  <a:pt x="4521504" y="0"/>
                                </a:moveTo>
                                <a:lnTo>
                                  <a:pt x="4521504" y="1329468"/>
                                </a:lnTo>
                                <a:lnTo>
                                  <a:pt x="4165986" y="1687731"/>
                                </a:lnTo>
                                <a:lnTo>
                                  <a:pt x="4165986" y="355601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50000">
                                <a:schemeClr val="accent1"/>
                              </a:gs>
                              <a:gs pos="100000">
                                <a:schemeClr val="accent4"/>
                              </a:gs>
                            </a:gsLst>
                            <a:lin ang="0" scaled="0"/>
                          </a:gradFill>
                          <a:ln w="12700">
                            <a:miter lim="400000"/>
                          </a:ln>
                        </wps:spPr>
                        <wps:bodyPr wrap="square" lIns="38100" tIns="38100" rIns="38100" bIns="38100" anchor="ctr">
                          <a:noAutofit/>
                        </wps:bodyPr>
                      </wps:wsp>
                      <wps:wsp>
                        <wps:cNvPr id="1779070230" name="Freeform: Shape 33"/>
                        <wps:cNvSpPr/>
                        <wps:spPr>
                          <a:xfrm>
                            <a:off x="0" y="7000875"/>
                            <a:ext cx="1910080" cy="1910080"/>
                          </a:xfrm>
                          <a:custGeom>
                            <a:avLst/>
                            <a:gdLst>
                              <a:gd name="connsiteX0" fmla="*/ 1910166 w 1910166"/>
                              <a:gd name="connsiteY0" fmla="*/ 0 h 1910287"/>
                              <a:gd name="connsiteX1" fmla="*/ 0 w 1910166"/>
                              <a:gd name="connsiteY1" fmla="*/ 1910287 h 1910287"/>
                              <a:gd name="connsiteX2" fmla="*/ 0 w 1910166"/>
                              <a:gd name="connsiteY2" fmla="*/ 712628 h 191028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910166" h="1910287">
                                <a:moveTo>
                                  <a:pt x="1910166" y="0"/>
                                </a:moveTo>
                                <a:lnTo>
                                  <a:pt x="0" y="1910287"/>
                                </a:lnTo>
                                <a:lnTo>
                                  <a:pt x="0" y="7126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12700">
                            <a:miter lim="400000"/>
                          </a:ln>
                        </wps:spPr>
                        <wps:bodyPr wrap="square" lIns="38100" tIns="38100" rIns="38100" bIns="38100" anchor="ctr">
                          <a:noAutofit/>
                        </wps:bodyPr>
                      </wps:wsp>
                      <wps:wsp>
                        <wps:cNvPr id="1663043815" name="Shape"/>
                        <wps:cNvSpPr/>
                        <wps:spPr>
                          <a:xfrm>
                            <a:off x="866775" y="742950"/>
                            <a:ext cx="5974669" cy="853269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595" y="21600"/>
                                </a:move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50800">
                            <a:solidFill>
                              <a:schemeClr val="accent4"/>
                            </a:solidFill>
                            <a:miter lim="400000"/>
                          </a:ln>
                          <a:effectLst>
                            <a:outerShdw blurRad="152400" dist="50800" dir="5400000" algn="ctr" rotWithShape="0">
                              <a:schemeClr val="tx2">
                                <a:alpha val="65000"/>
                              </a:schemeClr>
                            </a:outerShdw>
                          </a:effectLst>
                        </wps:spPr>
                        <wps:bodyPr lIns="38100" tIns="38100" rIns="38100" bIns="38100" anchor="ctr"/>
                      </wps:wsp>
                    </wpg:wgp>
                  </a:graphicData>
                </a:graphic>
                <wp14:sizeRelH relativeFrom="page">
                  <wp14:pctWidth>100000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group w14:anchorId="1D277ADB" id="Group 1854241578" o:spid="_x0000_s1026" alt="Background" style="position:absolute;margin-left:-96.4pt;margin-top:0;width:608.95pt;height:791.4pt;z-index:-251628544;mso-width-percent:1000;mso-height-percent:1000;mso-position-vertical-relative:page;mso-width-percent:1000;mso-height-percent:1000" coordsize="77336,100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">
                <v:shape id="Freeform: Shape 24" o:spid="_x0000_s1027" style="position:absolute;left:54197;top:95;width:5334;height:914;visibility:visible;mso-wrap-style:square;v-text-anchor:middle" coordsize="533491,91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" path="m64052,l533491,,518091,91885,,66501,64052,xe" fillcolor="#16bffd [3208]" stroked="f" strokeweight="1pt">
                  <v:stroke miterlimit="4" joinstyle="miter"/>
                  <v:path arrowok="t" o:connecttype="custom" o:connectlocs="64041,0;533400,0;518003,91440;0,66179" o:connectangles="0,0,0,0"/>
                </v:shape>
                <v:shape id="Freeform: Shape 28" o:spid="_x0000_s1028" style="position:absolute;left:12668;width:4311;height:1873;visibility:visible;mso-wrap-style:square;v-text-anchor:middle" coordsize="431752,187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" path="m152948,l387820,r43932,151919l,187477,152948,xe" fillcolor="#b620b4 [3205]" stroked="f" strokeweight="1pt">
                  <v:fill opacity="52428f"/>
                  <v:stroke miterlimit="4" joinstyle="miter"/>
                  <v:path arrowok="t" o:connecttype="custom" o:connectlocs="152740,0;387293,0;431165,151796;0,187325" o:connectangles="0,0,0,0"/>
                </v:shape>
                <v:shape id="Freeform: Shape 36" o:spid="_x0000_s1029" style="position:absolute;width:33381;height:33369;visibility:visible;mso-wrap-style:square;v-text-anchor:middle" coordsize="3338313,3337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" path="m2288499,l3338313,,,3337345,,2289435,2288499,xe" fillcolor="#b620b4 [3205]" stroked="f" strokeweight="1pt">
                  <v:fill color2="#7437bc [3204]" angle="90" focus="100%" type="gradient">
                    <o:fill v:ext="view" type="gradientUnscaled"/>
                  </v:fill>
                  <v:stroke miterlimit="4" joinstyle="miter"/>
                  <v:path arrowok="t" o:connecttype="custom" o:connectlocs="2288418,0;3338195,0;0,3336925;0,2289147" o:connectangles="0,0,0,0"/>
                </v:shape>
                <v:shape id="Freeform: Shape 26" o:spid="_x0000_s1030" style="position:absolute;left:53721;width:12236;height:9213;visibility:visible;mso-wrap-style:square;v-text-anchor:middle" coordsize="1223682,9215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" path="m921446,r302236,l302213,921501,,921501,921446,xe" fillcolor="#7437bc [3204]" stroked="f" strokeweight="1pt">
                  <v:stroke miterlimit="4" joinstyle="miter"/>
                  <v:path arrowok="t" o:connecttype="custom" o:connectlocs="921418,0;1223645,0;302204,921385;0,921385" o:connectangles="0,0,0,0"/>
                </v:shape>
                <v:shape id="Freeform: Shape 34" o:spid="_x0000_s1031" style="position:absolute;top:12573;width:53282;height:53289;visibility:visible;mso-wrap-style:square;v-text-anchor:middle" coordsize="5328867,5329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" path="m5025351,r303516,l,5329204,,5025668,5025351,xe" fillcolor="#16bffd [3208]" stroked="f" strokeweight="1pt">
                  <v:fill opacity="52428f"/>
                  <v:stroke miterlimit="4" joinstyle="miter"/>
                  <v:path arrowok="t" o:connecttype="custom" o:connectlocs="5024802,0;5328285,0;0,5328920;0,5025400" o:connectangles="0,0,0,0"/>
                </v:shape>
                <v:shape id="Freeform: Shape 47" o:spid="_x0000_s1032" style="position:absolute;left:16764;top:15240;width:60572;height:60566;visibility:visible;mso-wrap-style:square;v-text-anchor:middle" coordsize="6057557,6056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" path="m6057557,r,1290217l1388023,5960250,,6056716,6057557,xe" fillcolor="#395398 [3207]" stroked="f" strokeweight="1pt">
                  <v:stroke miterlimit="4" joinstyle="miter"/>
                  <v:path arrowok="t" o:connecttype="custom" o:connectlocs="6057265,0;6057265,1290199;1387956,5960165;0,6056630" o:connectangles="0,0,0,0"/>
                </v:shape>
                <v:shape id="Freeform: Shape 46" o:spid="_x0000_s1033" style="position:absolute;left:17526;top:30384;width:59810;height:60027;visibility:visible;mso-wrap-style:square;v-text-anchor:middle" coordsize="5981304,6002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" path="m5981304,r,42239l31583,5993332v-8943,8946,-21670,12730,-28206,6538c-2815,5993332,-407,5980602,9913,5971656l5981304,xe" fillcolor="#b620b4 [3205]" stroked="f" strokeweight="1pt">
                  <v:stroke miterlimit="4" joinstyle="miter"/>
                  <v:path arrowok="t" o:connecttype="custom" o:connectlocs="5981065,0;5981065,42237;31582,5993072;3377,5999610;9913,5971397" o:connectangles="0,0,0,0,0"/>
                </v:shape>
                <v:shape id="Freeform: Shape 48" o:spid="_x0000_s1034" style="position:absolute;left:40005;top:7524;width:37268;height:46578;visibility:visible;mso-wrap-style:square;v-text-anchor:middle" coordsize="3727025,4658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" path="m3727025,r,930933l,4658202,38053,3711991,3727025,xe" fillcolor="#16bffd [3208]" stroked="f" strokeweight="1pt">
                  <v:fill opacity="52428f"/>
                  <v:stroke miterlimit="4" joinstyle="miter"/>
                  <v:path arrowok="t" o:connecttype="custom" o:connectlocs="3726815,0;3726815,930838;0,4657725;38051,3711611" o:connectangles="0,0,0,0"/>
                </v:shape>
                <v:shape id="Freeform: Shape 35" o:spid="_x0000_s1035" style="position:absolute;top:17907;width:20358;height:29108;visibility:visible;mso-wrap-style:square;v-text-anchor:middle" coordsize="2035882,2910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" path="m2035882,l1889839,1021029,,2910994,,2036025,2035882,xe" fillcolor="#b620b4 [3205]" stroked="f" strokeweight="1pt">
                  <v:fill color2="#7437bc [3204]" angle="90" colors="0 #b620b4;38666f #7437bc" focus="100%" type="gradient">
                    <o:fill v:ext="view" type="gradientUnscaled"/>
                  </v:fill>
                  <v:stroke miterlimit="4" joinstyle="miter"/>
                  <v:path arrowok="t" o:connecttype="custom" o:connectlocs="2035810,0;1889772,1020975;0,2910840;0,2035917" o:connectangles="0,0,0,0"/>
                </v:shape>
                <v:shape id="Freeform: Shape 25" o:spid="_x0000_s1036" style="position:absolute;left:33242;top:95;width:18777;height:14490;visibility:visible;mso-wrap-style:square;v-text-anchor:middle" coordsize="1877792,1449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" path="m1440159,r437633,l1718109,795463,,1449445,1440159,xe" fillcolor="#92fcff [3209]" stroked="f" strokeweight="1pt">
                  <v:stroke miterlimit="4" joinstyle="miter"/>
                  <v:path arrowok="t" o:connecttype="custom" o:connectlocs="1440085,0;1877695,0;1718020,795257;0,1449070" o:connectangles="0,0,0,0"/>
                </v:shape>
                <v:shape id="Freeform: Shape 45" o:spid="_x0000_s1037" style="position:absolute;left:32004;top:55626;width:45212;height:44881;visibility:visible;mso-wrap-style:square;v-text-anchor:middle" coordsize="4521504,44887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" path="m402068,4086702r-57133,402087l,4488789,402068,4086702xm3942336,579158r1423,l3943759,1913727,1387604,4488789r-460123,l1127080,3395708,3942336,579158xm4521504,r,1329468l4165986,1687731r,-1332130l4521504,xe" fillcolor="#b620b4 [3205]" stroked="f" strokeweight="1pt">
                  <v:fill color2="#395398 [3207]" angle="90" colors="0 #b620b4;.5 #7437bc;1 #395398" focus="100%" type="gradient">
                    <o:fill v:ext="view" type="gradientUnscaled"/>
                  </v:fill>
                  <v:stroke miterlimit="4" joinstyle="miter"/>
                  <v:path arrowok="t" o:connecttype="custom" o:connectlocs="402041,4086148;344912,4488180;0,4488180;3942071,579079;3943494,579079;3943494,1913467;1387511,4488180;927419,4488180;1127004,3395247;4521200,0;4521200,1329288;4165706,1687502;4165706,355553" o:connectangles="0,0,0,0,0,0,0,0,0,0,0,0,0"/>
                </v:shape>
                <v:shape id="Freeform: Shape 33" o:spid="_x0000_s1038" style="position:absolute;top:70008;width:19100;height:19101;visibility:visible;mso-wrap-style:square;v-text-anchor:middle" coordsize="1910166,1910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" path="m1910166,l,1910287,,712628,1910166,xe" fillcolor="#b620b4 [3205]" stroked="f" strokeweight="1pt">
                  <v:stroke miterlimit="4" joinstyle="miter"/>
                  <v:path arrowok="t" o:connecttype="custom" o:connectlocs="1910080,0;0,1910080;0,712551" o:connectangles="0,0,0"/>
                </v:shape>
                <v:shape id="Shape" o:spid="_x0000_s1039" style="position:absolute;left:8667;top:7429;width:59747;height:85327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" path="m21595,21600l,21600,,,21600,r,21600l21595,21600xe" fillcolor="white [3212]" strokecolor="#395398 [3207]" strokeweight="4pt">
                  <v:stroke miterlimit="4" joinstyle="miter"/>
                  <v:shadow on="t" color="#5e5e5e [3215]" opacity="42598f" offset="0,4pt"/>
                  <v:path arrowok="t" o:extrusionok="f" o:connecttype="custom" o:connectlocs="2987335,4266349;2987335,4266349;2987335,4266349;2987335,4266349" o:connectangles="0,90,180,270"/>
                </v:shape>
                <w10:wrap anchory="page"/>
                <w10:anchorlock/>
              </v:group>
            </w:pict>
          </mc:Fallback>
        </mc:AlternateContent>
      </w:r>
    </w:p>
    <w:p w14:paraId="607A2C55" w14:textId="77777777" w:rsidR="00AF1511" w:rsidRPr="00AF1511" w:rsidRDefault="00AF1511" w:rsidP="00AF1511">
      <w:pPr>
        <w:bidi/>
        <w:rPr>
          <w:b/>
          <w:bCs/>
        </w:rPr>
      </w:pPr>
      <w:r w:rsidRPr="00AF1511">
        <w:rPr>
          <w:rFonts w:ascii="Segoe UI Emoji" w:hAnsi="Segoe UI Emoji" w:cs="Segoe UI Emoji"/>
          <w:b/>
          <w:bCs/>
        </w:rPr>
        <w:lastRenderedPageBreak/>
        <w:t>🎯</w:t>
      </w:r>
      <w:r w:rsidRPr="00AF1511">
        <w:rPr>
          <w:b/>
          <w:bCs/>
        </w:rPr>
        <w:t xml:space="preserve"> </w:t>
      </w:r>
      <w:r w:rsidRPr="00AF1511">
        <w:rPr>
          <w:b/>
          <w:bCs/>
          <w:rtl/>
        </w:rPr>
        <w:t>جمع‌بندی و چشم‌انداز آینده</w:t>
      </w:r>
    </w:p>
    <w:p w14:paraId="4A03A72C" w14:textId="77777777" w:rsidR="00AF1511" w:rsidRPr="00AF1511" w:rsidRDefault="00AF1511" w:rsidP="00AF1511">
      <w:pPr>
        <w:bidi/>
        <w:rPr>
          <w:b/>
          <w:bCs/>
        </w:rPr>
      </w:pPr>
      <w:r w:rsidRPr="00AF1511">
        <w:rPr>
          <w:b/>
          <w:bCs/>
          <w:rtl/>
        </w:rPr>
        <w:t>چرا الان؟</w:t>
      </w:r>
    </w:p>
    <w:p w14:paraId="09312B37" w14:textId="77777777" w:rsidR="00AF1511" w:rsidRPr="00AF1511" w:rsidRDefault="00AF1511" w:rsidP="00AF1511">
      <w:pPr>
        <w:numPr>
          <w:ilvl w:val="0"/>
          <w:numId w:val="12"/>
        </w:numPr>
        <w:bidi/>
      </w:pPr>
      <w:r w:rsidRPr="00AF1511">
        <w:rPr>
          <w:rtl/>
        </w:rPr>
        <w:t>صنعت ورزش حرفه‌ای در ایران و منطقه در حال رشد سریع است</w:t>
      </w:r>
    </w:p>
    <w:p w14:paraId="3E53837E" w14:textId="77777777" w:rsidR="00AF1511" w:rsidRPr="00AF1511" w:rsidRDefault="00AF1511" w:rsidP="00AF1511">
      <w:pPr>
        <w:numPr>
          <w:ilvl w:val="0"/>
          <w:numId w:val="12"/>
        </w:numPr>
        <w:bidi/>
      </w:pPr>
      <w:r w:rsidRPr="00AF1511">
        <w:rPr>
          <w:rtl/>
        </w:rPr>
        <w:t>افزایش توجه به علم و تکنولوژی در ورزش حرفه‌ای</w:t>
      </w:r>
    </w:p>
    <w:p w14:paraId="24E8608D" w14:textId="77777777" w:rsidR="00AF1511" w:rsidRPr="00AF1511" w:rsidRDefault="00AF1511" w:rsidP="00AF1511">
      <w:pPr>
        <w:numPr>
          <w:ilvl w:val="0"/>
          <w:numId w:val="12"/>
        </w:numPr>
        <w:bidi/>
      </w:pPr>
      <w:r w:rsidRPr="00AF1511">
        <w:rPr>
          <w:rtl/>
        </w:rPr>
        <w:t>نیاز فوری به راه‌حل‌های دیجیتال یکپارچه در حوزه ورزش</w:t>
      </w:r>
    </w:p>
    <w:p w14:paraId="01CCCAA8" w14:textId="77777777" w:rsidR="00AF1511" w:rsidRPr="00AF1511" w:rsidRDefault="00AF1511" w:rsidP="00AF1511">
      <w:pPr>
        <w:numPr>
          <w:ilvl w:val="0"/>
          <w:numId w:val="12"/>
        </w:numPr>
        <w:bidi/>
      </w:pPr>
      <w:r w:rsidRPr="00AF1511">
        <w:rPr>
          <w:rtl/>
        </w:rPr>
        <w:t>خلاء موجود در بازار برای پلتفرم‌های تخصصی بومی</w:t>
      </w:r>
    </w:p>
    <w:p w14:paraId="288742CF" w14:textId="77777777" w:rsidR="00AF1511" w:rsidRPr="00AF1511" w:rsidRDefault="00AF1511" w:rsidP="00AF1511">
      <w:pPr>
        <w:bidi/>
        <w:rPr>
          <w:b/>
          <w:bCs/>
        </w:rPr>
      </w:pPr>
      <w:r w:rsidRPr="00AF1511">
        <w:rPr>
          <w:b/>
          <w:bCs/>
          <w:rtl/>
        </w:rPr>
        <w:t>چشم‌انداز 5 ساله</w:t>
      </w:r>
    </w:p>
    <w:p w14:paraId="681AC662" w14:textId="77777777" w:rsidR="00AF1511" w:rsidRPr="00AF1511" w:rsidRDefault="00AF1511" w:rsidP="00AF1511">
      <w:pPr>
        <w:numPr>
          <w:ilvl w:val="0"/>
          <w:numId w:val="13"/>
        </w:numPr>
        <w:bidi/>
      </w:pPr>
      <w:r w:rsidRPr="00AF1511">
        <w:rPr>
          <w:rtl/>
        </w:rPr>
        <w:t>تبدیل شدن به پلتفرم اصلی مدیریت عملکرد ورزشکاران در ایران</w:t>
      </w:r>
    </w:p>
    <w:p w14:paraId="66397D82" w14:textId="77777777" w:rsidR="00AF1511" w:rsidRPr="00AF1511" w:rsidRDefault="00AF1511" w:rsidP="00AF1511">
      <w:pPr>
        <w:numPr>
          <w:ilvl w:val="0"/>
          <w:numId w:val="13"/>
        </w:numPr>
        <w:bidi/>
      </w:pPr>
      <w:r w:rsidRPr="00AF1511">
        <w:rPr>
          <w:rtl/>
        </w:rPr>
        <w:t>گسترش به بازارهای منطقه‌ای (خاورمیانه و آسیای میانه)</w:t>
      </w:r>
    </w:p>
    <w:p w14:paraId="4690D13F" w14:textId="77777777" w:rsidR="00AF1511" w:rsidRPr="00AF1511" w:rsidRDefault="00AF1511" w:rsidP="00AF1511">
      <w:pPr>
        <w:numPr>
          <w:ilvl w:val="0"/>
          <w:numId w:val="13"/>
        </w:numPr>
        <w:bidi/>
      </w:pPr>
      <w:r w:rsidRPr="00AF1511">
        <w:rPr>
          <w:rtl/>
        </w:rPr>
        <w:t>پوشش 70% ورزشکاران حرفه‌ای کشور</w:t>
      </w:r>
    </w:p>
    <w:p w14:paraId="3CB842BE" w14:textId="77777777" w:rsidR="00AF1511" w:rsidRPr="00AF1511" w:rsidRDefault="00AF1511" w:rsidP="00AF1511">
      <w:pPr>
        <w:numPr>
          <w:ilvl w:val="0"/>
          <w:numId w:val="13"/>
        </w:numPr>
        <w:bidi/>
      </w:pPr>
      <w:r w:rsidRPr="00AF1511">
        <w:rPr>
          <w:rtl/>
        </w:rPr>
        <w:t>توسعه هوش مصنوعی برای بهینه‌سازی عملکرد ورزشی</w:t>
      </w:r>
    </w:p>
    <w:p w14:paraId="03E5393C" w14:textId="77777777" w:rsidR="00AF1511" w:rsidRPr="00AF1511" w:rsidRDefault="00AF1511" w:rsidP="00AF1511">
      <w:pPr>
        <w:numPr>
          <w:ilvl w:val="0"/>
          <w:numId w:val="13"/>
        </w:numPr>
        <w:bidi/>
      </w:pPr>
      <w:r w:rsidRPr="00AF1511">
        <w:rPr>
          <w:rtl/>
        </w:rPr>
        <w:t>درآمد سالانه پیش‌بینی شده: 5 میلیون دلار</w:t>
      </w:r>
    </w:p>
    <w:p w14:paraId="0BD16DD8" w14:textId="77777777" w:rsidR="00AF1511" w:rsidRPr="00AF1511" w:rsidRDefault="00AF1511" w:rsidP="00AF1511">
      <w:pPr>
        <w:bidi/>
        <w:rPr>
          <w:b/>
          <w:bCs/>
        </w:rPr>
      </w:pPr>
      <w:r w:rsidRPr="00AF1511">
        <w:rPr>
          <w:b/>
          <w:bCs/>
          <w:rtl/>
        </w:rPr>
        <w:t>فرصت سرمایه‌گذاری</w:t>
      </w:r>
    </w:p>
    <w:p w14:paraId="7C6FB009" w14:textId="77777777" w:rsidR="00AF1511" w:rsidRPr="00AF1511" w:rsidRDefault="00AF1511" w:rsidP="00AF1511">
      <w:pPr>
        <w:numPr>
          <w:ilvl w:val="0"/>
          <w:numId w:val="14"/>
        </w:numPr>
        <w:bidi/>
      </w:pPr>
      <w:r w:rsidRPr="00AF1511">
        <w:rPr>
          <w:rtl/>
        </w:rPr>
        <w:t>بازگشت سرمایه پیش‌بینی شده: 5 برابر در 3 سال</w:t>
      </w:r>
    </w:p>
    <w:p w14:paraId="63C14ECA" w14:textId="77777777" w:rsidR="00AF1511" w:rsidRPr="00AF1511" w:rsidRDefault="00AF1511" w:rsidP="00AF1511">
      <w:pPr>
        <w:numPr>
          <w:ilvl w:val="0"/>
          <w:numId w:val="14"/>
        </w:numPr>
        <w:bidi/>
      </w:pPr>
      <w:r w:rsidRPr="00AF1511">
        <w:rPr>
          <w:rtl/>
        </w:rPr>
        <w:t>امکان تبدیل شدن به یونیکورن منطقه‌ای در حوزه اسپورت‌تک</w:t>
      </w:r>
    </w:p>
    <w:p w14:paraId="09F88F9A" w14:textId="77777777" w:rsidR="00AF1511" w:rsidRPr="00AF1511" w:rsidRDefault="00AF1511" w:rsidP="00AF1511">
      <w:pPr>
        <w:numPr>
          <w:ilvl w:val="0"/>
          <w:numId w:val="14"/>
        </w:numPr>
        <w:bidi/>
      </w:pPr>
      <w:r w:rsidRPr="00AF1511">
        <w:rPr>
          <w:rtl/>
        </w:rPr>
        <w:t>موقعیت انحصاری در بازار داخلی</w:t>
      </w:r>
    </w:p>
    <w:p w14:paraId="1FA9AFDC" w14:textId="77777777" w:rsidR="00AF1511" w:rsidRPr="00AF1511" w:rsidRDefault="00AF1511" w:rsidP="00AF1511">
      <w:pPr>
        <w:numPr>
          <w:ilvl w:val="0"/>
          <w:numId w:val="14"/>
        </w:numPr>
        <w:bidi/>
      </w:pPr>
      <w:r w:rsidRPr="00AF1511">
        <w:rPr>
          <w:rtl/>
        </w:rPr>
        <w:t>پتانسیل صادرات خدمات به کشورهای همسایه</w:t>
      </w:r>
    </w:p>
    <w:p w14:paraId="4BCC4524" w14:textId="77777777" w:rsidR="00AF1511" w:rsidRPr="00AF1511" w:rsidRDefault="00AF1511" w:rsidP="00AF1511">
      <w:pPr>
        <w:bidi/>
        <w:rPr>
          <w:b/>
          <w:bCs/>
        </w:rPr>
      </w:pPr>
      <w:r w:rsidRPr="00AF1511">
        <w:rPr>
          <w:b/>
          <w:bCs/>
          <w:rtl/>
        </w:rPr>
        <w:t>دعوت به مشارکت</w:t>
      </w:r>
    </w:p>
    <w:p w14:paraId="76855516" w14:textId="77E29C07" w:rsidR="00AF1511" w:rsidRDefault="00AF1511" w:rsidP="00AF1511">
      <w:pPr>
        <w:bidi/>
        <w:rPr>
          <w:rtl/>
        </w:rPr>
      </w:pPr>
      <w:r>
        <w:rPr>
          <w:rFonts w:hint="cs"/>
          <w:rtl/>
        </w:rPr>
        <w:t xml:space="preserve">مدیریت عملکرد ورزشکار های حرفه ای یک پلتفرم </w:t>
      </w:r>
      <w:r w:rsidRPr="00AF1511">
        <w:rPr>
          <w:rtl/>
        </w:rPr>
        <w:t>منحصر به فرد برای مشارکت در تحول دیجیتال ورزش حرفه‌ای است. با سرمایه‌گذاری در این پلتفرم، نه تنها در یک کسب و کار سودآور مشارکت می‌کنید، بلکه در ارتقای سطح ورزش حرفه‌ای کشور نیز سهیم خواهید بود</w:t>
      </w:r>
      <w:r w:rsidRPr="00AF1511">
        <w:t>.</w:t>
      </w:r>
    </w:p>
    <w:p w14:paraId="56B70E0C" w14:textId="77777777" w:rsidR="00AF1511" w:rsidRPr="00AF1511" w:rsidRDefault="00AF1511" w:rsidP="00AF1511">
      <w:pPr>
        <w:bidi/>
      </w:pPr>
    </w:p>
    <w:p w14:paraId="0D9277C5" w14:textId="77777777" w:rsidR="006D1F58" w:rsidRDefault="006D1F58">
      <w:r>
        <w:br w:type="page"/>
      </w:r>
    </w:p>
    <w:p w14:paraId="3DC8FD97" w14:textId="078EAEB4" w:rsidR="009F4C55" w:rsidRPr="006D1F58" w:rsidRDefault="006D1F58" w:rsidP="006D1F58">
      <w:pPr>
        <w:bidi/>
        <w:jc w:val="both"/>
        <w:rPr>
          <w:rFonts w:cs="B Nazanin"/>
          <w:sz w:val="24"/>
          <w:szCs w:val="24"/>
          <w:rtl/>
          <w:lang w:bidi="fa-IR"/>
        </w:rPr>
      </w:pPr>
      <w:r w:rsidRPr="006D1F58">
        <w:rPr>
          <w:rFonts w:cs="B Nazanin" w:hint="cs"/>
          <w:sz w:val="24"/>
          <w:szCs w:val="24"/>
          <w:rtl/>
        </w:rPr>
        <w:lastRenderedPageBreak/>
        <w:t xml:space="preserve">بررسی </w:t>
      </w:r>
      <w:r w:rsidRPr="006D1F58">
        <w:rPr>
          <w:rFonts w:cs="B Nazanin"/>
          <w:sz w:val="24"/>
          <w:szCs w:val="24"/>
        </w:rPr>
        <w:t>pitch deck</w:t>
      </w:r>
      <w:r w:rsidRPr="006D1F58">
        <w:rPr>
          <w:rFonts w:cs="B Nazanin" w:hint="cs"/>
          <w:sz w:val="24"/>
          <w:szCs w:val="24"/>
          <w:rtl/>
          <w:lang w:bidi="fa-IR"/>
        </w:rPr>
        <w:t xml:space="preserve"> های موفق:</w:t>
      </w:r>
    </w:p>
    <w:p w14:paraId="775E10C8" w14:textId="4AF15C73" w:rsidR="006D1F58" w:rsidRPr="006D1F58" w:rsidRDefault="006D1F58" w:rsidP="006D1F58">
      <w:pPr>
        <w:bidi/>
        <w:jc w:val="both"/>
        <w:rPr>
          <w:rFonts w:cs="B Nazanin"/>
          <w:b/>
          <w:bCs/>
          <w:sz w:val="24"/>
          <w:szCs w:val="24"/>
          <w:lang w:bidi="fa-IR"/>
        </w:rPr>
      </w:pPr>
      <w:r w:rsidRPr="006D1F58">
        <w:rPr>
          <w:rFonts w:cs="B Nazanin"/>
          <w:b/>
          <w:bCs/>
          <w:sz w:val="24"/>
          <w:szCs w:val="24"/>
          <w:lang w:bidi="fa-IR"/>
        </w:rPr>
        <w:t>Airbnb (7.2M</w:t>
      </w:r>
      <w:proofErr w:type="gramStart"/>
      <w:r w:rsidRPr="006D1F58">
        <w:rPr>
          <w:rFonts w:cs="B Nazanin"/>
          <w:b/>
          <w:bCs/>
          <w:sz w:val="24"/>
          <w:szCs w:val="24"/>
          <w:lang w:bidi="fa-IR"/>
        </w:rPr>
        <w:t xml:space="preserve">$ </w:t>
      </w:r>
      <w:r w:rsidR="00AC0E20">
        <w:rPr>
          <w:rFonts w:cs="B Nazanin"/>
          <w:b/>
          <w:bCs/>
          <w:sz w:val="24"/>
          <w:szCs w:val="24"/>
          <w:lang w:bidi="fa-IR"/>
        </w:rPr>
        <w:t>)</w:t>
      </w:r>
      <w:r w:rsidRPr="006D1F58">
        <w:rPr>
          <w:rFonts w:cs="B Nazanin"/>
          <w:b/>
          <w:bCs/>
          <w:sz w:val="24"/>
          <w:szCs w:val="24"/>
          <w:rtl/>
        </w:rPr>
        <w:t>در</w:t>
      </w:r>
      <w:proofErr w:type="gramEnd"/>
      <w:r w:rsidRPr="006D1F58">
        <w:rPr>
          <w:rFonts w:cs="B Nazanin"/>
          <w:b/>
          <w:bCs/>
          <w:sz w:val="24"/>
          <w:szCs w:val="24"/>
          <w:rtl/>
        </w:rPr>
        <w:t xml:space="preserve"> سال 2009</w:t>
      </w:r>
    </w:p>
    <w:p w14:paraId="6EB6BCF1" w14:textId="77777777" w:rsidR="006D1F58" w:rsidRPr="006D1F58" w:rsidRDefault="006D1F58" w:rsidP="006D1F58">
      <w:pPr>
        <w:bidi/>
        <w:jc w:val="both"/>
        <w:rPr>
          <w:rFonts w:cs="B Nazanin"/>
          <w:b/>
          <w:bCs/>
          <w:sz w:val="24"/>
          <w:szCs w:val="24"/>
          <w:lang w:bidi="fa-IR"/>
        </w:rPr>
      </w:pPr>
      <w:r w:rsidRPr="006D1F58">
        <w:rPr>
          <w:rFonts w:cs="B Nazanin"/>
          <w:b/>
          <w:bCs/>
          <w:sz w:val="24"/>
          <w:szCs w:val="24"/>
          <w:rtl/>
        </w:rPr>
        <w:t>نکات کلیدی موفقیت</w:t>
      </w:r>
    </w:p>
    <w:p w14:paraId="737B6627" w14:textId="77777777" w:rsidR="006D1F58" w:rsidRPr="006D1F58" w:rsidRDefault="006D1F58" w:rsidP="006D1F58">
      <w:pPr>
        <w:numPr>
          <w:ilvl w:val="0"/>
          <w:numId w:val="16"/>
        </w:numPr>
        <w:bidi/>
        <w:jc w:val="both"/>
        <w:rPr>
          <w:rFonts w:cs="B Nazanin"/>
          <w:sz w:val="24"/>
          <w:szCs w:val="24"/>
          <w:lang w:bidi="fa-IR"/>
        </w:rPr>
      </w:pPr>
      <w:r w:rsidRPr="006D1F58">
        <w:rPr>
          <w:rFonts w:cs="B Nazanin"/>
          <w:b/>
          <w:bCs/>
          <w:sz w:val="24"/>
          <w:szCs w:val="24"/>
          <w:rtl/>
        </w:rPr>
        <w:t>شروع قدرتمند با مشکل</w:t>
      </w:r>
      <w:r w:rsidRPr="006D1F58">
        <w:rPr>
          <w:rFonts w:cs="B Nazanin"/>
          <w:sz w:val="24"/>
          <w:szCs w:val="24"/>
          <w:rtl/>
        </w:rPr>
        <w:t xml:space="preserve"> </w:t>
      </w:r>
    </w:p>
    <w:p w14:paraId="600AE911" w14:textId="515E62DC" w:rsidR="006D1F58" w:rsidRPr="006D1F58" w:rsidRDefault="006D1F58" w:rsidP="006D1F58">
      <w:pPr>
        <w:numPr>
          <w:ilvl w:val="1"/>
          <w:numId w:val="16"/>
        </w:numPr>
        <w:bidi/>
        <w:jc w:val="both"/>
        <w:rPr>
          <w:rFonts w:cs="B Nazanin"/>
          <w:sz w:val="24"/>
          <w:szCs w:val="24"/>
          <w:lang w:bidi="fa-IR"/>
        </w:rPr>
      </w:pPr>
      <w:r w:rsidRPr="006D1F58">
        <w:rPr>
          <w:rFonts w:cs="B Nazanin"/>
          <w:sz w:val="24"/>
          <w:szCs w:val="24"/>
          <w:rtl/>
        </w:rPr>
        <w:t xml:space="preserve"> مشکل اصلی : "قیمت بالای هتل‌ها و نبود گزینه‌های شخصی‌سازی شده</w:t>
      </w:r>
      <w:r w:rsidRPr="006D1F58">
        <w:rPr>
          <w:rFonts w:cs="B Nazanin"/>
          <w:sz w:val="24"/>
          <w:szCs w:val="24"/>
          <w:lang w:bidi="fa-IR"/>
        </w:rPr>
        <w:t>"</w:t>
      </w:r>
    </w:p>
    <w:p w14:paraId="1D9C179B" w14:textId="77777777" w:rsidR="006D1F58" w:rsidRPr="006D1F58" w:rsidRDefault="006D1F58" w:rsidP="006D1F58">
      <w:pPr>
        <w:numPr>
          <w:ilvl w:val="1"/>
          <w:numId w:val="16"/>
        </w:numPr>
        <w:bidi/>
        <w:jc w:val="both"/>
        <w:rPr>
          <w:rFonts w:cs="B Nazanin"/>
          <w:sz w:val="24"/>
          <w:szCs w:val="24"/>
          <w:lang w:bidi="fa-IR"/>
        </w:rPr>
      </w:pPr>
      <w:r w:rsidRPr="006D1F58">
        <w:rPr>
          <w:rFonts w:cs="B Nazanin"/>
          <w:sz w:val="24"/>
          <w:szCs w:val="24"/>
          <w:rtl/>
        </w:rPr>
        <w:t>از آمار دقیق استفاده کردند</w:t>
      </w:r>
    </w:p>
    <w:p w14:paraId="08425467" w14:textId="77777777" w:rsidR="006D1F58" w:rsidRPr="006D1F58" w:rsidRDefault="006D1F58" w:rsidP="006D1F58">
      <w:pPr>
        <w:numPr>
          <w:ilvl w:val="1"/>
          <w:numId w:val="16"/>
        </w:numPr>
        <w:bidi/>
        <w:jc w:val="both"/>
        <w:rPr>
          <w:rFonts w:cs="B Nazanin"/>
          <w:sz w:val="24"/>
          <w:szCs w:val="24"/>
          <w:lang w:bidi="fa-IR"/>
        </w:rPr>
      </w:pPr>
      <w:r w:rsidRPr="006D1F58">
        <w:rPr>
          <w:rFonts w:cs="B Nazanin"/>
          <w:sz w:val="24"/>
          <w:szCs w:val="24"/>
          <w:rtl/>
        </w:rPr>
        <w:t>مشکل را به شکلی ملموس و قابل درک ارائه دادند</w:t>
      </w:r>
    </w:p>
    <w:p w14:paraId="73ACA4A5" w14:textId="77777777" w:rsidR="006D1F58" w:rsidRPr="006D1F58" w:rsidRDefault="006D1F58" w:rsidP="006D1F58">
      <w:pPr>
        <w:numPr>
          <w:ilvl w:val="0"/>
          <w:numId w:val="16"/>
        </w:numPr>
        <w:bidi/>
        <w:jc w:val="both"/>
        <w:rPr>
          <w:rFonts w:cs="B Nazanin"/>
          <w:sz w:val="24"/>
          <w:szCs w:val="24"/>
          <w:lang w:bidi="fa-IR"/>
        </w:rPr>
      </w:pPr>
      <w:r w:rsidRPr="006D1F58">
        <w:rPr>
          <w:rFonts w:cs="B Nazanin"/>
          <w:b/>
          <w:bCs/>
          <w:sz w:val="24"/>
          <w:szCs w:val="24"/>
          <w:rtl/>
        </w:rPr>
        <w:t>مدل درآمدی شفاف</w:t>
      </w:r>
      <w:r w:rsidRPr="006D1F58">
        <w:rPr>
          <w:rFonts w:cs="B Nazanin"/>
          <w:sz w:val="24"/>
          <w:szCs w:val="24"/>
          <w:rtl/>
        </w:rPr>
        <w:t xml:space="preserve"> </w:t>
      </w:r>
    </w:p>
    <w:p w14:paraId="413534BE" w14:textId="77777777" w:rsidR="006D1F58" w:rsidRPr="006D1F58" w:rsidRDefault="006D1F58" w:rsidP="006D1F58">
      <w:pPr>
        <w:numPr>
          <w:ilvl w:val="1"/>
          <w:numId w:val="16"/>
        </w:numPr>
        <w:bidi/>
        <w:jc w:val="both"/>
        <w:rPr>
          <w:rFonts w:cs="B Nazanin"/>
          <w:sz w:val="24"/>
          <w:szCs w:val="24"/>
          <w:lang w:bidi="fa-IR"/>
        </w:rPr>
      </w:pPr>
      <w:r w:rsidRPr="006D1F58">
        <w:rPr>
          <w:rFonts w:cs="B Nazanin"/>
          <w:sz w:val="24"/>
          <w:szCs w:val="24"/>
          <w:rtl/>
        </w:rPr>
        <w:t>دقیقاً نشان دادند چگونه پول در می‌آورند</w:t>
      </w:r>
    </w:p>
    <w:p w14:paraId="31353EF5" w14:textId="77777777" w:rsidR="006D1F58" w:rsidRPr="006D1F58" w:rsidRDefault="006D1F58" w:rsidP="006D1F58">
      <w:pPr>
        <w:numPr>
          <w:ilvl w:val="1"/>
          <w:numId w:val="16"/>
        </w:numPr>
        <w:bidi/>
        <w:jc w:val="both"/>
        <w:rPr>
          <w:rFonts w:cs="B Nazanin"/>
          <w:sz w:val="24"/>
          <w:szCs w:val="24"/>
          <w:lang w:bidi="fa-IR"/>
        </w:rPr>
      </w:pPr>
      <w:r w:rsidRPr="006D1F58">
        <w:rPr>
          <w:rFonts w:cs="B Nazanin"/>
          <w:sz w:val="24"/>
          <w:szCs w:val="24"/>
          <w:rtl/>
        </w:rPr>
        <w:t>محاسبات ساده و قابل درک</w:t>
      </w:r>
    </w:p>
    <w:p w14:paraId="62BCFFFD" w14:textId="77777777" w:rsidR="006D1F58" w:rsidRPr="006D1F58" w:rsidRDefault="006D1F58" w:rsidP="006D1F58">
      <w:pPr>
        <w:numPr>
          <w:ilvl w:val="1"/>
          <w:numId w:val="16"/>
        </w:numPr>
        <w:bidi/>
        <w:jc w:val="both"/>
        <w:rPr>
          <w:rFonts w:cs="B Nazanin"/>
          <w:sz w:val="24"/>
          <w:szCs w:val="24"/>
          <w:lang w:bidi="fa-IR"/>
        </w:rPr>
      </w:pPr>
      <w:r w:rsidRPr="006D1F58">
        <w:rPr>
          <w:rFonts w:cs="B Nazanin"/>
          <w:sz w:val="24"/>
          <w:szCs w:val="24"/>
          <w:rtl/>
        </w:rPr>
        <w:t>نرخ رشد و پیش‌بینی‌های واقع‌بینانه</w:t>
      </w:r>
    </w:p>
    <w:p w14:paraId="07B57597" w14:textId="77777777" w:rsidR="006D1F58" w:rsidRPr="006D1F58" w:rsidRDefault="006D1F58" w:rsidP="006D1F58">
      <w:pPr>
        <w:numPr>
          <w:ilvl w:val="0"/>
          <w:numId w:val="16"/>
        </w:numPr>
        <w:bidi/>
        <w:jc w:val="both"/>
        <w:rPr>
          <w:rFonts w:cs="B Nazanin"/>
          <w:sz w:val="24"/>
          <w:szCs w:val="24"/>
          <w:lang w:bidi="fa-IR"/>
        </w:rPr>
      </w:pPr>
      <w:r w:rsidRPr="006D1F58">
        <w:rPr>
          <w:rFonts w:cs="B Nazanin"/>
          <w:b/>
          <w:bCs/>
          <w:sz w:val="24"/>
          <w:szCs w:val="24"/>
          <w:rtl/>
        </w:rPr>
        <w:t>اعتبارسنجی بازار</w:t>
      </w:r>
      <w:r w:rsidRPr="006D1F58">
        <w:rPr>
          <w:rFonts w:cs="B Nazanin"/>
          <w:sz w:val="24"/>
          <w:szCs w:val="24"/>
          <w:rtl/>
        </w:rPr>
        <w:t xml:space="preserve"> </w:t>
      </w:r>
    </w:p>
    <w:p w14:paraId="576CCBD0" w14:textId="690E2AF0" w:rsidR="006D1F58" w:rsidRPr="006D1F58" w:rsidRDefault="006D1F58" w:rsidP="006D1F58">
      <w:pPr>
        <w:numPr>
          <w:ilvl w:val="1"/>
          <w:numId w:val="16"/>
        </w:numPr>
        <w:bidi/>
        <w:jc w:val="both"/>
        <w:rPr>
          <w:rFonts w:cs="B Nazanin"/>
          <w:sz w:val="24"/>
          <w:szCs w:val="24"/>
          <w:lang w:bidi="fa-IR"/>
        </w:rPr>
      </w:pPr>
      <w:r w:rsidRPr="006D1F58">
        <w:rPr>
          <w:rFonts w:cs="B Nazanin"/>
          <w:sz w:val="24"/>
          <w:szCs w:val="24"/>
          <w:rtl/>
        </w:rPr>
        <w:t>نمونه‌های واقعی از کاربران را نشان دادند</w:t>
      </w:r>
    </w:p>
    <w:p w14:paraId="03D3DFFB" w14:textId="66D75460" w:rsidR="006D1F58" w:rsidRPr="006D1F58" w:rsidRDefault="006D1F58" w:rsidP="006D1F58">
      <w:pPr>
        <w:numPr>
          <w:ilvl w:val="1"/>
          <w:numId w:val="16"/>
        </w:numPr>
        <w:bidi/>
        <w:jc w:val="both"/>
        <w:rPr>
          <w:rFonts w:cs="B Nazanin"/>
          <w:sz w:val="24"/>
          <w:szCs w:val="24"/>
          <w:lang w:bidi="fa-IR"/>
        </w:rPr>
      </w:pPr>
      <w:r w:rsidRPr="006D1F58">
        <w:rPr>
          <w:rFonts w:cs="B Nazanin"/>
          <w:sz w:val="24"/>
          <w:szCs w:val="24"/>
          <w:rtl/>
        </w:rPr>
        <w:t>آمار اولیه از رشد پلتفرم را ارائه کردند</w:t>
      </w:r>
    </w:p>
    <w:p w14:paraId="7244457F" w14:textId="77777777" w:rsidR="006D1F58" w:rsidRPr="006D1F58" w:rsidRDefault="006D1F58" w:rsidP="006D1F58">
      <w:pPr>
        <w:numPr>
          <w:ilvl w:val="1"/>
          <w:numId w:val="16"/>
        </w:numPr>
        <w:bidi/>
        <w:jc w:val="both"/>
        <w:rPr>
          <w:rFonts w:cs="B Nazanin"/>
          <w:sz w:val="24"/>
          <w:szCs w:val="24"/>
          <w:lang w:bidi="fa-IR"/>
        </w:rPr>
      </w:pPr>
      <w:r w:rsidRPr="006D1F58">
        <w:rPr>
          <w:rFonts w:cs="B Nazanin"/>
          <w:sz w:val="24"/>
          <w:szCs w:val="24"/>
          <w:rtl/>
        </w:rPr>
        <w:t>بازخوردهای واقعی مشتریان را نمایش دادند</w:t>
      </w:r>
    </w:p>
    <w:p w14:paraId="402B0482" w14:textId="778646CB" w:rsidR="006D1F58" w:rsidRPr="006D1F58" w:rsidRDefault="006D1F58" w:rsidP="006D1F58">
      <w:pPr>
        <w:bidi/>
        <w:jc w:val="both"/>
        <w:rPr>
          <w:rFonts w:cs="B Nazanin"/>
          <w:b/>
          <w:bCs/>
          <w:sz w:val="24"/>
          <w:szCs w:val="24"/>
          <w:lang w:bidi="fa-IR"/>
        </w:rPr>
      </w:pPr>
      <w:r w:rsidRPr="006D1F58">
        <w:rPr>
          <w:rFonts w:cs="B Nazanin"/>
          <w:b/>
          <w:bCs/>
          <w:sz w:val="24"/>
          <w:szCs w:val="24"/>
          <w:lang w:bidi="fa-IR"/>
        </w:rPr>
        <w:t>Uber (200K$</w:t>
      </w:r>
      <w:r w:rsidR="00AC0E20">
        <w:rPr>
          <w:rFonts w:cs="B Nazanin"/>
          <w:b/>
          <w:bCs/>
          <w:sz w:val="24"/>
          <w:szCs w:val="24"/>
          <w:lang w:bidi="fa-IR"/>
        </w:rPr>
        <w:t>)</w:t>
      </w:r>
      <w:r w:rsidRPr="006D1F58">
        <w:rPr>
          <w:rFonts w:cs="B Nazanin"/>
          <w:b/>
          <w:bCs/>
          <w:sz w:val="24"/>
          <w:szCs w:val="24"/>
          <w:lang w:bidi="fa-IR"/>
        </w:rPr>
        <w:t xml:space="preserve"> </w:t>
      </w:r>
      <w:r w:rsidRPr="006D1F58">
        <w:rPr>
          <w:rFonts w:cs="B Nazanin"/>
          <w:b/>
          <w:bCs/>
          <w:sz w:val="24"/>
          <w:szCs w:val="24"/>
          <w:rtl/>
        </w:rPr>
        <w:t>در سال 2008</w:t>
      </w:r>
    </w:p>
    <w:p w14:paraId="4D58D44E" w14:textId="77777777" w:rsidR="006D1F58" w:rsidRPr="006D1F58" w:rsidRDefault="006D1F58" w:rsidP="006D1F58">
      <w:pPr>
        <w:bidi/>
        <w:jc w:val="both"/>
        <w:rPr>
          <w:rFonts w:cs="B Nazanin"/>
          <w:b/>
          <w:bCs/>
          <w:sz w:val="24"/>
          <w:szCs w:val="24"/>
          <w:lang w:bidi="fa-IR"/>
        </w:rPr>
      </w:pPr>
      <w:r w:rsidRPr="006D1F58">
        <w:rPr>
          <w:rFonts w:cs="B Nazanin"/>
          <w:b/>
          <w:bCs/>
          <w:sz w:val="24"/>
          <w:szCs w:val="24"/>
          <w:rtl/>
        </w:rPr>
        <w:t>نکات کلیدی موفقیت</w:t>
      </w:r>
    </w:p>
    <w:p w14:paraId="63D58F72" w14:textId="77777777" w:rsidR="006D1F58" w:rsidRPr="006D1F58" w:rsidRDefault="006D1F58" w:rsidP="006D1F58">
      <w:pPr>
        <w:numPr>
          <w:ilvl w:val="0"/>
          <w:numId w:val="17"/>
        </w:numPr>
        <w:bidi/>
        <w:jc w:val="both"/>
        <w:rPr>
          <w:rFonts w:cs="B Nazanin"/>
          <w:sz w:val="24"/>
          <w:szCs w:val="24"/>
          <w:lang w:bidi="fa-IR"/>
        </w:rPr>
      </w:pPr>
      <w:r w:rsidRPr="006D1F58">
        <w:rPr>
          <w:rFonts w:cs="B Nazanin"/>
          <w:b/>
          <w:bCs/>
          <w:sz w:val="24"/>
          <w:szCs w:val="24"/>
          <w:rtl/>
        </w:rPr>
        <w:t>سادگی در ارائه</w:t>
      </w:r>
      <w:r w:rsidRPr="006D1F58">
        <w:rPr>
          <w:rFonts w:cs="B Nazanin"/>
          <w:sz w:val="24"/>
          <w:szCs w:val="24"/>
          <w:rtl/>
        </w:rPr>
        <w:t xml:space="preserve"> </w:t>
      </w:r>
    </w:p>
    <w:p w14:paraId="12AFC9B6" w14:textId="77777777" w:rsidR="006D1F58" w:rsidRPr="006D1F58" w:rsidRDefault="006D1F58" w:rsidP="006D1F58">
      <w:pPr>
        <w:numPr>
          <w:ilvl w:val="0"/>
          <w:numId w:val="17"/>
        </w:numPr>
        <w:bidi/>
        <w:jc w:val="both"/>
        <w:rPr>
          <w:rFonts w:cs="B Nazanin"/>
          <w:sz w:val="24"/>
          <w:szCs w:val="24"/>
          <w:lang w:bidi="fa-IR"/>
        </w:rPr>
      </w:pPr>
      <w:r w:rsidRPr="006D1F58">
        <w:rPr>
          <w:rFonts w:cs="B Nazanin"/>
          <w:b/>
          <w:bCs/>
          <w:sz w:val="24"/>
          <w:szCs w:val="24"/>
          <w:rtl/>
        </w:rPr>
        <w:t>تمرکز بر تجربه کاربری</w:t>
      </w:r>
      <w:r w:rsidRPr="006D1F58">
        <w:rPr>
          <w:rFonts w:cs="B Nazanin"/>
          <w:sz w:val="24"/>
          <w:szCs w:val="24"/>
          <w:rtl/>
        </w:rPr>
        <w:t xml:space="preserve"> </w:t>
      </w:r>
    </w:p>
    <w:p w14:paraId="7CDA1212" w14:textId="77777777" w:rsidR="006D1F58" w:rsidRPr="006D1F58" w:rsidRDefault="006D1F58" w:rsidP="006D1F58">
      <w:pPr>
        <w:numPr>
          <w:ilvl w:val="1"/>
          <w:numId w:val="17"/>
        </w:numPr>
        <w:bidi/>
        <w:jc w:val="both"/>
        <w:rPr>
          <w:rFonts w:cs="B Nazanin"/>
          <w:sz w:val="24"/>
          <w:szCs w:val="24"/>
          <w:lang w:bidi="fa-IR"/>
        </w:rPr>
      </w:pPr>
      <w:r w:rsidRPr="006D1F58">
        <w:rPr>
          <w:rFonts w:cs="B Nazanin"/>
          <w:sz w:val="24"/>
          <w:szCs w:val="24"/>
          <w:rtl/>
        </w:rPr>
        <w:t>نمایش گام به گام فرآیند استفاده از سرویس</w:t>
      </w:r>
    </w:p>
    <w:p w14:paraId="54F43D44" w14:textId="77777777" w:rsidR="006D1F58" w:rsidRPr="006D1F58" w:rsidRDefault="006D1F58" w:rsidP="006D1F58">
      <w:pPr>
        <w:numPr>
          <w:ilvl w:val="1"/>
          <w:numId w:val="17"/>
        </w:numPr>
        <w:bidi/>
        <w:jc w:val="both"/>
        <w:rPr>
          <w:rFonts w:cs="B Nazanin"/>
          <w:sz w:val="24"/>
          <w:szCs w:val="24"/>
          <w:lang w:bidi="fa-IR"/>
        </w:rPr>
      </w:pPr>
      <w:r w:rsidRPr="006D1F58">
        <w:rPr>
          <w:rFonts w:cs="B Nazanin"/>
          <w:sz w:val="24"/>
          <w:szCs w:val="24"/>
          <w:rtl/>
        </w:rPr>
        <w:t>تأکید بر سادگی و راحتی استفاده</w:t>
      </w:r>
    </w:p>
    <w:p w14:paraId="38DF35F1" w14:textId="77777777" w:rsidR="006D1F58" w:rsidRPr="006D1F58" w:rsidRDefault="006D1F58" w:rsidP="006D1F58">
      <w:pPr>
        <w:numPr>
          <w:ilvl w:val="1"/>
          <w:numId w:val="17"/>
        </w:numPr>
        <w:bidi/>
        <w:jc w:val="both"/>
        <w:rPr>
          <w:rFonts w:cs="B Nazanin"/>
          <w:sz w:val="24"/>
          <w:szCs w:val="24"/>
          <w:lang w:bidi="fa-IR"/>
        </w:rPr>
      </w:pPr>
      <w:r w:rsidRPr="006D1F58">
        <w:rPr>
          <w:rFonts w:cs="B Nazanin"/>
          <w:sz w:val="24"/>
          <w:szCs w:val="24"/>
          <w:rtl/>
        </w:rPr>
        <w:t>مقایسه واضح با روش‌های سنتی</w:t>
      </w:r>
    </w:p>
    <w:p w14:paraId="66252907" w14:textId="77777777" w:rsidR="006D1F58" w:rsidRPr="006D1F58" w:rsidRDefault="006D1F58" w:rsidP="006D1F58">
      <w:pPr>
        <w:numPr>
          <w:ilvl w:val="0"/>
          <w:numId w:val="17"/>
        </w:numPr>
        <w:bidi/>
        <w:jc w:val="both"/>
        <w:rPr>
          <w:rFonts w:cs="B Nazanin"/>
          <w:sz w:val="24"/>
          <w:szCs w:val="24"/>
          <w:lang w:bidi="fa-IR"/>
        </w:rPr>
      </w:pPr>
      <w:r w:rsidRPr="006D1F58">
        <w:rPr>
          <w:rFonts w:cs="B Nazanin"/>
          <w:b/>
          <w:bCs/>
          <w:sz w:val="24"/>
          <w:szCs w:val="24"/>
          <w:rtl/>
        </w:rPr>
        <w:lastRenderedPageBreak/>
        <w:t>استراتژی رشد مشخص</w:t>
      </w:r>
      <w:r w:rsidRPr="006D1F58">
        <w:rPr>
          <w:rFonts w:cs="B Nazanin"/>
          <w:sz w:val="24"/>
          <w:szCs w:val="24"/>
          <w:rtl/>
        </w:rPr>
        <w:t xml:space="preserve"> </w:t>
      </w:r>
    </w:p>
    <w:p w14:paraId="3AA3E083" w14:textId="77777777" w:rsidR="006D1F58" w:rsidRPr="006D1F58" w:rsidRDefault="006D1F58" w:rsidP="006D1F58">
      <w:pPr>
        <w:numPr>
          <w:ilvl w:val="1"/>
          <w:numId w:val="17"/>
        </w:numPr>
        <w:bidi/>
        <w:jc w:val="both"/>
        <w:rPr>
          <w:rFonts w:cs="B Nazanin"/>
          <w:sz w:val="24"/>
          <w:szCs w:val="24"/>
          <w:lang w:bidi="fa-IR"/>
        </w:rPr>
      </w:pPr>
      <w:r w:rsidRPr="006D1F58">
        <w:rPr>
          <w:rFonts w:cs="B Nazanin"/>
          <w:sz w:val="24"/>
          <w:szCs w:val="24"/>
          <w:rtl/>
        </w:rPr>
        <w:t>برنامه گسترش در شهرهای مختلف</w:t>
      </w:r>
    </w:p>
    <w:p w14:paraId="3BE8DBCE" w14:textId="77777777" w:rsidR="006D1F58" w:rsidRPr="006D1F58" w:rsidRDefault="006D1F58" w:rsidP="006D1F58">
      <w:pPr>
        <w:numPr>
          <w:ilvl w:val="1"/>
          <w:numId w:val="17"/>
        </w:numPr>
        <w:bidi/>
        <w:jc w:val="both"/>
        <w:rPr>
          <w:rFonts w:cs="B Nazanin"/>
          <w:sz w:val="24"/>
          <w:szCs w:val="24"/>
          <w:lang w:bidi="fa-IR"/>
        </w:rPr>
      </w:pPr>
      <w:r w:rsidRPr="006D1F58">
        <w:rPr>
          <w:rFonts w:cs="B Nazanin"/>
          <w:sz w:val="24"/>
          <w:szCs w:val="24"/>
          <w:rtl/>
        </w:rPr>
        <w:t>استراتژی جذب رانندگان و مسافران</w:t>
      </w:r>
    </w:p>
    <w:p w14:paraId="6F453BFC" w14:textId="77777777" w:rsidR="006D1F58" w:rsidRPr="006D1F58" w:rsidRDefault="006D1F58" w:rsidP="006D1F58">
      <w:pPr>
        <w:numPr>
          <w:ilvl w:val="1"/>
          <w:numId w:val="17"/>
        </w:numPr>
        <w:bidi/>
        <w:jc w:val="both"/>
        <w:rPr>
          <w:rFonts w:cs="B Nazanin"/>
          <w:sz w:val="24"/>
          <w:szCs w:val="24"/>
          <w:lang w:bidi="fa-IR"/>
        </w:rPr>
      </w:pPr>
      <w:r w:rsidRPr="006D1F58">
        <w:rPr>
          <w:rFonts w:cs="B Nazanin"/>
          <w:sz w:val="24"/>
          <w:szCs w:val="24"/>
          <w:rtl/>
        </w:rPr>
        <w:t>اهداف کمّی برای هر مرحله</w:t>
      </w:r>
    </w:p>
    <w:p w14:paraId="4E1B1DB2" w14:textId="1E6A42D2" w:rsidR="006D1F58" w:rsidRPr="006D1F58" w:rsidRDefault="006D1F58" w:rsidP="006D1F58">
      <w:pPr>
        <w:bidi/>
        <w:jc w:val="both"/>
        <w:rPr>
          <w:rFonts w:cs="B Nazanin"/>
          <w:b/>
          <w:bCs/>
          <w:sz w:val="24"/>
          <w:szCs w:val="24"/>
          <w:lang w:bidi="fa-IR"/>
        </w:rPr>
      </w:pPr>
      <w:r w:rsidRPr="006D1F58">
        <w:rPr>
          <w:rFonts w:cs="B Nazanin"/>
          <w:b/>
          <w:bCs/>
          <w:sz w:val="24"/>
          <w:szCs w:val="24"/>
          <w:lang w:bidi="fa-IR"/>
        </w:rPr>
        <w:t>LinkedIn (0.5M</w:t>
      </w:r>
      <w:proofErr w:type="gramStart"/>
      <w:r w:rsidRPr="006D1F58">
        <w:rPr>
          <w:rFonts w:cs="B Nazanin"/>
          <w:b/>
          <w:bCs/>
          <w:sz w:val="24"/>
          <w:szCs w:val="24"/>
          <w:lang w:bidi="fa-IR"/>
        </w:rPr>
        <w:t xml:space="preserve">$ </w:t>
      </w:r>
      <w:r w:rsidR="00AC0E20">
        <w:rPr>
          <w:rFonts w:cs="B Nazanin"/>
          <w:b/>
          <w:bCs/>
          <w:sz w:val="24"/>
          <w:szCs w:val="24"/>
          <w:lang w:bidi="fa-IR"/>
        </w:rPr>
        <w:t>)</w:t>
      </w:r>
      <w:r w:rsidRPr="006D1F58">
        <w:rPr>
          <w:rFonts w:cs="B Nazanin"/>
          <w:b/>
          <w:bCs/>
          <w:sz w:val="24"/>
          <w:szCs w:val="24"/>
          <w:rtl/>
        </w:rPr>
        <w:t>در</w:t>
      </w:r>
      <w:proofErr w:type="gramEnd"/>
      <w:r w:rsidRPr="006D1F58">
        <w:rPr>
          <w:rFonts w:cs="B Nazanin"/>
          <w:b/>
          <w:bCs/>
          <w:sz w:val="24"/>
          <w:szCs w:val="24"/>
          <w:rtl/>
        </w:rPr>
        <w:t xml:space="preserve"> سال 2004</w:t>
      </w:r>
    </w:p>
    <w:p w14:paraId="014F05EB" w14:textId="77777777" w:rsidR="006D1F58" w:rsidRPr="006D1F58" w:rsidRDefault="006D1F58" w:rsidP="006D1F58">
      <w:pPr>
        <w:bidi/>
        <w:jc w:val="both"/>
        <w:rPr>
          <w:rFonts w:cs="B Nazanin"/>
          <w:b/>
          <w:bCs/>
          <w:sz w:val="24"/>
          <w:szCs w:val="24"/>
          <w:lang w:bidi="fa-IR"/>
        </w:rPr>
      </w:pPr>
      <w:r w:rsidRPr="006D1F58">
        <w:rPr>
          <w:rFonts w:cs="B Nazanin"/>
          <w:b/>
          <w:bCs/>
          <w:sz w:val="24"/>
          <w:szCs w:val="24"/>
          <w:rtl/>
        </w:rPr>
        <w:t>نکات کلیدی موفقیت</w:t>
      </w:r>
    </w:p>
    <w:p w14:paraId="4FA2AA17" w14:textId="77777777" w:rsidR="006D1F58" w:rsidRPr="006D1F58" w:rsidRDefault="006D1F58" w:rsidP="006D1F58">
      <w:pPr>
        <w:numPr>
          <w:ilvl w:val="0"/>
          <w:numId w:val="18"/>
        </w:numPr>
        <w:bidi/>
        <w:jc w:val="both"/>
        <w:rPr>
          <w:rFonts w:cs="B Nazanin"/>
          <w:sz w:val="24"/>
          <w:szCs w:val="24"/>
          <w:lang w:bidi="fa-IR"/>
        </w:rPr>
      </w:pPr>
      <w:r w:rsidRPr="006D1F58">
        <w:rPr>
          <w:rFonts w:cs="B Nazanin"/>
          <w:b/>
          <w:bCs/>
          <w:sz w:val="24"/>
          <w:szCs w:val="24"/>
          <w:rtl/>
        </w:rPr>
        <w:t>تیم قوی</w:t>
      </w:r>
      <w:r w:rsidRPr="006D1F58">
        <w:rPr>
          <w:rFonts w:cs="B Nazanin"/>
          <w:sz w:val="24"/>
          <w:szCs w:val="24"/>
          <w:rtl/>
        </w:rPr>
        <w:t xml:space="preserve"> </w:t>
      </w:r>
    </w:p>
    <w:p w14:paraId="2E640428" w14:textId="77777777" w:rsidR="006D1F58" w:rsidRPr="006D1F58" w:rsidRDefault="006D1F58" w:rsidP="006D1F58">
      <w:pPr>
        <w:numPr>
          <w:ilvl w:val="1"/>
          <w:numId w:val="18"/>
        </w:numPr>
        <w:bidi/>
        <w:jc w:val="both"/>
        <w:rPr>
          <w:rFonts w:cs="B Nazanin"/>
          <w:sz w:val="24"/>
          <w:szCs w:val="24"/>
          <w:lang w:bidi="fa-IR"/>
        </w:rPr>
      </w:pPr>
      <w:r w:rsidRPr="006D1F58">
        <w:rPr>
          <w:rFonts w:cs="B Nazanin"/>
          <w:sz w:val="24"/>
          <w:szCs w:val="24"/>
          <w:rtl/>
        </w:rPr>
        <w:t>تجربیات قبلی تیم بنیانگذار</w:t>
      </w:r>
    </w:p>
    <w:p w14:paraId="4E0042A1" w14:textId="77777777" w:rsidR="006D1F58" w:rsidRPr="006D1F58" w:rsidRDefault="006D1F58" w:rsidP="006D1F58">
      <w:pPr>
        <w:numPr>
          <w:ilvl w:val="1"/>
          <w:numId w:val="18"/>
        </w:numPr>
        <w:bidi/>
        <w:jc w:val="both"/>
        <w:rPr>
          <w:rFonts w:cs="B Nazanin"/>
          <w:sz w:val="24"/>
          <w:szCs w:val="24"/>
          <w:lang w:bidi="fa-IR"/>
        </w:rPr>
      </w:pPr>
      <w:r w:rsidRPr="006D1F58">
        <w:rPr>
          <w:rFonts w:cs="B Nazanin"/>
          <w:sz w:val="24"/>
          <w:szCs w:val="24"/>
          <w:rtl/>
        </w:rPr>
        <w:t>موفقیت‌های پیشین</w:t>
      </w:r>
    </w:p>
    <w:p w14:paraId="7B08FAFE" w14:textId="77777777" w:rsidR="006D1F58" w:rsidRPr="006D1F58" w:rsidRDefault="006D1F58" w:rsidP="006D1F58">
      <w:pPr>
        <w:numPr>
          <w:ilvl w:val="1"/>
          <w:numId w:val="18"/>
        </w:numPr>
        <w:bidi/>
        <w:jc w:val="both"/>
        <w:rPr>
          <w:rFonts w:cs="B Nazanin"/>
          <w:sz w:val="24"/>
          <w:szCs w:val="24"/>
          <w:lang w:bidi="fa-IR"/>
        </w:rPr>
      </w:pPr>
      <w:r w:rsidRPr="006D1F58">
        <w:rPr>
          <w:rFonts w:cs="B Nazanin"/>
          <w:sz w:val="24"/>
          <w:szCs w:val="24"/>
          <w:rtl/>
        </w:rPr>
        <w:t>تخصص‌های مکمل در تیم</w:t>
      </w:r>
    </w:p>
    <w:p w14:paraId="2291E0AE" w14:textId="77777777" w:rsidR="006D1F58" w:rsidRPr="006D1F58" w:rsidRDefault="006D1F58" w:rsidP="006D1F58">
      <w:pPr>
        <w:numPr>
          <w:ilvl w:val="0"/>
          <w:numId w:val="18"/>
        </w:numPr>
        <w:bidi/>
        <w:jc w:val="both"/>
        <w:rPr>
          <w:rFonts w:cs="B Nazanin"/>
          <w:sz w:val="24"/>
          <w:szCs w:val="24"/>
          <w:lang w:bidi="fa-IR"/>
        </w:rPr>
      </w:pPr>
      <w:r w:rsidRPr="006D1F58">
        <w:rPr>
          <w:rFonts w:cs="B Nazanin"/>
          <w:b/>
          <w:bCs/>
          <w:sz w:val="24"/>
          <w:szCs w:val="24"/>
          <w:rtl/>
        </w:rPr>
        <w:t>تحلیل رقبا</w:t>
      </w:r>
      <w:r w:rsidRPr="006D1F58">
        <w:rPr>
          <w:rFonts w:cs="B Nazanin"/>
          <w:sz w:val="24"/>
          <w:szCs w:val="24"/>
          <w:rtl/>
        </w:rPr>
        <w:t xml:space="preserve"> </w:t>
      </w:r>
    </w:p>
    <w:p w14:paraId="5165372C" w14:textId="77777777" w:rsidR="006D1F58" w:rsidRPr="006D1F58" w:rsidRDefault="006D1F58" w:rsidP="006D1F58">
      <w:pPr>
        <w:numPr>
          <w:ilvl w:val="1"/>
          <w:numId w:val="18"/>
        </w:numPr>
        <w:bidi/>
        <w:jc w:val="both"/>
        <w:rPr>
          <w:rFonts w:cs="B Nazanin"/>
          <w:sz w:val="24"/>
          <w:szCs w:val="24"/>
          <w:lang w:bidi="fa-IR"/>
        </w:rPr>
      </w:pPr>
      <w:r w:rsidRPr="006D1F58">
        <w:rPr>
          <w:rFonts w:cs="B Nazanin"/>
          <w:sz w:val="24"/>
          <w:szCs w:val="24"/>
          <w:rtl/>
        </w:rPr>
        <w:t>بررسی دقیق نقاط ضعف و قوت رقبا</w:t>
      </w:r>
    </w:p>
    <w:p w14:paraId="33026329" w14:textId="77777777" w:rsidR="006D1F58" w:rsidRPr="006D1F58" w:rsidRDefault="006D1F58" w:rsidP="006D1F58">
      <w:pPr>
        <w:numPr>
          <w:ilvl w:val="1"/>
          <w:numId w:val="18"/>
        </w:numPr>
        <w:bidi/>
        <w:jc w:val="both"/>
        <w:rPr>
          <w:rFonts w:cs="B Nazanin"/>
          <w:sz w:val="24"/>
          <w:szCs w:val="24"/>
          <w:lang w:bidi="fa-IR"/>
        </w:rPr>
      </w:pPr>
      <w:r w:rsidRPr="006D1F58">
        <w:rPr>
          <w:rFonts w:cs="B Nazanin"/>
          <w:sz w:val="24"/>
          <w:szCs w:val="24"/>
          <w:rtl/>
        </w:rPr>
        <w:t>تمایز واضح محصول</w:t>
      </w:r>
    </w:p>
    <w:p w14:paraId="7DA2DD01" w14:textId="77777777" w:rsidR="006D1F58" w:rsidRPr="006D1F58" w:rsidRDefault="006D1F58" w:rsidP="006D1F58">
      <w:pPr>
        <w:numPr>
          <w:ilvl w:val="1"/>
          <w:numId w:val="18"/>
        </w:numPr>
        <w:bidi/>
        <w:jc w:val="both"/>
        <w:rPr>
          <w:rFonts w:cs="B Nazanin"/>
          <w:sz w:val="24"/>
          <w:szCs w:val="24"/>
          <w:lang w:bidi="fa-IR"/>
        </w:rPr>
      </w:pPr>
      <w:r w:rsidRPr="006D1F58">
        <w:rPr>
          <w:rFonts w:cs="B Nazanin"/>
          <w:sz w:val="24"/>
          <w:szCs w:val="24"/>
          <w:rtl/>
        </w:rPr>
        <w:t>استراتژی رقابتی مشخص</w:t>
      </w:r>
    </w:p>
    <w:p w14:paraId="6C0569A5" w14:textId="77777777" w:rsidR="006D1F58" w:rsidRPr="006D1F58" w:rsidRDefault="006D1F58" w:rsidP="006D1F58">
      <w:pPr>
        <w:numPr>
          <w:ilvl w:val="0"/>
          <w:numId w:val="18"/>
        </w:numPr>
        <w:bidi/>
        <w:jc w:val="both"/>
        <w:rPr>
          <w:rFonts w:cs="B Nazanin"/>
          <w:sz w:val="24"/>
          <w:szCs w:val="24"/>
          <w:lang w:bidi="fa-IR"/>
        </w:rPr>
      </w:pPr>
      <w:r w:rsidRPr="006D1F58">
        <w:rPr>
          <w:rFonts w:cs="B Nazanin"/>
          <w:b/>
          <w:bCs/>
          <w:sz w:val="24"/>
          <w:szCs w:val="24"/>
          <w:rtl/>
        </w:rPr>
        <w:t>مسیر مشخص به سودآوری</w:t>
      </w:r>
      <w:r w:rsidRPr="006D1F58">
        <w:rPr>
          <w:rFonts w:cs="B Nazanin"/>
          <w:sz w:val="24"/>
          <w:szCs w:val="24"/>
          <w:rtl/>
        </w:rPr>
        <w:t xml:space="preserve"> </w:t>
      </w:r>
    </w:p>
    <w:p w14:paraId="26B2C991" w14:textId="77777777" w:rsidR="006D1F58" w:rsidRPr="006D1F58" w:rsidRDefault="006D1F58" w:rsidP="006D1F58">
      <w:pPr>
        <w:numPr>
          <w:ilvl w:val="1"/>
          <w:numId w:val="18"/>
        </w:numPr>
        <w:bidi/>
        <w:jc w:val="both"/>
        <w:rPr>
          <w:rFonts w:cs="B Nazanin"/>
          <w:sz w:val="24"/>
          <w:szCs w:val="24"/>
          <w:lang w:bidi="fa-IR"/>
        </w:rPr>
      </w:pPr>
      <w:r w:rsidRPr="006D1F58">
        <w:rPr>
          <w:rFonts w:cs="B Nazanin"/>
          <w:sz w:val="24"/>
          <w:szCs w:val="24"/>
          <w:rtl/>
        </w:rPr>
        <w:t>منابع درآمدی متنوع</w:t>
      </w:r>
    </w:p>
    <w:p w14:paraId="33EB856F" w14:textId="77777777" w:rsidR="006D1F58" w:rsidRPr="006D1F58" w:rsidRDefault="006D1F58" w:rsidP="006D1F58">
      <w:pPr>
        <w:numPr>
          <w:ilvl w:val="1"/>
          <w:numId w:val="18"/>
        </w:numPr>
        <w:bidi/>
        <w:jc w:val="both"/>
        <w:rPr>
          <w:rFonts w:cs="B Nazanin"/>
          <w:sz w:val="24"/>
          <w:szCs w:val="24"/>
          <w:lang w:bidi="fa-IR"/>
        </w:rPr>
      </w:pPr>
      <w:r w:rsidRPr="006D1F58">
        <w:rPr>
          <w:rFonts w:cs="B Nazanin"/>
          <w:sz w:val="24"/>
          <w:szCs w:val="24"/>
          <w:rtl/>
        </w:rPr>
        <w:t>نقطه سر به سر مشخص</w:t>
      </w:r>
    </w:p>
    <w:p w14:paraId="6D6AD148" w14:textId="77777777" w:rsidR="006D1F58" w:rsidRPr="006D1F58" w:rsidRDefault="006D1F58" w:rsidP="006D1F58">
      <w:pPr>
        <w:numPr>
          <w:ilvl w:val="1"/>
          <w:numId w:val="18"/>
        </w:numPr>
        <w:bidi/>
        <w:jc w:val="both"/>
        <w:rPr>
          <w:rFonts w:cs="B Nazanin"/>
          <w:sz w:val="24"/>
          <w:szCs w:val="24"/>
          <w:lang w:bidi="fa-IR"/>
        </w:rPr>
      </w:pPr>
      <w:r w:rsidRPr="006D1F58">
        <w:rPr>
          <w:rFonts w:cs="B Nazanin"/>
          <w:sz w:val="24"/>
          <w:szCs w:val="24"/>
          <w:rtl/>
        </w:rPr>
        <w:t>پیش‌بینی‌های مالی واقع‌بینانه</w:t>
      </w:r>
    </w:p>
    <w:p w14:paraId="35EBAED1" w14:textId="77777777" w:rsidR="006D1F58" w:rsidRPr="006D1F58" w:rsidRDefault="006D1F58" w:rsidP="006D1F58">
      <w:pPr>
        <w:bidi/>
        <w:jc w:val="both"/>
        <w:rPr>
          <w:rFonts w:cs="B Nazanin"/>
          <w:b/>
          <w:bCs/>
          <w:sz w:val="24"/>
          <w:szCs w:val="24"/>
          <w:lang w:bidi="fa-IR"/>
        </w:rPr>
      </w:pPr>
      <w:r w:rsidRPr="006D1F58">
        <w:rPr>
          <w:rFonts w:cs="B Nazanin"/>
          <w:b/>
          <w:bCs/>
          <w:sz w:val="24"/>
          <w:szCs w:val="24"/>
          <w:rtl/>
        </w:rPr>
        <w:t>درس‌های مشترک کلیدی</w:t>
      </w:r>
    </w:p>
    <w:p w14:paraId="2D9E64EA" w14:textId="77777777" w:rsidR="006D1F58" w:rsidRPr="006D1F58" w:rsidRDefault="006D1F58" w:rsidP="006D1F58">
      <w:pPr>
        <w:numPr>
          <w:ilvl w:val="0"/>
          <w:numId w:val="19"/>
        </w:numPr>
        <w:bidi/>
        <w:jc w:val="both"/>
        <w:rPr>
          <w:rFonts w:cs="B Nazanin"/>
          <w:sz w:val="24"/>
          <w:szCs w:val="24"/>
          <w:lang w:bidi="fa-IR"/>
        </w:rPr>
      </w:pPr>
      <w:r w:rsidRPr="006D1F58">
        <w:rPr>
          <w:rFonts w:cs="B Nazanin"/>
          <w:b/>
          <w:bCs/>
          <w:sz w:val="24"/>
          <w:szCs w:val="24"/>
          <w:rtl/>
        </w:rPr>
        <w:t>ساختار روایی قوی</w:t>
      </w:r>
      <w:r w:rsidRPr="006D1F58">
        <w:rPr>
          <w:rFonts w:cs="B Nazanin"/>
          <w:sz w:val="24"/>
          <w:szCs w:val="24"/>
          <w:rtl/>
        </w:rPr>
        <w:t xml:space="preserve"> </w:t>
      </w:r>
    </w:p>
    <w:p w14:paraId="30922872" w14:textId="77777777" w:rsidR="006D1F58" w:rsidRPr="006D1F58" w:rsidRDefault="006D1F58" w:rsidP="006D1F58">
      <w:pPr>
        <w:numPr>
          <w:ilvl w:val="1"/>
          <w:numId w:val="19"/>
        </w:numPr>
        <w:bidi/>
        <w:jc w:val="both"/>
        <w:rPr>
          <w:rFonts w:cs="B Nazanin"/>
          <w:sz w:val="24"/>
          <w:szCs w:val="24"/>
          <w:lang w:bidi="fa-IR"/>
        </w:rPr>
      </w:pPr>
      <w:r w:rsidRPr="006D1F58">
        <w:rPr>
          <w:rFonts w:cs="B Nazanin"/>
          <w:sz w:val="24"/>
          <w:szCs w:val="24"/>
          <w:rtl/>
        </w:rPr>
        <w:t>شروع با مشکل بزرگ و ملموس</w:t>
      </w:r>
    </w:p>
    <w:p w14:paraId="7226632B" w14:textId="77777777" w:rsidR="006D1F58" w:rsidRPr="006D1F58" w:rsidRDefault="006D1F58" w:rsidP="006D1F58">
      <w:pPr>
        <w:numPr>
          <w:ilvl w:val="1"/>
          <w:numId w:val="19"/>
        </w:numPr>
        <w:bidi/>
        <w:jc w:val="both"/>
        <w:rPr>
          <w:rFonts w:cs="B Nazanin"/>
          <w:sz w:val="24"/>
          <w:szCs w:val="24"/>
          <w:lang w:bidi="fa-IR"/>
        </w:rPr>
      </w:pPr>
      <w:r w:rsidRPr="006D1F58">
        <w:rPr>
          <w:rFonts w:cs="B Nazanin"/>
          <w:sz w:val="24"/>
          <w:szCs w:val="24"/>
          <w:rtl/>
        </w:rPr>
        <w:t>ارائه راه‌حل نوآورانه</w:t>
      </w:r>
    </w:p>
    <w:p w14:paraId="45B76CF2" w14:textId="77777777" w:rsidR="006D1F58" w:rsidRPr="006D1F58" w:rsidRDefault="006D1F58" w:rsidP="006D1F58">
      <w:pPr>
        <w:numPr>
          <w:ilvl w:val="1"/>
          <w:numId w:val="19"/>
        </w:numPr>
        <w:bidi/>
        <w:jc w:val="both"/>
        <w:rPr>
          <w:rFonts w:cs="B Nazanin"/>
          <w:sz w:val="24"/>
          <w:szCs w:val="24"/>
          <w:lang w:bidi="fa-IR"/>
        </w:rPr>
      </w:pPr>
      <w:r w:rsidRPr="006D1F58">
        <w:rPr>
          <w:rFonts w:cs="B Nazanin"/>
          <w:sz w:val="24"/>
          <w:szCs w:val="24"/>
          <w:rtl/>
        </w:rPr>
        <w:t>نمایش پتانسیل بازار</w:t>
      </w:r>
    </w:p>
    <w:p w14:paraId="28DB515D" w14:textId="77777777" w:rsidR="006D1F58" w:rsidRPr="006D1F58" w:rsidRDefault="006D1F58" w:rsidP="006D1F58">
      <w:pPr>
        <w:numPr>
          <w:ilvl w:val="1"/>
          <w:numId w:val="19"/>
        </w:numPr>
        <w:bidi/>
        <w:jc w:val="both"/>
        <w:rPr>
          <w:rFonts w:cs="B Nazanin"/>
          <w:sz w:val="24"/>
          <w:szCs w:val="24"/>
          <w:lang w:bidi="fa-IR"/>
        </w:rPr>
      </w:pPr>
      <w:r w:rsidRPr="006D1F58">
        <w:rPr>
          <w:rFonts w:cs="B Nazanin"/>
          <w:sz w:val="24"/>
          <w:szCs w:val="24"/>
          <w:rtl/>
        </w:rPr>
        <w:lastRenderedPageBreak/>
        <w:t>اثبات توانایی اجرا</w:t>
      </w:r>
    </w:p>
    <w:p w14:paraId="00CD2146" w14:textId="77777777" w:rsidR="006D1F58" w:rsidRPr="006D1F58" w:rsidRDefault="006D1F58" w:rsidP="006D1F58">
      <w:pPr>
        <w:numPr>
          <w:ilvl w:val="0"/>
          <w:numId w:val="19"/>
        </w:numPr>
        <w:bidi/>
        <w:jc w:val="both"/>
        <w:rPr>
          <w:rFonts w:cs="B Nazanin"/>
          <w:sz w:val="24"/>
          <w:szCs w:val="24"/>
          <w:lang w:bidi="fa-IR"/>
        </w:rPr>
      </w:pPr>
      <w:r w:rsidRPr="006D1F58">
        <w:rPr>
          <w:rFonts w:cs="B Nazanin"/>
          <w:b/>
          <w:bCs/>
          <w:sz w:val="24"/>
          <w:szCs w:val="24"/>
          <w:rtl/>
        </w:rPr>
        <w:t>طراحی حرفه‌ای</w:t>
      </w:r>
      <w:r w:rsidRPr="006D1F58">
        <w:rPr>
          <w:rFonts w:cs="B Nazanin"/>
          <w:sz w:val="24"/>
          <w:szCs w:val="24"/>
          <w:rtl/>
        </w:rPr>
        <w:t xml:space="preserve"> </w:t>
      </w:r>
    </w:p>
    <w:p w14:paraId="58822EA7" w14:textId="77777777" w:rsidR="006D1F58" w:rsidRPr="006D1F58" w:rsidRDefault="006D1F58" w:rsidP="006D1F58">
      <w:pPr>
        <w:numPr>
          <w:ilvl w:val="1"/>
          <w:numId w:val="19"/>
        </w:numPr>
        <w:bidi/>
        <w:jc w:val="both"/>
        <w:rPr>
          <w:rFonts w:cs="B Nazanin"/>
          <w:sz w:val="24"/>
          <w:szCs w:val="24"/>
          <w:lang w:bidi="fa-IR"/>
        </w:rPr>
      </w:pPr>
      <w:r w:rsidRPr="006D1F58">
        <w:rPr>
          <w:rFonts w:cs="B Nazanin"/>
          <w:sz w:val="24"/>
          <w:szCs w:val="24"/>
          <w:rtl/>
        </w:rPr>
        <w:t>استفاده از تصاویر با کیفیت</w:t>
      </w:r>
    </w:p>
    <w:p w14:paraId="1544ADAA" w14:textId="77777777" w:rsidR="006D1F58" w:rsidRPr="006D1F58" w:rsidRDefault="006D1F58" w:rsidP="006D1F58">
      <w:pPr>
        <w:numPr>
          <w:ilvl w:val="1"/>
          <w:numId w:val="19"/>
        </w:numPr>
        <w:bidi/>
        <w:jc w:val="both"/>
        <w:rPr>
          <w:rFonts w:cs="B Nazanin"/>
          <w:sz w:val="24"/>
          <w:szCs w:val="24"/>
          <w:lang w:bidi="fa-IR"/>
        </w:rPr>
      </w:pPr>
      <w:r w:rsidRPr="006D1F58">
        <w:rPr>
          <w:rFonts w:cs="B Nazanin"/>
          <w:sz w:val="24"/>
          <w:szCs w:val="24"/>
          <w:rtl/>
        </w:rPr>
        <w:t>رنگ‌بندی متناسب با برند</w:t>
      </w:r>
    </w:p>
    <w:p w14:paraId="06C70E68" w14:textId="77777777" w:rsidR="006D1F58" w:rsidRPr="006D1F58" w:rsidRDefault="006D1F58" w:rsidP="006D1F58">
      <w:pPr>
        <w:numPr>
          <w:ilvl w:val="1"/>
          <w:numId w:val="19"/>
        </w:numPr>
        <w:bidi/>
        <w:jc w:val="both"/>
        <w:rPr>
          <w:rFonts w:cs="B Nazanin"/>
          <w:sz w:val="24"/>
          <w:szCs w:val="24"/>
          <w:lang w:bidi="fa-IR"/>
        </w:rPr>
      </w:pPr>
      <w:r w:rsidRPr="006D1F58">
        <w:rPr>
          <w:rFonts w:cs="B Nazanin"/>
          <w:sz w:val="24"/>
          <w:szCs w:val="24"/>
          <w:rtl/>
        </w:rPr>
        <w:t>فونت‌های خوانا و حرفه‌ای</w:t>
      </w:r>
    </w:p>
    <w:p w14:paraId="1D804F60" w14:textId="77777777" w:rsidR="006D1F58" w:rsidRPr="006D1F58" w:rsidRDefault="006D1F58" w:rsidP="006D1F58">
      <w:pPr>
        <w:numPr>
          <w:ilvl w:val="1"/>
          <w:numId w:val="19"/>
        </w:numPr>
        <w:bidi/>
        <w:jc w:val="both"/>
        <w:rPr>
          <w:rFonts w:cs="B Nazanin"/>
          <w:sz w:val="24"/>
          <w:szCs w:val="24"/>
          <w:lang w:bidi="fa-IR"/>
        </w:rPr>
      </w:pPr>
      <w:r w:rsidRPr="006D1F58">
        <w:rPr>
          <w:rFonts w:cs="B Nazanin"/>
          <w:sz w:val="24"/>
          <w:szCs w:val="24"/>
          <w:rtl/>
        </w:rPr>
        <w:t>چیدمان منظم و یکدست</w:t>
      </w:r>
    </w:p>
    <w:p w14:paraId="5E71D410" w14:textId="77777777" w:rsidR="006D1F58" w:rsidRPr="006D1F58" w:rsidRDefault="006D1F58" w:rsidP="006D1F58">
      <w:pPr>
        <w:numPr>
          <w:ilvl w:val="0"/>
          <w:numId w:val="19"/>
        </w:numPr>
        <w:bidi/>
        <w:jc w:val="both"/>
        <w:rPr>
          <w:rFonts w:cs="B Nazanin"/>
          <w:sz w:val="24"/>
          <w:szCs w:val="24"/>
          <w:lang w:bidi="fa-IR"/>
        </w:rPr>
      </w:pPr>
      <w:r w:rsidRPr="006D1F58">
        <w:rPr>
          <w:rFonts w:cs="B Nazanin"/>
          <w:b/>
          <w:bCs/>
          <w:sz w:val="24"/>
          <w:szCs w:val="24"/>
          <w:rtl/>
        </w:rPr>
        <w:t>اعداد و ارقام دقیق</w:t>
      </w:r>
      <w:r w:rsidRPr="006D1F58">
        <w:rPr>
          <w:rFonts w:cs="B Nazanin"/>
          <w:sz w:val="24"/>
          <w:szCs w:val="24"/>
          <w:rtl/>
        </w:rPr>
        <w:t xml:space="preserve"> </w:t>
      </w:r>
    </w:p>
    <w:p w14:paraId="4FE160DF" w14:textId="77777777" w:rsidR="006D1F58" w:rsidRPr="006D1F58" w:rsidRDefault="006D1F58" w:rsidP="006D1F58">
      <w:pPr>
        <w:numPr>
          <w:ilvl w:val="1"/>
          <w:numId w:val="19"/>
        </w:numPr>
        <w:bidi/>
        <w:jc w:val="both"/>
        <w:rPr>
          <w:rFonts w:cs="B Nazanin"/>
          <w:sz w:val="24"/>
          <w:szCs w:val="24"/>
          <w:lang w:bidi="fa-IR"/>
        </w:rPr>
      </w:pPr>
      <w:r w:rsidRPr="006D1F58">
        <w:rPr>
          <w:rFonts w:cs="B Nazanin"/>
          <w:sz w:val="24"/>
          <w:szCs w:val="24"/>
          <w:rtl/>
        </w:rPr>
        <w:t>آمار بازار</w:t>
      </w:r>
    </w:p>
    <w:p w14:paraId="144E3CE8" w14:textId="77777777" w:rsidR="006D1F58" w:rsidRPr="006D1F58" w:rsidRDefault="006D1F58" w:rsidP="006D1F58">
      <w:pPr>
        <w:numPr>
          <w:ilvl w:val="1"/>
          <w:numId w:val="19"/>
        </w:numPr>
        <w:bidi/>
        <w:jc w:val="both"/>
        <w:rPr>
          <w:rFonts w:cs="B Nazanin"/>
          <w:sz w:val="24"/>
          <w:szCs w:val="24"/>
          <w:lang w:bidi="fa-IR"/>
        </w:rPr>
      </w:pPr>
      <w:r w:rsidRPr="006D1F58">
        <w:rPr>
          <w:rFonts w:cs="B Nazanin"/>
          <w:sz w:val="24"/>
          <w:szCs w:val="24"/>
          <w:rtl/>
        </w:rPr>
        <w:t>شاخص‌های رشد</w:t>
      </w:r>
    </w:p>
    <w:p w14:paraId="1883475B" w14:textId="77777777" w:rsidR="006D1F58" w:rsidRPr="006D1F58" w:rsidRDefault="006D1F58" w:rsidP="006D1F58">
      <w:pPr>
        <w:numPr>
          <w:ilvl w:val="1"/>
          <w:numId w:val="19"/>
        </w:numPr>
        <w:bidi/>
        <w:jc w:val="both"/>
        <w:rPr>
          <w:rFonts w:cs="B Nazanin"/>
          <w:sz w:val="24"/>
          <w:szCs w:val="24"/>
          <w:lang w:bidi="fa-IR"/>
        </w:rPr>
      </w:pPr>
      <w:r w:rsidRPr="006D1F58">
        <w:rPr>
          <w:rFonts w:cs="B Nazanin"/>
          <w:sz w:val="24"/>
          <w:szCs w:val="24"/>
          <w:rtl/>
        </w:rPr>
        <w:t>پیش‌بینی‌های مالی</w:t>
      </w:r>
    </w:p>
    <w:p w14:paraId="7F5534F0" w14:textId="77777777" w:rsidR="006D1F58" w:rsidRPr="006D1F58" w:rsidRDefault="006D1F58" w:rsidP="006D1F58">
      <w:pPr>
        <w:numPr>
          <w:ilvl w:val="1"/>
          <w:numId w:val="19"/>
        </w:numPr>
        <w:bidi/>
        <w:jc w:val="both"/>
        <w:rPr>
          <w:rFonts w:cs="B Nazanin"/>
          <w:sz w:val="24"/>
          <w:szCs w:val="24"/>
          <w:lang w:bidi="fa-IR"/>
        </w:rPr>
      </w:pPr>
      <w:r w:rsidRPr="006D1F58">
        <w:rPr>
          <w:rFonts w:cs="B Nazanin"/>
          <w:sz w:val="24"/>
          <w:szCs w:val="24"/>
          <w:rtl/>
        </w:rPr>
        <w:t>نرخ جذب کاربر</w:t>
      </w:r>
    </w:p>
    <w:p w14:paraId="02DCD4F3" w14:textId="77777777" w:rsidR="006D1F58" w:rsidRPr="006D1F58" w:rsidRDefault="006D1F58" w:rsidP="006D1F58">
      <w:pPr>
        <w:numPr>
          <w:ilvl w:val="0"/>
          <w:numId w:val="19"/>
        </w:numPr>
        <w:bidi/>
        <w:jc w:val="both"/>
        <w:rPr>
          <w:rFonts w:cs="B Nazanin"/>
          <w:sz w:val="24"/>
          <w:szCs w:val="24"/>
          <w:lang w:bidi="fa-IR"/>
        </w:rPr>
      </w:pPr>
      <w:r w:rsidRPr="006D1F58">
        <w:rPr>
          <w:rFonts w:cs="B Nazanin"/>
          <w:b/>
          <w:bCs/>
          <w:sz w:val="24"/>
          <w:szCs w:val="24"/>
          <w:rtl/>
        </w:rPr>
        <w:t>تمرکز بر تیم</w:t>
      </w:r>
      <w:r w:rsidRPr="006D1F58">
        <w:rPr>
          <w:rFonts w:cs="B Nazanin"/>
          <w:sz w:val="24"/>
          <w:szCs w:val="24"/>
          <w:rtl/>
        </w:rPr>
        <w:t xml:space="preserve"> </w:t>
      </w:r>
    </w:p>
    <w:p w14:paraId="6CE22832" w14:textId="77777777" w:rsidR="006D1F58" w:rsidRPr="006D1F58" w:rsidRDefault="006D1F58" w:rsidP="006D1F58">
      <w:pPr>
        <w:numPr>
          <w:ilvl w:val="1"/>
          <w:numId w:val="19"/>
        </w:numPr>
        <w:bidi/>
        <w:jc w:val="both"/>
        <w:rPr>
          <w:rFonts w:cs="B Nazanin"/>
          <w:sz w:val="24"/>
          <w:szCs w:val="24"/>
          <w:lang w:bidi="fa-IR"/>
        </w:rPr>
      </w:pPr>
      <w:r w:rsidRPr="006D1F58">
        <w:rPr>
          <w:rFonts w:cs="B Nazanin"/>
          <w:sz w:val="24"/>
          <w:szCs w:val="24"/>
          <w:rtl/>
        </w:rPr>
        <w:t>معرفی تخصص‌ها</w:t>
      </w:r>
    </w:p>
    <w:p w14:paraId="3B2CEFAB" w14:textId="77777777" w:rsidR="006D1F58" w:rsidRPr="006D1F58" w:rsidRDefault="006D1F58" w:rsidP="006D1F58">
      <w:pPr>
        <w:numPr>
          <w:ilvl w:val="1"/>
          <w:numId w:val="19"/>
        </w:numPr>
        <w:bidi/>
        <w:jc w:val="both"/>
        <w:rPr>
          <w:rFonts w:cs="B Nazanin"/>
          <w:sz w:val="24"/>
          <w:szCs w:val="24"/>
          <w:lang w:bidi="fa-IR"/>
        </w:rPr>
      </w:pPr>
      <w:r w:rsidRPr="006D1F58">
        <w:rPr>
          <w:rFonts w:cs="B Nazanin"/>
          <w:sz w:val="24"/>
          <w:szCs w:val="24"/>
          <w:rtl/>
        </w:rPr>
        <w:t>سوابق موفق</w:t>
      </w:r>
    </w:p>
    <w:p w14:paraId="45F33415" w14:textId="77777777" w:rsidR="006D1F58" w:rsidRPr="006D1F58" w:rsidRDefault="006D1F58" w:rsidP="006D1F58">
      <w:pPr>
        <w:numPr>
          <w:ilvl w:val="1"/>
          <w:numId w:val="19"/>
        </w:numPr>
        <w:bidi/>
        <w:jc w:val="both"/>
        <w:rPr>
          <w:rFonts w:cs="B Nazanin"/>
          <w:sz w:val="24"/>
          <w:szCs w:val="24"/>
          <w:lang w:bidi="fa-IR"/>
        </w:rPr>
      </w:pPr>
      <w:r w:rsidRPr="006D1F58">
        <w:rPr>
          <w:rFonts w:cs="B Nazanin"/>
          <w:sz w:val="24"/>
          <w:szCs w:val="24"/>
          <w:rtl/>
        </w:rPr>
        <w:t>مشاوران و حامیان کلیدی</w:t>
      </w:r>
    </w:p>
    <w:p w14:paraId="1E21F5FA" w14:textId="77777777" w:rsidR="006D1F58" w:rsidRPr="006D1F58" w:rsidRDefault="006D1F58" w:rsidP="006D1F58">
      <w:pPr>
        <w:numPr>
          <w:ilvl w:val="0"/>
          <w:numId w:val="19"/>
        </w:numPr>
        <w:bidi/>
        <w:jc w:val="both"/>
        <w:rPr>
          <w:rFonts w:cs="B Nazanin"/>
          <w:sz w:val="24"/>
          <w:szCs w:val="24"/>
          <w:lang w:bidi="fa-IR"/>
        </w:rPr>
      </w:pPr>
      <w:r w:rsidRPr="006D1F58">
        <w:rPr>
          <w:rFonts w:cs="B Nazanin"/>
          <w:b/>
          <w:bCs/>
          <w:sz w:val="24"/>
          <w:szCs w:val="24"/>
          <w:rtl/>
        </w:rPr>
        <w:t>استراتژی خروج</w:t>
      </w:r>
      <w:r w:rsidRPr="006D1F58">
        <w:rPr>
          <w:rFonts w:cs="B Nazanin"/>
          <w:sz w:val="24"/>
          <w:szCs w:val="24"/>
          <w:rtl/>
        </w:rPr>
        <w:t xml:space="preserve"> </w:t>
      </w:r>
    </w:p>
    <w:p w14:paraId="17E64453" w14:textId="77777777" w:rsidR="006D1F58" w:rsidRPr="006D1F58" w:rsidRDefault="006D1F58" w:rsidP="006D1F58">
      <w:pPr>
        <w:numPr>
          <w:ilvl w:val="1"/>
          <w:numId w:val="19"/>
        </w:numPr>
        <w:bidi/>
        <w:jc w:val="both"/>
        <w:rPr>
          <w:rFonts w:cs="B Nazanin"/>
          <w:sz w:val="24"/>
          <w:szCs w:val="24"/>
          <w:lang w:bidi="fa-IR"/>
        </w:rPr>
      </w:pPr>
      <w:r w:rsidRPr="006D1F58">
        <w:rPr>
          <w:rFonts w:cs="B Nazanin"/>
          <w:sz w:val="24"/>
          <w:szCs w:val="24"/>
          <w:rtl/>
        </w:rPr>
        <w:t>چشم‌انداز 5 ساله</w:t>
      </w:r>
    </w:p>
    <w:p w14:paraId="77D7E915" w14:textId="77777777" w:rsidR="006D1F58" w:rsidRPr="006D1F58" w:rsidRDefault="006D1F58" w:rsidP="006D1F58">
      <w:pPr>
        <w:numPr>
          <w:ilvl w:val="1"/>
          <w:numId w:val="19"/>
        </w:numPr>
        <w:bidi/>
        <w:jc w:val="both"/>
        <w:rPr>
          <w:rFonts w:cs="B Nazanin"/>
          <w:sz w:val="24"/>
          <w:szCs w:val="24"/>
          <w:lang w:bidi="fa-IR"/>
        </w:rPr>
      </w:pPr>
      <w:r w:rsidRPr="006D1F58">
        <w:rPr>
          <w:rFonts w:cs="B Nazanin"/>
          <w:sz w:val="24"/>
          <w:szCs w:val="24"/>
          <w:rtl/>
        </w:rPr>
        <w:t>گزینه‌های خروج</w:t>
      </w:r>
    </w:p>
    <w:p w14:paraId="3115CF07" w14:textId="77777777" w:rsidR="006D1F58" w:rsidRPr="006D1F58" w:rsidRDefault="006D1F58" w:rsidP="006D1F58">
      <w:pPr>
        <w:numPr>
          <w:ilvl w:val="1"/>
          <w:numId w:val="19"/>
        </w:numPr>
        <w:bidi/>
        <w:jc w:val="both"/>
        <w:rPr>
          <w:rFonts w:cs="B Nazanin"/>
          <w:sz w:val="24"/>
          <w:szCs w:val="24"/>
          <w:lang w:bidi="fa-IR"/>
        </w:rPr>
      </w:pPr>
      <w:r w:rsidRPr="006D1F58">
        <w:rPr>
          <w:rFonts w:cs="B Nazanin"/>
          <w:sz w:val="24"/>
          <w:szCs w:val="24"/>
          <w:rtl/>
        </w:rPr>
        <w:t>بازگشت سرمایه پیش‌بینی شده</w:t>
      </w:r>
    </w:p>
    <w:p w14:paraId="2CB417E3" w14:textId="77777777" w:rsidR="006D1F58" w:rsidRPr="006D1F58" w:rsidRDefault="006D1F58" w:rsidP="006D1F58">
      <w:pPr>
        <w:bidi/>
        <w:jc w:val="both"/>
        <w:rPr>
          <w:rFonts w:cs="B Nazanin"/>
          <w:b/>
          <w:bCs/>
          <w:sz w:val="24"/>
          <w:szCs w:val="24"/>
          <w:lang w:bidi="fa-IR"/>
        </w:rPr>
      </w:pPr>
      <w:r w:rsidRPr="006D1F58">
        <w:rPr>
          <w:rFonts w:cs="B Nazanin"/>
          <w:b/>
          <w:bCs/>
          <w:sz w:val="24"/>
          <w:szCs w:val="24"/>
          <w:rtl/>
        </w:rPr>
        <w:t>نکات فنی مهم</w:t>
      </w:r>
    </w:p>
    <w:p w14:paraId="140518DD" w14:textId="77777777" w:rsidR="006D1F58" w:rsidRPr="006D1F58" w:rsidRDefault="006D1F58" w:rsidP="006D1F58">
      <w:pPr>
        <w:numPr>
          <w:ilvl w:val="0"/>
          <w:numId w:val="20"/>
        </w:numPr>
        <w:bidi/>
        <w:jc w:val="both"/>
        <w:rPr>
          <w:rFonts w:cs="B Nazanin"/>
          <w:sz w:val="24"/>
          <w:szCs w:val="24"/>
          <w:lang w:bidi="fa-IR"/>
        </w:rPr>
      </w:pPr>
      <w:r w:rsidRPr="006D1F58">
        <w:rPr>
          <w:rFonts w:cs="B Nazanin"/>
          <w:b/>
          <w:bCs/>
          <w:sz w:val="24"/>
          <w:szCs w:val="24"/>
          <w:rtl/>
        </w:rPr>
        <w:t>تعداد اسلایدها</w:t>
      </w:r>
      <w:r w:rsidRPr="006D1F58">
        <w:rPr>
          <w:rFonts w:cs="B Nazanin"/>
          <w:sz w:val="24"/>
          <w:szCs w:val="24"/>
          <w:rtl/>
        </w:rPr>
        <w:t xml:space="preserve"> </w:t>
      </w:r>
    </w:p>
    <w:p w14:paraId="22978F02" w14:textId="77777777" w:rsidR="006D1F58" w:rsidRPr="006D1F58" w:rsidRDefault="006D1F58" w:rsidP="006D1F58">
      <w:pPr>
        <w:numPr>
          <w:ilvl w:val="1"/>
          <w:numId w:val="20"/>
        </w:numPr>
        <w:bidi/>
        <w:jc w:val="both"/>
        <w:rPr>
          <w:rFonts w:cs="B Nazanin"/>
          <w:sz w:val="24"/>
          <w:szCs w:val="24"/>
          <w:lang w:bidi="fa-IR"/>
        </w:rPr>
      </w:pPr>
      <w:r w:rsidRPr="006D1F58">
        <w:rPr>
          <w:rFonts w:cs="B Nazanin"/>
          <w:sz w:val="24"/>
          <w:szCs w:val="24"/>
          <w:rtl/>
        </w:rPr>
        <w:t>میانگین: 10-15 اسلاید</w:t>
      </w:r>
    </w:p>
    <w:p w14:paraId="2F3DA88D" w14:textId="43DC036B" w:rsidR="006D1F58" w:rsidRPr="00AC0E20" w:rsidRDefault="006D1F58" w:rsidP="00AC0E20">
      <w:pPr>
        <w:numPr>
          <w:ilvl w:val="1"/>
          <w:numId w:val="20"/>
        </w:numPr>
        <w:bidi/>
        <w:jc w:val="both"/>
        <w:rPr>
          <w:rFonts w:cs="B Nazanin" w:hint="cs"/>
          <w:sz w:val="24"/>
          <w:szCs w:val="24"/>
          <w:rtl/>
          <w:lang w:bidi="fa-IR"/>
        </w:rPr>
      </w:pPr>
      <w:r w:rsidRPr="006D1F58">
        <w:rPr>
          <w:rFonts w:cs="B Nazanin"/>
          <w:sz w:val="24"/>
          <w:szCs w:val="24"/>
          <w:rtl/>
        </w:rPr>
        <w:t>حداکثر زمان ارائه: 20 دقیقه</w:t>
      </w:r>
    </w:p>
    <w:sectPr w:rsidR="006D1F58" w:rsidRPr="00AC0E20" w:rsidSect="005204A1">
      <w:type w:val="continuous"/>
      <w:pgSz w:w="12240" w:h="15840" w:code="1"/>
      <w:pgMar w:top="1440" w:right="1930" w:bottom="720" w:left="1930" w:header="0" w:footer="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BDB449" w14:textId="77777777" w:rsidR="00577268" w:rsidRDefault="00577268" w:rsidP="002F242C">
      <w:r>
        <w:separator/>
      </w:r>
    </w:p>
  </w:endnote>
  <w:endnote w:type="continuationSeparator" w:id="0">
    <w:p w14:paraId="5CDC64C0" w14:textId="77777777" w:rsidR="00577268" w:rsidRDefault="00577268" w:rsidP="002F24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A39E71" w14:textId="77777777" w:rsidR="00577268" w:rsidRDefault="00577268" w:rsidP="002F242C">
      <w:r>
        <w:separator/>
      </w:r>
    </w:p>
  </w:footnote>
  <w:footnote w:type="continuationSeparator" w:id="0">
    <w:p w14:paraId="065D1504" w14:textId="77777777" w:rsidR="00577268" w:rsidRDefault="00577268" w:rsidP="002F24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B0F50"/>
    <w:multiLevelType w:val="hybridMultilevel"/>
    <w:tmpl w:val="1FCE8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03502"/>
    <w:multiLevelType w:val="multilevel"/>
    <w:tmpl w:val="80B63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68475E"/>
    <w:multiLevelType w:val="multilevel"/>
    <w:tmpl w:val="5ABA1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6D7069"/>
    <w:multiLevelType w:val="multilevel"/>
    <w:tmpl w:val="6FF46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420D6F"/>
    <w:multiLevelType w:val="multilevel"/>
    <w:tmpl w:val="03DEC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802FFD"/>
    <w:multiLevelType w:val="multilevel"/>
    <w:tmpl w:val="945E8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6601E0"/>
    <w:multiLevelType w:val="multilevel"/>
    <w:tmpl w:val="226AC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71323B"/>
    <w:multiLevelType w:val="multilevel"/>
    <w:tmpl w:val="81144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6C1A56"/>
    <w:multiLevelType w:val="multilevel"/>
    <w:tmpl w:val="1E483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222AE5"/>
    <w:multiLevelType w:val="multilevel"/>
    <w:tmpl w:val="7D3CF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5829D0"/>
    <w:multiLevelType w:val="multilevel"/>
    <w:tmpl w:val="726AE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715DEE"/>
    <w:multiLevelType w:val="multilevel"/>
    <w:tmpl w:val="88E2A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97596D"/>
    <w:multiLevelType w:val="multilevel"/>
    <w:tmpl w:val="C3E4B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7449AD"/>
    <w:multiLevelType w:val="multilevel"/>
    <w:tmpl w:val="6E621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75A18A3"/>
    <w:multiLevelType w:val="multilevel"/>
    <w:tmpl w:val="BAC81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EED26F4"/>
    <w:multiLevelType w:val="multilevel"/>
    <w:tmpl w:val="1512A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135BE6"/>
    <w:multiLevelType w:val="multilevel"/>
    <w:tmpl w:val="9FB2E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F01D35"/>
    <w:multiLevelType w:val="multilevel"/>
    <w:tmpl w:val="41060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8D054B"/>
    <w:multiLevelType w:val="multilevel"/>
    <w:tmpl w:val="9A762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946BCF"/>
    <w:multiLevelType w:val="multilevel"/>
    <w:tmpl w:val="482C3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7978645">
    <w:abstractNumId w:val="11"/>
  </w:num>
  <w:num w:numId="2" w16cid:durableId="1318732054">
    <w:abstractNumId w:val="5"/>
  </w:num>
  <w:num w:numId="3" w16cid:durableId="1916090149">
    <w:abstractNumId w:val="12"/>
  </w:num>
  <w:num w:numId="4" w16cid:durableId="1610355202">
    <w:abstractNumId w:val="17"/>
  </w:num>
  <w:num w:numId="5" w16cid:durableId="386491328">
    <w:abstractNumId w:val="3"/>
  </w:num>
  <w:num w:numId="6" w16cid:durableId="1237323090">
    <w:abstractNumId w:val="2"/>
  </w:num>
  <w:num w:numId="7" w16cid:durableId="896934512">
    <w:abstractNumId w:val="16"/>
  </w:num>
  <w:num w:numId="8" w16cid:durableId="914776406">
    <w:abstractNumId w:val="18"/>
  </w:num>
  <w:num w:numId="9" w16cid:durableId="639959351">
    <w:abstractNumId w:val="15"/>
  </w:num>
  <w:num w:numId="10" w16cid:durableId="1135686056">
    <w:abstractNumId w:val="6"/>
  </w:num>
  <w:num w:numId="11" w16cid:durableId="590627402">
    <w:abstractNumId w:val="10"/>
  </w:num>
  <w:num w:numId="12" w16cid:durableId="934363326">
    <w:abstractNumId w:val="8"/>
  </w:num>
  <w:num w:numId="13" w16cid:durableId="2138185430">
    <w:abstractNumId w:val="19"/>
  </w:num>
  <w:num w:numId="14" w16cid:durableId="252052924">
    <w:abstractNumId w:val="7"/>
  </w:num>
  <w:num w:numId="15" w16cid:durableId="24672150">
    <w:abstractNumId w:val="0"/>
  </w:num>
  <w:num w:numId="16" w16cid:durableId="559484582">
    <w:abstractNumId w:val="13"/>
  </w:num>
  <w:num w:numId="17" w16cid:durableId="52625884">
    <w:abstractNumId w:val="9"/>
  </w:num>
  <w:num w:numId="18" w16cid:durableId="1346594420">
    <w:abstractNumId w:val="1"/>
  </w:num>
  <w:num w:numId="19" w16cid:durableId="1828739155">
    <w:abstractNumId w:val="14"/>
  </w:num>
  <w:num w:numId="20" w16cid:durableId="11855621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SystemFonts/>
  <w:bordersDoNotSurroundHeader/>
  <w:bordersDoNotSurroundFooter/>
  <w:proofState w:spelling="clean" w:grammar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7E4"/>
    <w:rsid w:val="00036E4C"/>
    <w:rsid w:val="0006350F"/>
    <w:rsid w:val="000803CC"/>
    <w:rsid w:val="00126896"/>
    <w:rsid w:val="00146E3D"/>
    <w:rsid w:val="00146FA8"/>
    <w:rsid w:val="001D0A25"/>
    <w:rsid w:val="00215C4E"/>
    <w:rsid w:val="002735FC"/>
    <w:rsid w:val="002944FF"/>
    <w:rsid w:val="002F242C"/>
    <w:rsid w:val="00306E73"/>
    <w:rsid w:val="00321217"/>
    <w:rsid w:val="003247E4"/>
    <w:rsid w:val="00345746"/>
    <w:rsid w:val="004155B3"/>
    <w:rsid w:val="00437311"/>
    <w:rsid w:val="004500F3"/>
    <w:rsid w:val="004F0302"/>
    <w:rsid w:val="005204A1"/>
    <w:rsid w:val="00563B4E"/>
    <w:rsid w:val="00577268"/>
    <w:rsid w:val="005A409A"/>
    <w:rsid w:val="006153B5"/>
    <w:rsid w:val="00640FB0"/>
    <w:rsid w:val="006722D3"/>
    <w:rsid w:val="00673DA0"/>
    <w:rsid w:val="006D1F58"/>
    <w:rsid w:val="007620F8"/>
    <w:rsid w:val="007A689C"/>
    <w:rsid w:val="007E38B1"/>
    <w:rsid w:val="00817FE1"/>
    <w:rsid w:val="00821FCC"/>
    <w:rsid w:val="008E2092"/>
    <w:rsid w:val="008E2DAF"/>
    <w:rsid w:val="009043FA"/>
    <w:rsid w:val="00914C7B"/>
    <w:rsid w:val="009B567D"/>
    <w:rsid w:val="009C6B02"/>
    <w:rsid w:val="009E74B7"/>
    <w:rsid w:val="009F4C55"/>
    <w:rsid w:val="00A074F1"/>
    <w:rsid w:val="00A30747"/>
    <w:rsid w:val="00A54F10"/>
    <w:rsid w:val="00A63A11"/>
    <w:rsid w:val="00A70C3D"/>
    <w:rsid w:val="00A77EF0"/>
    <w:rsid w:val="00AB636A"/>
    <w:rsid w:val="00AC0E20"/>
    <w:rsid w:val="00AD27B0"/>
    <w:rsid w:val="00AF1511"/>
    <w:rsid w:val="00B67F0C"/>
    <w:rsid w:val="00BE3E8A"/>
    <w:rsid w:val="00BF30B2"/>
    <w:rsid w:val="00D1437E"/>
    <w:rsid w:val="00D46786"/>
    <w:rsid w:val="00D66F59"/>
    <w:rsid w:val="00D86BDD"/>
    <w:rsid w:val="00DA4CB0"/>
    <w:rsid w:val="00DC4122"/>
    <w:rsid w:val="00DC41E9"/>
    <w:rsid w:val="00E12E06"/>
    <w:rsid w:val="00E82DE2"/>
    <w:rsid w:val="00F03C75"/>
    <w:rsid w:val="00F33707"/>
    <w:rsid w:val="00F3553A"/>
    <w:rsid w:val="00F538A5"/>
    <w:rsid w:val="00F62819"/>
    <w:rsid w:val="00F80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0A00D2B"/>
  <w14:defaultImageDpi w14:val="96"/>
  <w15:docId w15:val="{C8AF13E5-5A13-4B21-947B-E477DAB76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semiHidden="1" w:uiPriority="9"/>
    <w:lsdException w:name="heading 2" w:semiHidden="1" w:uiPriority="9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F0302"/>
    <w:rPr>
      <w:color w:val="000000" w:themeColor="tex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qFormat/>
    <w:rsid w:val="002735FC"/>
  </w:style>
  <w:style w:type="character" w:customStyle="1" w:styleId="BodyTextChar">
    <w:name w:val="Body Text Char"/>
    <w:basedOn w:val="DefaultParagraphFont"/>
    <w:link w:val="BodyText"/>
    <w:uiPriority w:val="1"/>
    <w:semiHidden/>
    <w:rsid w:val="00640FB0"/>
    <w:rPr>
      <w:color w:val="000000" w:themeColor="text1"/>
    </w:rPr>
  </w:style>
  <w:style w:type="paragraph" w:styleId="ListParagraph">
    <w:name w:val="List Paragraph"/>
    <w:basedOn w:val="Normal"/>
    <w:uiPriority w:val="1"/>
    <w:semiHidden/>
    <w:rPr>
      <w:rFonts w:ascii="Times New Roman" w:hAnsi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semiHidden/>
    <w:rPr>
      <w:rFonts w:ascii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rsid w:val="000803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F242C"/>
    <w:rPr>
      <w:rFonts w:ascii="Georgia" w:hAnsi="Georgia" w:cs="Georgia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803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F242C"/>
    <w:rPr>
      <w:rFonts w:ascii="Georgia" w:hAnsi="Georgia" w:cs="Georgia"/>
      <w:sz w:val="22"/>
      <w:szCs w:val="22"/>
    </w:rPr>
  </w:style>
  <w:style w:type="paragraph" w:customStyle="1" w:styleId="Information">
    <w:name w:val="Information"/>
    <w:basedOn w:val="BodyText"/>
    <w:uiPriority w:val="13"/>
    <w:qFormat/>
    <w:rsid w:val="004500F3"/>
    <w:pPr>
      <w:kinsoku w:val="0"/>
      <w:overflowPunct w:val="0"/>
      <w:spacing w:before="360" w:after="0"/>
      <w:contextualSpacing/>
    </w:pPr>
    <w:rPr>
      <w:rFonts w:asciiTheme="majorHAnsi" w:hAnsiTheme="majorHAnsi" w:cs="Arial"/>
      <w:szCs w:val="20"/>
    </w:rPr>
  </w:style>
  <w:style w:type="table" w:styleId="TableGrid">
    <w:name w:val="Table Grid"/>
    <w:basedOn w:val="TableNormal"/>
    <w:uiPriority w:val="39"/>
    <w:rsid w:val="000803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E74B7"/>
    <w:pPr>
      <w:kinsoku w:val="0"/>
      <w:overflowPunct w:val="0"/>
      <w:spacing w:before="480" w:after="360"/>
    </w:pPr>
    <w:rPr>
      <w:rFonts w:asciiTheme="majorHAnsi" w:hAnsiTheme="majorHAnsi" w:cs="Arial"/>
      <w:color w:val="7437BC" w:themeColor="accent1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E74B7"/>
    <w:rPr>
      <w:rFonts w:asciiTheme="majorHAnsi" w:hAnsiTheme="majorHAnsi" w:cs="Arial"/>
      <w:color w:val="7437BC" w:themeColor="accent1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2F242C"/>
    <w:rPr>
      <w:color w:val="808080"/>
    </w:rPr>
  </w:style>
  <w:style w:type="paragraph" w:customStyle="1" w:styleId="ContactInfo">
    <w:name w:val="Contact Info"/>
    <w:basedOn w:val="Normal"/>
    <w:uiPriority w:val="11"/>
    <w:qFormat/>
    <w:rsid w:val="00B67F0C"/>
    <w:pPr>
      <w:spacing w:after="0"/>
    </w:pPr>
    <w:rPr>
      <w:rFonts w:eastAsiaTheme="minorHAnsi" w:cstheme="minorBidi"/>
      <w:szCs w:val="18"/>
    </w:rPr>
  </w:style>
  <w:style w:type="paragraph" w:styleId="Closing">
    <w:name w:val="Closing"/>
    <w:basedOn w:val="Normal"/>
    <w:next w:val="Signature"/>
    <w:link w:val="ClosingChar"/>
    <w:uiPriority w:val="6"/>
    <w:semiHidden/>
    <w:qFormat/>
    <w:rsid w:val="002F242C"/>
    <w:pPr>
      <w:spacing w:after="960"/>
    </w:pPr>
    <w:rPr>
      <w:rFonts w:eastAsiaTheme="minorHAnsi" w:cstheme="minorBidi"/>
    </w:rPr>
  </w:style>
  <w:style w:type="character" w:customStyle="1" w:styleId="ClosingChar">
    <w:name w:val="Closing Char"/>
    <w:basedOn w:val="DefaultParagraphFont"/>
    <w:link w:val="Closing"/>
    <w:uiPriority w:val="6"/>
    <w:semiHidden/>
    <w:rsid w:val="00DC4122"/>
    <w:rPr>
      <w:rFonts w:eastAsiaTheme="minorHAnsi" w:cstheme="minorBidi"/>
      <w:color w:val="000000" w:themeColor="text1"/>
    </w:rPr>
  </w:style>
  <w:style w:type="paragraph" w:styleId="Signature">
    <w:name w:val="Signature"/>
    <w:basedOn w:val="Normal"/>
    <w:link w:val="SignatureChar"/>
    <w:uiPriority w:val="99"/>
    <w:semiHidden/>
    <w:unhideWhenUsed/>
    <w:rsid w:val="002F242C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F242C"/>
  </w:style>
  <w:style w:type="paragraph" w:styleId="NoSpacing">
    <w:name w:val="No Spacing"/>
    <w:uiPriority w:val="1"/>
    <w:semiHidden/>
    <w:rsid w:val="002F242C"/>
    <w:pPr>
      <w:widowControl w:val="0"/>
      <w:autoSpaceDE w:val="0"/>
      <w:autoSpaceDN w:val="0"/>
      <w:adjustRightInd w:val="0"/>
    </w:pPr>
    <w:rPr>
      <w:color w:val="000000" w:themeColor="text1"/>
    </w:rPr>
  </w:style>
  <w:style w:type="paragraph" w:styleId="Date">
    <w:name w:val="Date"/>
    <w:basedOn w:val="Normal"/>
    <w:next w:val="Normal"/>
    <w:link w:val="DateChar"/>
    <w:uiPriority w:val="12"/>
    <w:qFormat/>
    <w:rsid w:val="002F242C"/>
    <w:pPr>
      <w:spacing w:before="480"/>
    </w:pPr>
  </w:style>
  <w:style w:type="character" w:customStyle="1" w:styleId="DateChar">
    <w:name w:val="Date Char"/>
    <w:basedOn w:val="DefaultParagraphFont"/>
    <w:link w:val="Date"/>
    <w:uiPriority w:val="12"/>
    <w:rsid w:val="00DC4122"/>
    <w:rPr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43FA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3FA"/>
    <w:rPr>
      <w:rFonts w:ascii="Segoe UI" w:hAnsi="Segoe UI" w:cs="Segoe UI"/>
      <w:color w:val="000000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7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0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a-soft\AppData\Roaming\Microsoft\Templates\Vibrant%20graphic%20letterhead.dotx" TargetMode="External"/></Relationships>
</file>

<file path=word/theme/theme1.xml><?xml version="1.0" encoding="utf-8"?>
<a:theme xmlns:a="http://schemas.openxmlformats.org/drawingml/2006/main" name="Additional Set">
  <a:themeElements>
    <a:clrScheme name="Additional Set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7437BC"/>
      </a:accent1>
      <a:accent2>
        <a:srgbClr val="B620B4"/>
      </a:accent2>
      <a:accent3>
        <a:srgbClr val="EC008C"/>
      </a:accent3>
      <a:accent4>
        <a:srgbClr val="395398"/>
      </a:accent4>
      <a:accent5>
        <a:srgbClr val="16BFFD"/>
      </a:accent5>
      <a:accent6>
        <a:srgbClr val="92FCFF"/>
      </a:accent6>
      <a:hlink>
        <a:srgbClr val="0000FF"/>
      </a:hlink>
      <a:folHlink>
        <a:srgbClr val="FF00FF"/>
      </a:folHlink>
    </a:clrScheme>
    <a:fontScheme name="Custom 26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Additional Set" id="{AB421D34-0AC1-814B-BA93-E9CF2C5FB130}" vid="{23839D68-61AB-AD42-BE82-786DA3D32B2C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B648374-61FE-444C-B0C5-3D80EF713AE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E798B65F-907A-4DDE-AA34-852BD6E40B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B7FB7C-A24C-47DA-9BC4-98AAD63E9E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Vibrant graphic letterhead.dotx</Template>
  <TotalTime>34</TotalTime>
  <Pages>7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Ara-soft</dc:creator>
  <cp:keywords/>
  <dc:description/>
  <cp:lastModifiedBy>anahita hti</cp:lastModifiedBy>
  <cp:revision>10</cp:revision>
  <dcterms:created xsi:type="dcterms:W3CDTF">2024-11-24T15:01:00Z</dcterms:created>
  <dcterms:modified xsi:type="dcterms:W3CDTF">2024-11-24T15:35:00Z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