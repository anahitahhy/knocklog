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9D93" w14:textId="1C41AA25" w:rsidR="003D0B8F" w:rsidRDefault="0073605F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0B510" wp14:editId="32540E5A">
                <wp:simplePos x="0" y="0"/>
                <wp:positionH relativeFrom="column">
                  <wp:posOffset>1771650</wp:posOffset>
                </wp:positionH>
                <wp:positionV relativeFrom="paragraph">
                  <wp:posOffset>863600</wp:posOffset>
                </wp:positionV>
                <wp:extent cx="1299210" cy="3467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AED89" w14:textId="7CC0B5DC" w:rsidR="00F24126" w:rsidRPr="00AF5F67" w:rsidRDefault="00F24126">
                            <w:pP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AF5F67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فعالیت های کلیدی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0B51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39.5pt;margin-top:68pt;width:102.3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" fillcolor="white [3201]" stroked="f" strokeweight=".5pt">
                <v:textbox>
                  <w:txbxContent>
                    <w:p w14:paraId="71DAED89" w14:textId="7CC0B5DC" w:rsidR="00F24126" w:rsidRPr="00AF5F67" w:rsidRDefault="00F24126">
                      <w:pP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AF5F67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فعالیت های کلیدی</w:t>
                      </w:r>
                    </w:p>
                  </w:txbxContent>
                </v:textbox>
              </v:shape>
            </w:pict>
          </mc:Fallback>
        </mc:AlternateContent>
      </w:r>
      <w:r w:rsidR="00ED1380">
        <w:rPr>
          <w:noProof/>
        </w:rPr>
        <mc:AlternateContent>
          <mc:Choice Requires="wps">
            <w:drawing>
              <wp:anchor distT="91440" distB="91440" distL="365760" distR="365760" simplePos="0" relativeHeight="251662336" behindDoc="0" locked="0" layoutInCell="1" allowOverlap="1" wp14:anchorId="6100ED89" wp14:editId="16C16D87">
                <wp:simplePos x="0" y="0"/>
                <wp:positionH relativeFrom="margin">
                  <wp:align>center</wp:align>
                </wp:positionH>
                <wp:positionV relativeFrom="margin">
                  <wp:posOffset>-260350</wp:posOffset>
                </wp:positionV>
                <wp:extent cx="4016375" cy="1108710"/>
                <wp:effectExtent l="0" t="0" r="0" b="0"/>
                <wp:wrapTopAndBottom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375" cy="1108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1AEEC" w14:textId="77777777" w:rsidR="0064563B" w:rsidRDefault="0064563B">
                            <w:pPr>
                              <w:pStyle w:val="NoSpacing"/>
                              <w:rPr>
                                <w:color w:val="D74734" w:themeColor="accent1"/>
                              </w:rPr>
                            </w:pPr>
                            <w:r>
                              <w:rPr>
                                <w:noProof/>
                                <w:color w:val="D74734" w:themeColor="accent1"/>
                              </w:rPr>
                              <w:drawing>
                                <wp:inline distT="0" distB="0" distL="0" distR="0" wp14:anchorId="5F17A9A0" wp14:editId="42608FAB">
                                  <wp:extent cx="1305620" cy="383540"/>
                                  <wp:effectExtent l="0" t="0" r="889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1369" cy="385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D056B9" w14:textId="163FC16F" w:rsidR="0064563B" w:rsidRPr="0064563B" w:rsidRDefault="0064563B">
                            <w:pPr>
                              <w:pStyle w:val="NoSpacing"/>
                              <w:pBdr>
                                <w:top w:val="single" w:sz="6" w:space="10" w:color="D74734" w:themeColor="accent1"/>
                                <w:left w:val="single" w:sz="2" w:space="10" w:color="FFFFFF" w:themeColor="background1"/>
                                <w:bottom w:val="single" w:sz="6" w:space="10" w:color="D7473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rPr>
                                <w:rFonts w:cs="B Nazanin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64563B">
                              <w:rPr>
                                <w:rFonts w:cs="B Nazanin" w:hint="cs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بوم </w:t>
                            </w:r>
                            <w:r w:rsidRPr="0064563B">
                              <w:rPr>
                                <w:rFonts w:cs="B Nazanin" w:hint="cs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کسب و کار</w:t>
                            </w:r>
                          </w:p>
                          <w:sdt>
                            <w:sdtPr>
                              <w:rPr>
                                <w:color w:val="D74734" w:themeColor="accent1"/>
                                <w:sz w:val="18"/>
                                <w:szCs w:val="18"/>
                              </w:rPr>
                              <w:id w:val="1145709623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749BB984" w14:textId="77777777" w:rsidR="0064563B" w:rsidRDefault="0064563B">
                                <w:pPr>
                                  <w:pStyle w:val="NoSpacing"/>
                                  <w:pBdr>
                                    <w:top w:val="single" w:sz="6" w:space="10" w:color="D74734" w:themeColor="accent1"/>
                                    <w:left w:val="single" w:sz="2" w:space="10" w:color="FFFFFF" w:themeColor="background1"/>
                                    <w:bottom w:val="single" w:sz="6" w:space="10" w:color="D74734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rPr>
                                    <w:color w:val="D74734" w:themeColor="accen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D74734" w:themeColor="accent1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  <w:p w14:paraId="1528F3A4" w14:textId="77777777" w:rsidR="0064563B" w:rsidRDefault="0064563B">
                            <w:pPr>
                              <w:pStyle w:val="NoSpacing"/>
                              <w:spacing w:before="240"/>
                              <w:rPr>
                                <w:color w:val="D74734" w:themeColor="accent1"/>
                              </w:rPr>
                            </w:pPr>
                            <w:r>
                              <w:rPr>
                                <w:noProof/>
                                <w:color w:val="D74734" w:themeColor="accent1"/>
                              </w:rPr>
                              <w:drawing>
                                <wp:inline distT="0" distB="0" distL="0" distR="0" wp14:anchorId="2ADDA3A2" wp14:editId="13DB3C7F">
                                  <wp:extent cx="374904" cy="237744"/>
                                  <wp:effectExtent l="0" t="0" r="635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0ED89" id="Rectangle 146" o:spid="_x0000_s1027" style="position:absolute;left:0;text-align:left;margin-left:0;margin-top:-20.5pt;width:316.25pt;height:87.3pt;z-index:251662336;visibility:visible;mso-wrap-style:square;mso-width-percent:0;mso-height-percent:0;mso-wrap-distance-left:28.8pt;mso-wrap-distance-top:7.2pt;mso-wrap-distance-right:28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" filled="f" stroked="f" strokeweight="1pt">
                <v:textbox inset="10.8pt,0,10.8pt,0">
                  <w:txbxContent>
                    <w:p w14:paraId="1FF1AEEC" w14:textId="77777777" w:rsidR="0064563B" w:rsidRDefault="0064563B">
                      <w:pPr>
                        <w:pStyle w:val="NoSpacing"/>
                        <w:rPr>
                          <w:color w:val="D74734" w:themeColor="accent1"/>
                        </w:rPr>
                      </w:pPr>
                      <w:r>
                        <w:rPr>
                          <w:noProof/>
                          <w:color w:val="D74734" w:themeColor="accent1"/>
                        </w:rPr>
                        <w:drawing>
                          <wp:inline distT="0" distB="0" distL="0" distR="0" wp14:anchorId="5F17A9A0" wp14:editId="42608FAB">
                            <wp:extent cx="1305620" cy="383540"/>
                            <wp:effectExtent l="0" t="0" r="889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7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1369" cy="385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D056B9" w14:textId="163FC16F" w:rsidR="0064563B" w:rsidRPr="0064563B" w:rsidRDefault="0064563B">
                      <w:pPr>
                        <w:pStyle w:val="NoSpacing"/>
                        <w:pBdr>
                          <w:top w:val="single" w:sz="6" w:space="10" w:color="D74734" w:themeColor="accent1"/>
                          <w:left w:val="single" w:sz="2" w:space="10" w:color="FFFFFF" w:themeColor="background1"/>
                          <w:bottom w:val="single" w:sz="6" w:space="10" w:color="D7473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rPr>
                          <w:rFonts w:cs="B Nazanin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64563B">
                        <w:rPr>
                          <w:rFonts w:cs="B Nazanin" w:hint="cs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rtl/>
                          <w:lang w:bidi="fa-IR"/>
                        </w:rPr>
                        <w:t xml:space="preserve">بوم </w:t>
                      </w:r>
                      <w:r w:rsidRPr="0064563B">
                        <w:rPr>
                          <w:rFonts w:cs="B Nazanin" w:hint="cs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rtl/>
                          <w:lang w:bidi="fa-IR"/>
                        </w:rPr>
                        <w:t>کسب و کار</w:t>
                      </w:r>
                    </w:p>
                    <w:sdt>
                      <w:sdtPr>
                        <w:rPr>
                          <w:color w:val="D74734" w:themeColor="accent1"/>
                          <w:sz w:val="18"/>
                          <w:szCs w:val="18"/>
                        </w:rPr>
                        <w:id w:val="1145709623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749BB984" w14:textId="77777777" w:rsidR="0064563B" w:rsidRDefault="0064563B">
                          <w:pPr>
                            <w:pStyle w:val="NoSpacing"/>
                            <w:pBdr>
                              <w:top w:val="single" w:sz="6" w:space="10" w:color="D74734" w:themeColor="accent1"/>
                              <w:left w:val="single" w:sz="2" w:space="10" w:color="FFFFFF" w:themeColor="background1"/>
                              <w:bottom w:val="single" w:sz="6" w:space="10" w:color="D74734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rPr>
                              <w:color w:val="D74734" w:themeColor="accen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D74734" w:themeColor="accent1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  <w:p w14:paraId="1528F3A4" w14:textId="77777777" w:rsidR="0064563B" w:rsidRDefault="0064563B">
                      <w:pPr>
                        <w:pStyle w:val="NoSpacing"/>
                        <w:spacing w:before="240"/>
                        <w:rPr>
                          <w:color w:val="D74734" w:themeColor="accent1"/>
                        </w:rPr>
                      </w:pPr>
                      <w:r>
                        <w:rPr>
                          <w:noProof/>
                          <w:color w:val="D74734" w:themeColor="accent1"/>
                        </w:rPr>
                        <w:drawing>
                          <wp:inline distT="0" distB="0" distL="0" distR="0" wp14:anchorId="2ADDA3A2" wp14:editId="13DB3C7F">
                            <wp:extent cx="374904" cy="237744"/>
                            <wp:effectExtent l="0" t="0" r="635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8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6152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205CC" wp14:editId="78847138">
                <wp:simplePos x="0" y="0"/>
                <wp:positionH relativeFrom="column">
                  <wp:posOffset>7452360</wp:posOffset>
                </wp:positionH>
                <wp:positionV relativeFrom="paragraph">
                  <wp:posOffset>998220</wp:posOffset>
                </wp:positionV>
                <wp:extent cx="1202055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5842B" w14:textId="526891AB" w:rsidR="002409F2" w:rsidRPr="006152B0" w:rsidRDefault="002409F2">
                            <w:pP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6152B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بخش </w:t>
                            </w:r>
                            <w:r w:rsidRPr="006152B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های مشتری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05CC" id="Text Box 15" o:spid="_x0000_s1028" type="#_x0000_t202" style="position:absolute;left:0;text-align:left;margin-left:586.8pt;margin-top:78.6pt;width:94.6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" fillcolor="white [3201]" stroked="f" strokeweight=".5pt">
                <v:textbox>
                  <w:txbxContent>
                    <w:p w14:paraId="71D5842B" w14:textId="526891AB" w:rsidR="002409F2" w:rsidRPr="006152B0" w:rsidRDefault="002409F2">
                      <w:pP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6152B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بخش </w:t>
                      </w:r>
                      <w:r w:rsidRPr="006152B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های مشتری</w:t>
                      </w:r>
                    </w:p>
                  </w:txbxContent>
                </v:textbox>
              </v:shape>
            </w:pict>
          </mc:Fallback>
        </mc:AlternateContent>
      </w:r>
      <w:r w:rsidR="006152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55066" wp14:editId="1916574F">
                <wp:simplePos x="0" y="0"/>
                <wp:positionH relativeFrom="column">
                  <wp:posOffset>3610610</wp:posOffset>
                </wp:positionH>
                <wp:positionV relativeFrom="paragraph">
                  <wp:posOffset>904875</wp:posOffset>
                </wp:positionV>
                <wp:extent cx="1049655" cy="372110"/>
                <wp:effectExtent l="0" t="0" r="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3C385" w14:textId="127EFCB0" w:rsidR="00F24126" w:rsidRPr="006152B0" w:rsidRDefault="00F24126">
                            <w:pP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6152B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گزاره </w:t>
                            </w:r>
                            <w:r w:rsidRPr="006152B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ارزش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5066" id="Text Box 20" o:spid="_x0000_s1029" type="#_x0000_t202" style="position:absolute;left:0;text-align:left;margin-left:284.3pt;margin-top:71.25pt;width:82.65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" fillcolor="white [3201]" stroked="f" strokeweight=".5pt">
                <v:textbox>
                  <w:txbxContent>
                    <w:p w14:paraId="0063C385" w14:textId="127EFCB0" w:rsidR="00F24126" w:rsidRPr="006152B0" w:rsidRDefault="00F24126">
                      <w:pP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6152B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گزاره </w:t>
                      </w:r>
                      <w:r w:rsidRPr="006152B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ارزش</w:t>
                      </w:r>
                    </w:p>
                  </w:txbxContent>
                </v:textbox>
              </v:shape>
            </w:pict>
          </mc:Fallback>
        </mc:AlternateContent>
      </w:r>
      <w:r w:rsidR="00AF5F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B56A9" wp14:editId="10AA4225">
                <wp:simplePos x="0" y="0"/>
                <wp:positionH relativeFrom="column">
                  <wp:posOffset>1619250</wp:posOffset>
                </wp:positionH>
                <wp:positionV relativeFrom="paragraph">
                  <wp:posOffset>885825</wp:posOffset>
                </wp:positionV>
                <wp:extent cx="9525" cy="39243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B0854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69.75pt" to="128.2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" strokecolor="#7f7f7f [1612]" strokeweight=".5pt">
                <v:stroke joinstyle="miter"/>
              </v:line>
            </w:pict>
          </mc:Fallback>
        </mc:AlternateContent>
      </w:r>
      <w:r w:rsidR="00AF5F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299E0D" wp14:editId="7F915521">
                <wp:simplePos x="0" y="0"/>
                <wp:positionH relativeFrom="column">
                  <wp:posOffset>173990</wp:posOffset>
                </wp:positionH>
                <wp:positionV relativeFrom="paragraph">
                  <wp:posOffset>5080635</wp:posOffset>
                </wp:positionV>
                <wp:extent cx="2790825" cy="17018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9BD8E" w14:textId="0DBD679A" w:rsidR="00A525D7" w:rsidRPr="00195D8F" w:rsidRDefault="00A525D7" w:rsidP="00195D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هزینه‌های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="0073605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پشتیبانی مشتریان</w:t>
                            </w:r>
                          </w:p>
                          <w:p w14:paraId="31B9C016" w14:textId="77777777" w:rsidR="00A525D7" w:rsidRPr="00A525D7" w:rsidRDefault="00A525D7" w:rsidP="00A525D7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3E0ADB1E" w14:textId="417D25F3" w:rsidR="00A525D7" w:rsidRPr="00195D8F" w:rsidRDefault="00A525D7" w:rsidP="00195D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هزینه‌های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فناوری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اطلاعات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(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توسعه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وب‌سایت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اپلیکیشن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>)</w:t>
                            </w:r>
                          </w:p>
                          <w:p w14:paraId="4184E08B" w14:textId="77777777" w:rsidR="00A525D7" w:rsidRPr="00A525D7" w:rsidRDefault="00A525D7" w:rsidP="00A525D7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21A71BC0" w14:textId="03777EE5" w:rsidR="00A525D7" w:rsidRPr="00195D8F" w:rsidRDefault="00A525D7" w:rsidP="00195D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هزینه‌های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بازاریابی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تبلیغات</w:t>
                            </w:r>
                          </w:p>
                          <w:p w14:paraId="22E053C4" w14:textId="77777777" w:rsidR="00A525D7" w:rsidRPr="00A525D7" w:rsidRDefault="00A525D7" w:rsidP="00A525D7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398A2E4C" w14:textId="4F0A25B0" w:rsidR="00A525D7" w:rsidRPr="00195D8F" w:rsidRDefault="00A525D7" w:rsidP="00195D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هزینه‌های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اداری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عملیاتی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9E0D" id="Text Box 6" o:spid="_x0000_s1030" type="#_x0000_t202" style="position:absolute;left:0;text-align:left;margin-left:13.7pt;margin-top:400.05pt;width:219.75pt;height:1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" fillcolor="white [3201]" stroked="f" strokeweight=".5pt">
                <v:textbox>
                  <w:txbxContent>
                    <w:p w14:paraId="1509BD8E" w14:textId="0DBD679A" w:rsidR="00A525D7" w:rsidRPr="00195D8F" w:rsidRDefault="00A525D7" w:rsidP="00195D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2"/>
                          <w:szCs w:val="22"/>
                        </w:rPr>
                      </w:pP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هزینه‌های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="0073605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پشتیبانی مشتریان</w:t>
                      </w:r>
                    </w:p>
                    <w:p w14:paraId="31B9C016" w14:textId="77777777" w:rsidR="00A525D7" w:rsidRPr="00A525D7" w:rsidRDefault="00A525D7" w:rsidP="00A525D7">
                      <w:pPr>
                        <w:bidi/>
                        <w:rPr>
                          <w:rFonts w:cs="B Nazanin"/>
                          <w:sz w:val="22"/>
                          <w:szCs w:val="22"/>
                        </w:rPr>
                      </w:pPr>
                    </w:p>
                    <w:p w14:paraId="3E0ADB1E" w14:textId="417D25F3" w:rsidR="00A525D7" w:rsidRPr="00195D8F" w:rsidRDefault="00A525D7" w:rsidP="00195D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2"/>
                          <w:szCs w:val="22"/>
                        </w:rPr>
                      </w:pP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هزینه‌های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فناوری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اطلاعات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(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توسعه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وب‌سایت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و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اپلیکیشن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>)</w:t>
                      </w:r>
                    </w:p>
                    <w:p w14:paraId="4184E08B" w14:textId="77777777" w:rsidR="00A525D7" w:rsidRPr="00A525D7" w:rsidRDefault="00A525D7" w:rsidP="00A525D7">
                      <w:pPr>
                        <w:bidi/>
                        <w:rPr>
                          <w:rFonts w:cs="B Nazanin"/>
                          <w:sz w:val="22"/>
                          <w:szCs w:val="22"/>
                        </w:rPr>
                      </w:pPr>
                    </w:p>
                    <w:p w14:paraId="21A71BC0" w14:textId="03777EE5" w:rsidR="00A525D7" w:rsidRPr="00195D8F" w:rsidRDefault="00A525D7" w:rsidP="00195D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2"/>
                          <w:szCs w:val="22"/>
                        </w:rPr>
                      </w:pP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هزینه‌های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بازاریابی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و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تبلیغات</w:t>
                      </w:r>
                    </w:p>
                    <w:p w14:paraId="22E053C4" w14:textId="77777777" w:rsidR="00A525D7" w:rsidRPr="00A525D7" w:rsidRDefault="00A525D7" w:rsidP="00A525D7">
                      <w:pPr>
                        <w:bidi/>
                        <w:rPr>
                          <w:rFonts w:cs="B Nazanin"/>
                          <w:sz w:val="22"/>
                          <w:szCs w:val="22"/>
                        </w:rPr>
                      </w:pPr>
                    </w:p>
                    <w:p w14:paraId="398A2E4C" w14:textId="4F0A25B0" w:rsidR="00A525D7" w:rsidRPr="00195D8F" w:rsidRDefault="00A525D7" w:rsidP="00195D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B Nazanin"/>
                          <w:sz w:val="22"/>
                          <w:szCs w:val="22"/>
                        </w:rPr>
                      </w:pP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هزینه‌های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اداری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و</w:t>
                      </w:r>
                      <w:r w:rsidRPr="00195D8F">
                        <w:rPr>
                          <w:rFonts w:cs="B Nazani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95D8F">
                        <w:rPr>
                          <w:rFonts w:cs="B Nazanin" w:hint="cs"/>
                          <w:sz w:val="22"/>
                          <w:szCs w:val="22"/>
                          <w:rtl/>
                        </w:rPr>
                        <w:t>عملیاتی</w:t>
                      </w:r>
                    </w:p>
                  </w:txbxContent>
                </v:textbox>
              </v:shape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C9E0942" wp14:editId="0D440C7C">
                <wp:simplePos x="0" y="0"/>
                <wp:positionH relativeFrom="page">
                  <wp:posOffset>-254000</wp:posOffset>
                </wp:positionH>
                <wp:positionV relativeFrom="paragraph">
                  <wp:posOffset>-1016000</wp:posOffset>
                </wp:positionV>
                <wp:extent cx="10810875" cy="8890000"/>
                <wp:effectExtent l="0" t="0" r="9525" b="635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75" cy="88900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C2AF7" id="Rectangle 1" o:spid="_x0000_s1026" alt="&quot;&quot;" style="position:absolute;margin-left:-20pt;margin-top:-80pt;width:851.25pt;height:70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4AD2C106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770D0DAE" w14:textId="374B0974" w:rsidR="003D0B8F" w:rsidRPr="00895B2D" w:rsidRDefault="002E771C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368325" wp14:editId="3BE13E3B">
                      <wp:simplePos x="0" y="0"/>
                      <wp:positionH relativeFrom="column">
                        <wp:posOffset>3261360</wp:posOffset>
                      </wp:positionH>
                      <wp:positionV relativeFrom="paragraph">
                        <wp:posOffset>45720</wp:posOffset>
                      </wp:positionV>
                      <wp:extent cx="1729740" cy="3571240"/>
                      <wp:effectExtent l="0" t="0" r="22860" b="1016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740" cy="3571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F0AD0AD" w14:textId="46039813" w:rsidR="002E771C" w:rsidRPr="002E771C" w:rsidRDefault="002E771C" w:rsidP="002E771C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bidi/>
                                    <w:jc w:val="left"/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  <w:rtl/>
                                    </w:rPr>
                                    <w:t>تحلیل داده‌های دقیق و تخصصی</w:t>
                                  </w: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  <w:rtl/>
                                    </w:rPr>
                                    <w:t>این اپلیکیشن با جمع‌آوری و تحلیل داده‌های مربوط به تمرینات رزمی، نقاط قوت و ضعف ورزشکار را شناسایی می‌کند</w:t>
                                  </w: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F4631F" w14:textId="70D50646" w:rsidR="002E771C" w:rsidRPr="002E771C" w:rsidRDefault="002E771C" w:rsidP="002E771C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bidi/>
                                    <w:jc w:val="left"/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  <w:rtl/>
                                    </w:rPr>
                                    <w:t>راهنمایی و پیشنهادات بهینه‌سازی</w:t>
                                  </w:r>
                                </w:p>
                                <w:p w14:paraId="768B9A23" w14:textId="285EEB96" w:rsidR="002E771C" w:rsidRPr="002E771C" w:rsidRDefault="002E771C" w:rsidP="002E771C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bidi/>
                                    <w:jc w:val="left"/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  <w:rtl/>
                                    </w:rPr>
                                    <w:t>دسترسی به ویدیوهای آموزشی و برنامه‌های تمرینی</w:t>
                                  </w:r>
                                </w:p>
                                <w:p w14:paraId="64A536E9" w14:textId="13354186" w:rsidR="002E771C" w:rsidRPr="002E771C" w:rsidRDefault="002E771C" w:rsidP="002E771C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bidi/>
                                    <w:jc w:val="left"/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  <w:rtl/>
                                    </w:rPr>
                                    <w:t>یکپارچگی با دستگاه‌های پوشیدنی</w:t>
                                  </w: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  <w:rtl/>
                                    </w:rPr>
                                    <w:t>امکان ردیابی ضربان قلب و مصرف انرژی برای ارزیابی عملکرد</w:t>
                                  </w: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064E235" w14:textId="73C7DD91" w:rsidR="00C0375E" w:rsidRPr="002E771C" w:rsidRDefault="002E771C" w:rsidP="002E771C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bidi/>
                                    <w:jc w:val="left"/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</w:pPr>
                                  <w:r w:rsidRPr="002E771C">
                                    <w:rPr>
                                      <w:rFonts w:ascii="Times New Roman" w:eastAsia="Times New Roman" w:hAnsi="Times New Roman" w:cs="B Nazanin"/>
                                      <w:color w:val="auto"/>
                                      <w:sz w:val="22"/>
                                      <w:szCs w:val="22"/>
                                      <w:rtl/>
                                    </w:rPr>
                                    <w:t>پلتفرم ارتباطی برای مربیان و شاگردان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68325" id="Text Box 31" o:spid="_x0000_s1031" type="#_x0000_t202" style="position:absolute;left:0;text-align:left;margin-left:256.8pt;margin-top:3.6pt;width:136.2pt;height:28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" fillcolor="white [3201]" strokecolor="white [3212]" strokeweight=".5pt">
                      <v:textbox>
                        <w:txbxContent>
                          <w:p w14:paraId="4F0AD0AD" w14:textId="46039813" w:rsidR="002E771C" w:rsidRPr="002E771C" w:rsidRDefault="002E771C" w:rsidP="002E771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  <w:jc w:val="left"/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  <w:rtl/>
                              </w:rPr>
                              <w:t>تحلیل داده‌های دقیق و تخصصی</w:t>
                            </w: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  <w:rtl/>
                              </w:rPr>
                              <w:t>این اپلیکیشن با جمع‌آوری و تحلیل داده‌های مربوط به تمرینات رزمی، نقاط قوت و ضعف ورزشکار را شناسایی می‌کند</w:t>
                            </w: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F4631F" w14:textId="70D50646" w:rsidR="002E771C" w:rsidRPr="002E771C" w:rsidRDefault="002E771C" w:rsidP="002E771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  <w:jc w:val="left"/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  <w:rtl/>
                              </w:rPr>
                              <w:t>راهنمایی و پیشنهادات بهینه‌سازی</w:t>
                            </w:r>
                          </w:p>
                          <w:p w14:paraId="768B9A23" w14:textId="285EEB96" w:rsidR="002E771C" w:rsidRPr="002E771C" w:rsidRDefault="002E771C" w:rsidP="002E771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  <w:jc w:val="left"/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  <w:rtl/>
                              </w:rPr>
                              <w:t>دسترسی به ویدیوهای آموزشی و برنامه‌های تمرینی</w:t>
                            </w:r>
                          </w:p>
                          <w:p w14:paraId="64A536E9" w14:textId="13354186" w:rsidR="002E771C" w:rsidRPr="002E771C" w:rsidRDefault="002E771C" w:rsidP="002E771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  <w:jc w:val="left"/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  <w:rtl/>
                              </w:rPr>
                              <w:t>یکپارچگی با دستگاه‌های پوشیدنی</w:t>
                            </w: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  <w:rtl/>
                              </w:rPr>
                              <w:t>امکان ردیابی ضربان قلب و مصرف انرژی برای ارزیابی عملکرد</w:t>
                            </w: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64E235" w14:textId="73C7DD91" w:rsidR="00C0375E" w:rsidRPr="002E771C" w:rsidRDefault="002E771C" w:rsidP="002E771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jc w:val="left"/>
                              <w:rPr>
                                <w:rFonts w:cs="B Nazanin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2E771C">
                              <w:rPr>
                                <w:rFonts w:ascii="Times New Roman" w:eastAsia="Times New Roman" w:hAnsi="Times New Roman" w:cs="B Nazanin"/>
                                <w:color w:val="auto"/>
                                <w:sz w:val="22"/>
                                <w:szCs w:val="22"/>
                                <w:rtl/>
                              </w:rPr>
                              <w:t>پلتفرم ارتباطی برای مربیان و شاگردان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2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8FB8D24" wp14:editId="017F9CC9">
                      <wp:simplePos x="0" y="0"/>
                      <wp:positionH relativeFrom="column">
                        <wp:posOffset>7040880</wp:posOffset>
                      </wp:positionH>
                      <wp:positionV relativeFrom="paragraph">
                        <wp:posOffset>373380</wp:posOffset>
                      </wp:positionV>
                      <wp:extent cx="1783080" cy="2872740"/>
                      <wp:effectExtent l="0" t="0" r="7620" b="381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3080" cy="287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874B8A" w14:textId="69F5A445" w:rsidR="002E771C" w:rsidRPr="002E771C" w:rsidRDefault="006152B0" w:rsidP="002E771C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/>
                                    <w:ind w:left="360"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ورزشکاران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حرفه‌ای</w:t>
                                  </w:r>
                                  <w:r w:rsidR="002E771C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 xml:space="preserve"> و نیمه حرفه ای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(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تکواندو،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فوتبال،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بسکتبال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و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...)</w:t>
                                  </w:r>
                                </w:p>
                                <w:p w14:paraId="01F6E6B0" w14:textId="77777777" w:rsidR="006152B0" w:rsidRPr="006152B0" w:rsidRDefault="006152B0" w:rsidP="006152B0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7FC9054" w14:textId="43791849" w:rsidR="006152B0" w:rsidRPr="006152B0" w:rsidRDefault="006152B0" w:rsidP="006152B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/>
                                    <w:ind w:left="360"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تیم‌های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ورزشی</w:t>
                                  </w:r>
                                </w:p>
                                <w:p w14:paraId="2F39CEAB" w14:textId="77777777" w:rsidR="006152B0" w:rsidRPr="006152B0" w:rsidRDefault="006152B0" w:rsidP="006152B0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7BA531B" w14:textId="33F2AD6B" w:rsidR="006152B0" w:rsidRPr="006152B0" w:rsidRDefault="006152B0" w:rsidP="006152B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/>
                                    <w:ind w:left="360"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مربیان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و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کادر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فنی</w:t>
                                  </w:r>
                                </w:p>
                                <w:p w14:paraId="22131C9C" w14:textId="77777777" w:rsidR="006152B0" w:rsidRPr="006152B0" w:rsidRDefault="006152B0" w:rsidP="006152B0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7A8AEBB" w14:textId="1A97B221" w:rsidR="006152B0" w:rsidRDefault="006152B0" w:rsidP="006152B0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/>
                                    <w:ind w:left="360"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آژانس‌های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مدیریت</w:t>
                                  </w:r>
                                  <w:r w:rsidRPr="006152B0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6152B0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ورزشکاران</w:t>
                                  </w:r>
                                </w:p>
                                <w:p w14:paraId="56E049BA" w14:textId="77777777" w:rsidR="002E771C" w:rsidRPr="002E771C" w:rsidRDefault="002E771C" w:rsidP="002E771C">
                                  <w:pPr>
                                    <w:pStyle w:val="ListParagraph"/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</w:p>
                                <w:p w14:paraId="4EB0274B" w14:textId="694AD33B" w:rsidR="002E771C" w:rsidRPr="002E771C" w:rsidRDefault="002E771C" w:rsidP="002E771C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/>
                                    <w:ind w:left="360"/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2E771C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>علاقه‌مندان به تناسب اندام و ورزش‌های رزمی</w:t>
                                  </w:r>
                                </w:p>
                                <w:p w14:paraId="6766AB9C" w14:textId="3B5DECC2" w:rsidR="006152B0" w:rsidRPr="006152B0" w:rsidRDefault="006152B0" w:rsidP="006152B0">
                                  <w:pPr>
                                    <w:bidi/>
                                    <w:ind w:left="-360" w:firstLine="60"/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</w:p>
                                <w:p w14:paraId="3DAD9D59" w14:textId="77777777" w:rsidR="006152B0" w:rsidRPr="006152B0" w:rsidRDefault="006152B0" w:rsidP="006152B0">
                                  <w:pPr>
                                    <w:bidi/>
                                    <w:jc w:val="both"/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</w:p>
                                <w:p w14:paraId="5FD8F6DB" w14:textId="77777777" w:rsidR="006152B0" w:rsidRPr="006152B0" w:rsidRDefault="006152B0" w:rsidP="006152B0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</w:p>
                                <w:p w14:paraId="5F9893F0" w14:textId="77777777" w:rsidR="006152B0" w:rsidRPr="006152B0" w:rsidRDefault="006152B0" w:rsidP="006152B0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B8D24" id="Text Box 32" o:spid="_x0000_s1032" type="#_x0000_t202" style="position:absolute;left:0;text-align:left;margin-left:554.4pt;margin-top:29.4pt;width:140.4pt;height:22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" fillcolor="white [3201]" stroked="f" strokeweight=".5pt">
                      <v:textbox>
                        <w:txbxContent>
                          <w:p w14:paraId="13874B8A" w14:textId="69F5A445" w:rsidR="002E771C" w:rsidRPr="002E771C" w:rsidRDefault="006152B0" w:rsidP="002E7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ind w:left="360"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ورزشکاران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حرفه‌ای</w:t>
                            </w:r>
                            <w:r w:rsidR="002E771C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 xml:space="preserve"> و نیمه حرفه ای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(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تکواندو،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فوتبال،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بسکتبال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...)</w:t>
                            </w:r>
                          </w:p>
                          <w:p w14:paraId="01F6E6B0" w14:textId="77777777" w:rsidR="006152B0" w:rsidRPr="006152B0" w:rsidRDefault="006152B0" w:rsidP="006152B0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77FC9054" w14:textId="43791849" w:rsidR="006152B0" w:rsidRPr="006152B0" w:rsidRDefault="006152B0" w:rsidP="006152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ind w:left="360"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تیم‌های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ورزشی</w:t>
                            </w:r>
                          </w:p>
                          <w:p w14:paraId="2F39CEAB" w14:textId="77777777" w:rsidR="006152B0" w:rsidRPr="006152B0" w:rsidRDefault="006152B0" w:rsidP="006152B0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57BA531B" w14:textId="33F2AD6B" w:rsidR="006152B0" w:rsidRPr="006152B0" w:rsidRDefault="006152B0" w:rsidP="006152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ind w:left="360"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مربیان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کادر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فنی</w:t>
                            </w:r>
                          </w:p>
                          <w:p w14:paraId="22131C9C" w14:textId="77777777" w:rsidR="006152B0" w:rsidRPr="006152B0" w:rsidRDefault="006152B0" w:rsidP="006152B0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27A8AEBB" w14:textId="1A97B221" w:rsidR="006152B0" w:rsidRDefault="006152B0" w:rsidP="006152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ind w:left="360"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آژانس‌های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مدیریت</w:t>
                            </w:r>
                            <w:r w:rsidRPr="006152B0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6152B0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ورزشکاران</w:t>
                            </w:r>
                          </w:p>
                          <w:p w14:paraId="56E049BA" w14:textId="77777777" w:rsidR="002E771C" w:rsidRPr="002E771C" w:rsidRDefault="002E771C" w:rsidP="002E771C">
                            <w:pPr>
                              <w:pStyle w:val="ListParagraph"/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EB0274B" w14:textId="694AD33B" w:rsidR="002E771C" w:rsidRPr="002E771C" w:rsidRDefault="002E771C" w:rsidP="002E771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ind w:left="360"/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</w:pPr>
                            <w:r w:rsidRPr="002E771C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>علاقه‌مندان به تناسب اندام و ورزش‌های رزمی</w:t>
                            </w:r>
                          </w:p>
                          <w:p w14:paraId="6766AB9C" w14:textId="3B5DECC2" w:rsidR="006152B0" w:rsidRPr="006152B0" w:rsidRDefault="006152B0" w:rsidP="006152B0">
                            <w:pPr>
                              <w:bidi/>
                              <w:ind w:left="-360" w:firstLine="60"/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DAD9D59" w14:textId="77777777" w:rsidR="006152B0" w:rsidRPr="006152B0" w:rsidRDefault="006152B0" w:rsidP="006152B0">
                            <w:pPr>
                              <w:bidi/>
                              <w:jc w:val="both"/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FD8F6DB" w14:textId="77777777" w:rsidR="006152B0" w:rsidRPr="006152B0" w:rsidRDefault="006152B0" w:rsidP="006152B0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F9893F0" w14:textId="77777777" w:rsidR="006152B0" w:rsidRPr="006152B0" w:rsidRDefault="006152B0" w:rsidP="006152B0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2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6069F6" wp14:editId="3AA5E616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1570355</wp:posOffset>
                      </wp:positionV>
                      <wp:extent cx="189230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2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A2083" id="Straight Connector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123.65pt" to="545.8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" strokecolor="#7f7f7f [1612]" strokeweight=".5pt">
                      <v:stroke joinstyle="miter"/>
                    </v:line>
                  </w:pict>
                </mc:Fallback>
              </mc:AlternateContent>
            </w:r>
            <w:r w:rsidR="006152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79A030" wp14:editId="0C9D24B3">
                      <wp:simplePos x="0" y="0"/>
                      <wp:positionH relativeFrom="column">
                        <wp:posOffset>6949440</wp:posOffset>
                      </wp:positionH>
                      <wp:positionV relativeFrom="paragraph">
                        <wp:posOffset>-367665</wp:posOffset>
                      </wp:positionV>
                      <wp:extent cx="15240" cy="3990340"/>
                      <wp:effectExtent l="0" t="0" r="22860" b="2921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39903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3ADE8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2pt,-28.95pt" to="548.4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" strokecolor="#7f7f7f [1612]" strokeweight=".5pt">
                      <v:stroke joinstyle="miter"/>
                    </v:line>
                  </w:pict>
                </mc:Fallback>
              </mc:AlternateContent>
            </w:r>
            <w:r w:rsidR="00C037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8B4FF6" wp14:editId="68EDA24E">
                      <wp:simplePos x="0" y="0"/>
                      <wp:positionH relativeFrom="column">
                        <wp:posOffset>5981700</wp:posOffset>
                      </wp:positionH>
                      <wp:positionV relativeFrom="paragraph">
                        <wp:posOffset>1603375</wp:posOffset>
                      </wp:positionV>
                      <wp:extent cx="829310" cy="279400"/>
                      <wp:effectExtent l="0" t="0" r="889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8B84ED" w14:textId="36194706" w:rsidR="00D91820" w:rsidRPr="00F24126" w:rsidRDefault="00D91820">
                                  <w:pP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24126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کانال 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B4FF6" id="Text Box 19" o:spid="_x0000_s1033" type="#_x0000_t202" style="position:absolute;left:0;text-align:left;margin-left:471pt;margin-top:126.25pt;width:65.3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" fillcolor="white [3201]" stroked="f" strokeweight=".5pt">
                      <v:textbox>
                        <w:txbxContent>
                          <w:p w14:paraId="538B84ED" w14:textId="36194706" w:rsidR="00D91820" w:rsidRPr="00F24126" w:rsidRDefault="00D91820">
                            <w:pP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24126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کانال 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37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E1C294" wp14:editId="47B5968A">
                      <wp:simplePos x="0" y="0"/>
                      <wp:positionH relativeFrom="column">
                        <wp:posOffset>5377180</wp:posOffset>
                      </wp:positionH>
                      <wp:positionV relativeFrom="paragraph">
                        <wp:posOffset>-248920</wp:posOffset>
                      </wp:positionV>
                      <wp:extent cx="1091565" cy="31305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1565" cy="31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C806FC" w14:textId="2C85B43A" w:rsidR="00D91820" w:rsidRPr="00C0375E" w:rsidRDefault="00D91820">
                                  <w:pP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C0375E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روابط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مشتری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1C294" id="Text Box 17" o:spid="_x0000_s1034" type="#_x0000_t202" style="position:absolute;left:0;text-align:left;margin-left:423.4pt;margin-top:-19.6pt;width:85.95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" fillcolor="white [3201]" stroked="f" strokeweight=".5pt">
                      <v:textbox>
                        <w:txbxContent>
                          <w:p w14:paraId="4FC806FC" w14:textId="2C85B43A" w:rsidR="00D91820" w:rsidRPr="00C0375E" w:rsidRDefault="00D91820">
                            <w:pP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C0375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روابط </w:t>
                            </w:r>
                            <w:r w:rsidRPr="00C0375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مشتری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F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252F46" wp14:editId="69CB941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368935</wp:posOffset>
                      </wp:positionV>
                      <wp:extent cx="1463040" cy="2971800"/>
                      <wp:effectExtent l="0" t="0" r="381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3040" cy="297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9EA66D" w14:textId="77777777" w:rsidR="00195D8F" w:rsidRPr="00195D8F" w:rsidRDefault="00195D8F" w:rsidP="00195D8F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195D8F"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  <w:t xml:space="preserve">   • </w:t>
                                  </w:r>
                                  <w:r w:rsidRPr="00195D8F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باشگاه‌ها</w:t>
                                  </w:r>
                                  <w:r w:rsidRPr="00195D8F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195D8F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و</w:t>
                                  </w:r>
                                  <w:r w:rsidRPr="00195D8F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195D8F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تیم‌های</w:t>
                                  </w:r>
                                  <w:r w:rsidRPr="00195D8F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195D8F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ورزشی</w:t>
                                  </w:r>
                                </w:p>
                                <w:p w14:paraId="1A6365C3" w14:textId="77777777" w:rsidR="00195D8F" w:rsidRPr="00195D8F" w:rsidRDefault="00195D8F" w:rsidP="00195D8F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243AC39" w14:textId="77777777" w:rsidR="00195D8F" w:rsidRPr="00195D8F" w:rsidRDefault="00195D8F" w:rsidP="00195D8F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195D8F"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  <w:t xml:space="preserve">   • </w:t>
                                  </w:r>
                                  <w:r w:rsidRPr="00195D8F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برندهای</w:t>
                                  </w:r>
                                  <w:r w:rsidRPr="00195D8F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195D8F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تجهیزات</w:t>
                                  </w:r>
                                  <w:r w:rsidRPr="00195D8F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195D8F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ورزشی</w:t>
                                  </w:r>
                                </w:p>
                                <w:p w14:paraId="2933045D" w14:textId="77777777" w:rsidR="00195D8F" w:rsidRPr="00195D8F" w:rsidRDefault="00195D8F" w:rsidP="00195D8F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53B2ECA" w14:textId="2BCB96F5" w:rsidR="00195D8F" w:rsidRPr="00195D8F" w:rsidRDefault="00195D8F" w:rsidP="00195D8F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195D8F"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  <w:t xml:space="preserve">   • </w:t>
                                  </w:r>
                                  <w:r w:rsidR="0073605F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مربیان و ورزشکاران حرفه ایی</w:t>
                                  </w:r>
                                </w:p>
                                <w:p w14:paraId="6A7ECE67" w14:textId="77777777" w:rsidR="00195D8F" w:rsidRPr="00195D8F" w:rsidRDefault="00195D8F" w:rsidP="00195D8F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952A268" w14:textId="7831A5F1" w:rsidR="00195D8F" w:rsidRPr="00195D8F" w:rsidRDefault="00195D8F" w:rsidP="00195D8F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195D8F"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  <w:t xml:space="preserve">   • </w:t>
                                  </w:r>
                                  <w:r w:rsidR="0073605F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پلتفرم ها آموزشی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52F46" id="Text Box 16" o:spid="_x0000_s1035" type="#_x0000_t202" style="position:absolute;left:0;text-align:left;margin-left:1.35pt;margin-top:29.05pt;width:115.2pt;height:2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" fillcolor="white [3201]" stroked="f" strokeweight=".5pt">
                      <v:textbox>
                        <w:txbxContent>
                          <w:p w14:paraId="0D9EA66D" w14:textId="77777777" w:rsidR="00195D8F" w:rsidRPr="00195D8F" w:rsidRDefault="00195D8F" w:rsidP="00195D8F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</w:rPr>
                              <w:t xml:space="preserve">   •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باشگاه‌ها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تیم‌های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ورزشی</w:t>
                            </w:r>
                          </w:p>
                          <w:p w14:paraId="1A6365C3" w14:textId="77777777" w:rsidR="00195D8F" w:rsidRPr="00195D8F" w:rsidRDefault="00195D8F" w:rsidP="00195D8F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7243AC39" w14:textId="77777777" w:rsidR="00195D8F" w:rsidRPr="00195D8F" w:rsidRDefault="00195D8F" w:rsidP="00195D8F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</w:rPr>
                              <w:t xml:space="preserve">   •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برندهای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تجهیزات</w:t>
                            </w: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95D8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ورزشی</w:t>
                            </w:r>
                          </w:p>
                          <w:p w14:paraId="2933045D" w14:textId="77777777" w:rsidR="00195D8F" w:rsidRPr="00195D8F" w:rsidRDefault="00195D8F" w:rsidP="00195D8F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253B2ECA" w14:textId="2BCB96F5" w:rsidR="00195D8F" w:rsidRPr="00195D8F" w:rsidRDefault="00195D8F" w:rsidP="00195D8F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</w:rPr>
                              <w:t xml:space="preserve">   • </w:t>
                            </w:r>
                            <w:r w:rsidR="0073605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مربیان و ورزشکاران حرفه ایی</w:t>
                            </w:r>
                          </w:p>
                          <w:p w14:paraId="6A7ECE67" w14:textId="77777777" w:rsidR="00195D8F" w:rsidRPr="00195D8F" w:rsidRDefault="00195D8F" w:rsidP="00195D8F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2952A268" w14:textId="7831A5F1" w:rsidR="00195D8F" w:rsidRPr="00195D8F" w:rsidRDefault="00195D8F" w:rsidP="00195D8F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195D8F">
                              <w:rPr>
                                <w:rFonts w:cs="B Nazanin"/>
                                <w:sz w:val="22"/>
                                <w:szCs w:val="22"/>
                              </w:rPr>
                              <w:t xml:space="preserve">   • </w:t>
                            </w:r>
                            <w:r w:rsidR="0073605F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پلتفرم ها آموزشی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0B8F" w:rsidRPr="00895B2D" w14:paraId="518B4E9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1243E3EA" w14:textId="5B93F15B" w:rsidR="003D0B8F" w:rsidRPr="00895B2D" w:rsidRDefault="0073605F" w:rsidP="00235092">
            <w:pPr>
              <w:pStyle w:val="Sub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4BB7FC" wp14:editId="3CFEFC4E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-1653540</wp:posOffset>
                      </wp:positionV>
                      <wp:extent cx="1579880" cy="1663700"/>
                      <wp:effectExtent l="0" t="0" r="127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9880" cy="166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EF6E1" w14:textId="5EDA6FD7" w:rsid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توسعه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="0073605F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بروزرسانی اپلیکیشن</w:t>
                                  </w:r>
                                </w:p>
                                <w:p w14:paraId="3C8FA6CC" w14:textId="77777777" w:rsidR="0073605F" w:rsidRPr="00AF5F67" w:rsidRDefault="0073605F" w:rsidP="0073605F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5D1FFC3" w14:textId="77777777" w:rsidR="00AF5F67" w:rsidRP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بازاریابی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جذب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مشتریان</w:t>
                                  </w:r>
                                </w:p>
                                <w:p w14:paraId="744DB680" w14:textId="77777777" w:rsidR="00AF5F67" w:rsidRP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D2355D" w14:textId="04A9636F" w:rsid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برقراری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ارتباط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با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ورزشکاران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تیم‌ها</w:t>
                                  </w:r>
                                </w:p>
                                <w:p w14:paraId="60BA6ABD" w14:textId="77777777" w:rsidR="0073605F" w:rsidRPr="00AF5F67" w:rsidRDefault="0073605F" w:rsidP="0073605F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28FBDDF" w14:textId="5C560A19" w:rsidR="00AF5F67" w:rsidRP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به‌روزرسانی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محتوای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آموزشی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تحقیقاتی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BB7FC" id="Text Box 26" o:spid="_x0000_s1036" type="#_x0000_t202" style="position:absolute;left:0;text-align:left;margin-left:125.4pt;margin-top:-130.2pt;width:124.4pt;height:13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" fillcolor="white [3201]" stroked="f" strokeweight=".5pt">
                      <v:textbox>
                        <w:txbxContent>
                          <w:p w14:paraId="447EF6E1" w14:textId="5EDA6FD7" w:rsid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</w:pP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توسعه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73605F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بروزرسانی اپلیکیشن</w:t>
                            </w:r>
                          </w:p>
                          <w:p w14:paraId="3C8FA6CC" w14:textId="77777777" w:rsidR="0073605F" w:rsidRPr="00AF5F67" w:rsidRDefault="0073605F" w:rsidP="0073605F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</w:p>
                          <w:p w14:paraId="55D1FFC3" w14:textId="77777777" w:rsidR="00AF5F67" w:rsidRP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بازاریابی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جذب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مشتریان</w:t>
                            </w:r>
                          </w:p>
                          <w:p w14:paraId="744DB680" w14:textId="77777777" w:rsidR="00AF5F67" w:rsidRP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</w:p>
                          <w:p w14:paraId="35D2355D" w14:textId="04A9636F" w:rsid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</w:pP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برقراری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ارتباط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ورزشکاران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تیم‌ها</w:t>
                            </w:r>
                          </w:p>
                          <w:p w14:paraId="60BA6ABD" w14:textId="77777777" w:rsidR="0073605F" w:rsidRPr="00AF5F67" w:rsidRDefault="0073605F" w:rsidP="0073605F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</w:p>
                          <w:p w14:paraId="328FBDDF" w14:textId="5C560A19" w:rsidR="00AF5F67" w:rsidRP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به‌روزرسانی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محتوای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آموزشی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تحقیقاتی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2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CB9DBB" wp14:editId="2CA416C0">
                      <wp:simplePos x="0" y="0"/>
                      <wp:positionH relativeFrom="column">
                        <wp:posOffset>5025390</wp:posOffset>
                      </wp:positionH>
                      <wp:positionV relativeFrom="paragraph">
                        <wp:posOffset>-1908810</wp:posOffset>
                      </wp:positionV>
                      <wp:extent cx="12700" cy="3924300"/>
                      <wp:effectExtent l="0" t="0" r="2540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392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1DBE6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-150.3pt" to="396.7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" strokecolor="#7f7f7f [1612]" strokeweight=".5pt">
                      <v:stroke joinstyle="miter"/>
                    </v:line>
                  </w:pict>
                </mc:Fallback>
              </mc:AlternateContent>
            </w:r>
            <w:r w:rsidR="00AF5F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2A3FD74" wp14:editId="07966B7E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408940</wp:posOffset>
                      </wp:positionV>
                      <wp:extent cx="1555750" cy="1600200"/>
                      <wp:effectExtent l="0" t="0" r="635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575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C8C3B1" w14:textId="6E8B2E12" w:rsidR="00AF5F67" w:rsidRP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•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تیم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="002E771C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توسعه دهنده و مهندسین نرم افزار</w:t>
                                  </w:r>
                                </w:p>
                                <w:p w14:paraId="63230B19" w14:textId="569DD8FB" w:rsidR="00AF5F67" w:rsidRP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زیرساخت‌های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فناوری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(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وب‌سایت،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اپلیکیشن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>)</w:t>
                                  </w:r>
                                </w:p>
                                <w:p w14:paraId="53C5AF3F" w14:textId="73C7E4B5" w:rsidR="00AF5F67" w:rsidRP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روابط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با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باشگاه‌ها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سازمان‌های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ورزشی</w:t>
                                  </w:r>
                                </w:p>
                                <w:p w14:paraId="10042BE2" w14:textId="61E0EE35" w:rsidR="00AF5F67" w:rsidRP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محتوای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آموزشی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AF5F67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تحقیقاتی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3FD74" id="Text Box 27" o:spid="_x0000_s1037" type="#_x0000_t202" style="position:absolute;left:0;text-align:left;margin-left:127.1pt;margin-top:32.2pt;width:122.5pt;height:1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" fillcolor="white [3201]" stroked="f" strokeweight=".5pt">
                      <v:textbox>
                        <w:txbxContent>
                          <w:p w14:paraId="63C8C3B1" w14:textId="6E8B2E12" w:rsidR="00AF5F67" w:rsidRP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تیم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2E771C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توسعه دهنده و مهندسین نرم افزار</w:t>
                            </w:r>
                          </w:p>
                          <w:p w14:paraId="63230B19" w14:textId="569DD8FB" w:rsidR="00AF5F67" w:rsidRP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زیرساخت‌های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فناوری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(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وب‌سایت،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اپلیکیشن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  <w:p w14:paraId="53C5AF3F" w14:textId="73C7E4B5" w:rsidR="00AF5F67" w:rsidRP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روابط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باشگاه‌ها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سازمان‌های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ورزشی</w:t>
                            </w:r>
                          </w:p>
                          <w:p w14:paraId="10042BE2" w14:textId="61E0EE35" w:rsidR="00AF5F67" w:rsidRP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محتوای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آموزشی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AF5F67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تحقیقاتی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F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FF027E" wp14:editId="53A4F868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110490</wp:posOffset>
                      </wp:positionV>
                      <wp:extent cx="948055" cy="292100"/>
                      <wp:effectExtent l="0" t="0" r="4445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8055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3DDC3B" w14:textId="12CFE1F7" w:rsidR="00F24126" w:rsidRPr="00F24126" w:rsidRDefault="00F24126">
                                  <w:pPr>
                                    <w:rPr>
                                      <w:rFonts w:cs="B Nazanin"/>
                                      <w:sz w:val="22"/>
                                      <w:szCs w:val="22"/>
                                      <w:lang w:bidi="fa-IR"/>
                                    </w:rPr>
                                  </w:pPr>
                                  <w:r w:rsidRPr="00F24126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منابع کلیدی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F027E" id="Text Box 23" o:spid="_x0000_s1038" type="#_x0000_t202" style="position:absolute;left:0;text-align:left;margin-left:149.6pt;margin-top:8.7pt;width:74.6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" fillcolor="white [3201]" stroked="f" strokeweight=".5pt">
                      <v:textbox>
                        <w:txbxContent>
                          <w:p w14:paraId="653DDC3B" w14:textId="12CFE1F7" w:rsidR="00F24126" w:rsidRPr="00F24126" w:rsidRDefault="00F24126">
                            <w:pPr>
                              <w:rPr>
                                <w:rFonts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F24126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منابع کلیدی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F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35D56C" wp14:editId="3DF9F94A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88900</wp:posOffset>
                      </wp:positionV>
                      <wp:extent cx="1625600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25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8B81C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7pt" to="251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F5F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BF0E58" wp14:editId="6E3482E2">
                      <wp:simplePos x="0" y="0"/>
                      <wp:positionH relativeFrom="column">
                        <wp:posOffset>3182620</wp:posOffset>
                      </wp:positionH>
                      <wp:positionV relativeFrom="paragraph">
                        <wp:posOffset>-1921510</wp:posOffset>
                      </wp:positionV>
                      <wp:extent cx="19050" cy="3937000"/>
                      <wp:effectExtent l="0" t="0" r="19050" b="254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93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C63FA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-151.3pt" to="252.1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" strokecolor="#7f7f7f [1612]" strokeweight=".5pt">
                      <v:stroke joinstyle="miter"/>
                    </v:line>
                  </w:pict>
                </mc:Fallback>
              </mc:AlternateContent>
            </w:r>
            <w:r w:rsidR="00AF5F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8722DC" wp14:editId="7CD79758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-1882775</wp:posOffset>
                      </wp:positionV>
                      <wp:extent cx="1136015" cy="330200"/>
                      <wp:effectExtent l="0" t="0" r="26035" b="1270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6015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89DECEE" w14:textId="2641E684" w:rsidR="00F24126" w:rsidRPr="00AF5F67" w:rsidRDefault="00F24126">
                                  <w:pP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AF5F67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 xml:space="preserve">شرکای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کلیدی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722DC" id="Text Box 24" o:spid="_x0000_s1039" type="#_x0000_t202" style="position:absolute;left:0;text-align:left;margin-left:9.9pt;margin-top:-148.25pt;width:89.45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" fillcolor="white [3201]" strokecolor="white [3212]" strokeweight=".5pt">
                      <v:textbox>
                        <w:txbxContent>
                          <w:p w14:paraId="589DECEE" w14:textId="2641E684" w:rsidR="00F24126" w:rsidRPr="00AF5F67" w:rsidRDefault="00F24126">
                            <w:pP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AF5F67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شرکای </w:t>
                            </w:r>
                            <w:r w:rsidRPr="00AF5F67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کلیدی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F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9D95BCD" wp14:editId="2C8A10D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-1950085</wp:posOffset>
                      </wp:positionV>
                      <wp:extent cx="8972550" cy="6045200"/>
                      <wp:effectExtent l="0" t="0" r="1905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2550" cy="6045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010EEB" id="Rectangle 2" o:spid="_x0000_s1026" style="position:absolute;margin-left:-5.4pt;margin-top:-153.55pt;width:706.5pt;height:47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" fillcolor="white [3201]" strokecolor="#eac3b0 [3209]" strokeweight="1pt"/>
                  </w:pict>
                </mc:Fallback>
              </mc:AlternateContent>
            </w:r>
          </w:p>
        </w:tc>
      </w:tr>
      <w:tr w:rsidR="003D0B8F" w:rsidRPr="00895B2D" w14:paraId="4CB8475A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p w14:paraId="6852D4BD" w14:textId="0923A3AE" w:rsidR="003D0B8F" w:rsidRPr="00895B2D" w:rsidRDefault="006152B0" w:rsidP="00235092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3EB42E" wp14:editId="1292D273">
                      <wp:simplePos x="0" y="0"/>
                      <wp:positionH relativeFrom="column">
                        <wp:posOffset>5147310</wp:posOffset>
                      </wp:positionH>
                      <wp:positionV relativeFrom="paragraph">
                        <wp:posOffset>-598170</wp:posOffset>
                      </wp:positionV>
                      <wp:extent cx="1783080" cy="1668780"/>
                      <wp:effectExtent l="0" t="0" r="7620" b="762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3080" cy="1668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0DE4D6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وب‌سایت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اپلیکیشن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موبایل</w:t>
                                  </w:r>
                                </w:p>
                                <w:p w14:paraId="7410B1CB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81A099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شبکه‌های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اجتماعی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(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اینستاگرام،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تلگرام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...)</w:t>
                                  </w:r>
                                </w:p>
                                <w:p w14:paraId="6AFADE21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287BF2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همکاری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با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باشگاه‌ها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تیم‌های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ورزشی</w:t>
                                  </w:r>
                                </w:p>
                                <w:p w14:paraId="6D27B260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7565DC" w14:textId="26F3074F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وبینارها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سمینارهای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آموزشی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EB42E" id="Text Box 30" o:spid="_x0000_s1040" type="#_x0000_t202" style="position:absolute;left:0;text-align:left;margin-left:405.3pt;margin-top:-47.1pt;width:140.4pt;height:13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" fillcolor="white [3201]" stroked="f" strokeweight=".5pt">
                      <v:textbox>
                        <w:txbxContent>
                          <w:p w14:paraId="140DE4D6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وب‌سایت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اپلیکیشن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موبایل</w:t>
                            </w:r>
                          </w:p>
                          <w:p w14:paraId="7410B1CB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</w:p>
                          <w:p w14:paraId="3F81A099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شبکه‌های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اجتماعی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(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اینستاگرام،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تلگرام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...)</w:t>
                            </w:r>
                          </w:p>
                          <w:p w14:paraId="6AFADE21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</w:p>
                          <w:p w14:paraId="35287BF2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همکاری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با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باشگاه‌ها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تیم‌های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ورزشی</w:t>
                            </w:r>
                          </w:p>
                          <w:p w14:paraId="6D27B260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</w:p>
                          <w:p w14:paraId="637565DC" w14:textId="26F3074F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وبینارها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سمینارهای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آموزشی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BCCA24" wp14:editId="608F7589">
                      <wp:simplePos x="0" y="0"/>
                      <wp:positionH relativeFrom="margin">
                        <wp:posOffset>5087620</wp:posOffset>
                      </wp:positionH>
                      <wp:positionV relativeFrom="paragraph">
                        <wp:posOffset>-2386330</wp:posOffset>
                      </wp:positionV>
                      <wp:extent cx="1830070" cy="1381760"/>
                      <wp:effectExtent l="0" t="0" r="0" b="889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0070" cy="1381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A630A3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•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مشاوره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رایگان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اولیه</w:t>
                                  </w:r>
                                </w:p>
                                <w:p w14:paraId="05A4B9D5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B79D7FA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پشتیبانی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آنلاین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تلفنی</w:t>
                                  </w:r>
                                </w:p>
                                <w:p w14:paraId="2C5F631E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26A52CF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برگزاری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کارگاه‌ها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دوره‌های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آموزشی</w:t>
                                  </w:r>
                                </w:p>
                                <w:p w14:paraId="23F7B208" w14:textId="77777777" w:rsidR="00C0375E" w:rsidRP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B57451" w14:textId="7075A6C8" w:rsidR="00C0375E" w:rsidRDefault="00C0375E" w:rsidP="00C0375E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  <w:t xml:space="preserve">   •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برنامه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وفاداری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برای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مشتریان</w:t>
                                  </w:r>
                                  <w:r w:rsidRPr="00C0375E"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C0375E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دائمی</w:t>
                                  </w:r>
                                </w:p>
                                <w:p w14:paraId="1FF72504" w14:textId="69D2243A" w:rsidR="002E771C" w:rsidRDefault="002E771C" w:rsidP="002E771C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  <w:p w14:paraId="3CDFED7F" w14:textId="77777777" w:rsidR="002E771C" w:rsidRPr="00C0375E" w:rsidRDefault="002E771C" w:rsidP="002E771C">
                                  <w:pPr>
                                    <w:bidi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CCA24" id="Text Box 29" o:spid="_x0000_s1041" type="#_x0000_t202" style="position:absolute;left:0;text-align:left;margin-left:400.6pt;margin-top:-187.9pt;width:144.1pt;height:108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" fillcolor="white [3201]" stroked="f" strokeweight=".5pt">
                      <v:textbox>
                        <w:txbxContent>
                          <w:p w14:paraId="5FA630A3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•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مشاوره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رایگان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اولیه</w:t>
                            </w:r>
                          </w:p>
                          <w:p w14:paraId="05A4B9D5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</w:p>
                          <w:p w14:paraId="1B79D7FA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پشتیبانی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آنلاین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تلفنی</w:t>
                            </w:r>
                          </w:p>
                          <w:p w14:paraId="2C5F631E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</w:p>
                          <w:p w14:paraId="626A52CF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برگزاری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کارگاه‌ها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دوره‌های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آموزشی</w:t>
                            </w:r>
                          </w:p>
                          <w:p w14:paraId="23F7B208" w14:textId="77777777" w:rsidR="00C0375E" w:rsidRP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</w:p>
                          <w:p w14:paraId="2BB57451" w14:textId="7075A6C8" w:rsidR="00C0375E" w:rsidRDefault="00C0375E" w:rsidP="00C0375E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</w:pP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   •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برنامه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وفاداری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برای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مشتریان</w:t>
                            </w:r>
                            <w:r w:rsidRPr="00C0375E"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0375E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</w:rPr>
                              <w:t>دائمی</w:t>
                            </w:r>
                          </w:p>
                          <w:p w14:paraId="1FF72504" w14:textId="69D2243A" w:rsidR="002E771C" w:rsidRDefault="002E771C" w:rsidP="002E771C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3CDFED7F" w14:textId="77777777" w:rsidR="002E771C" w:rsidRPr="00C0375E" w:rsidRDefault="002E771C" w:rsidP="002E771C">
                            <w:pPr>
                              <w:bidi/>
                              <w:rPr>
                                <w:rFonts w:cs="B Nazani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F5F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C0BDFC" wp14:editId="639C9622">
                      <wp:simplePos x="0" y="0"/>
                      <wp:positionH relativeFrom="column">
                        <wp:posOffset>4249420</wp:posOffset>
                      </wp:positionH>
                      <wp:positionV relativeFrom="paragraph">
                        <wp:posOffset>1122680</wp:posOffset>
                      </wp:positionV>
                      <wp:extent cx="12700" cy="1978025"/>
                      <wp:effectExtent l="0" t="0" r="25400" b="222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" cy="1978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1DEDC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6pt,88.4pt" to="335.6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" strokecolor="#7f7f7f [1612]" strokeweight=".5pt">
                      <v:stroke joinstyle="miter"/>
                    </v:line>
                  </w:pict>
                </mc:Fallback>
              </mc:AlternateContent>
            </w:r>
            <w:r w:rsidR="00AF5F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47BAD3" wp14:editId="73F4BFF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1118870</wp:posOffset>
                      </wp:positionV>
                      <wp:extent cx="8991600" cy="95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160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3CD2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8.1pt" to="702.6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" strokecolor="#7f7f7f [1612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D0B8F" w:rsidRPr="00895B2D" w14:paraId="1FA54A07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549628BA" w14:textId="7EE78A0E" w:rsidR="00283F5C" w:rsidRPr="00895B2D" w:rsidRDefault="00AF5F67" w:rsidP="00895B2D">
            <w:pPr>
              <w:pStyle w:val="Sub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3A82975" wp14:editId="798684C6">
                      <wp:simplePos x="0" y="0"/>
                      <wp:positionH relativeFrom="column">
                        <wp:posOffset>4655820</wp:posOffset>
                      </wp:positionH>
                      <wp:positionV relativeFrom="paragraph">
                        <wp:posOffset>123824</wp:posOffset>
                      </wp:positionV>
                      <wp:extent cx="2889250" cy="1833245"/>
                      <wp:effectExtent l="0" t="0" r="635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9250" cy="1833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8AB5E7" w14:textId="75A6EF36" w:rsidR="00AF5F67" w:rsidRPr="00AF5F67" w:rsidRDefault="00AF5F67" w:rsidP="00AF5F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فروش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خدمات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43714233" w14:textId="77777777" w:rsidR="00AF5F67" w:rsidRP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6B056BED" w14:textId="2033CECC" w:rsidR="00AF5F67" w:rsidRPr="00AF5F67" w:rsidRDefault="00AF5F67" w:rsidP="00AF5F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اشتراک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ماهیانه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یا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سالیانه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4A0A554A" w14:textId="77777777" w:rsidR="00AF5F67" w:rsidRP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976CAD5" w14:textId="1941B3FF" w:rsidR="00AF5F67" w:rsidRPr="00AF5F67" w:rsidRDefault="00AF5F67" w:rsidP="00AF5F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برگزاری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کارگاه‌ها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و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دوره‌های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آموزشی</w:t>
                                  </w:r>
                                </w:p>
                                <w:p w14:paraId="2D5003C7" w14:textId="77777777" w:rsidR="00AF5F67" w:rsidRPr="00AF5F67" w:rsidRDefault="00AF5F67" w:rsidP="00AF5F67">
                                  <w:p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A1A0DAD" w14:textId="7959164E" w:rsidR="00AF5F67" w:rsidRDefault="00AF5F67" w:rsidP="00AF5F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همکاری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با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برندهای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ورزشی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برای</w:t>
                                  </w:r>
                                  <w:r w:rsidRPr="00AF5F67"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AF5F67"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تبلیغات</w:t>
                                  </w:r>
                                </w:p>
                                <w:p w14:paraId="06841FC3" w14:textId="77777777" w:rsidR="002E771C" w:rsidRPr="002E771C" w:rsidRDefault="002E771C" w:rsidP="002E771C">
                                  <w:pPr>
                                    <w:pStyle w:val="ListParagraph"/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</w:p>
                                <w:p w14:paraId="24C72285" w14:textId="6103E600" w:rsidR="002E771C" w:rsidRDefault="002E771C" w:rsidP="002E771C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bidi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2"/>
                                      <w:szCs w:val="22"/>
                                      <w:rtl/>
                                    </w:rPr>
                                    <w:t>خدمات آموزشی ویژه</w:t>
                                  </w:r>
                                </w:p>
                                <w:p w14:paraId="29A1FD84" w14:textId="77777777" w:rsidR="00AF5F67" w:rsidRPr="00AF5F67" w:rsidRDefault="00AF5F67" w:rsidP="00AF5F67">
                                  <w:pPr>
                                    <w:pStyle w:val="ListParagraph"/>
                                    <w:rPr>
                                      <w:rFonts w:cs="B Nazanin"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</w:p>
                                <w:p w14:paraId="630DF5F7" w14:textId="6FD6AC47" w:rsidR="00AF5F67" w:rsidRPr="00AF5F67" w:rsidRDefault="00AF5F67" w:rsidP="00AF5F67">
                                  <w:pPr>
                                    <w:pStyle w:val="ListParagraph"/>
                                    <w:bidi/>
                                    <w:jc w:val="both"/>
                                    <w:rPr>
                                      <w:rFonts w:cs="B Nazani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82975" id="Text Box 28" o:spid="_x0000_s1042" type="#_x0000_t202" style="position:absolute;left:0;text-align:left;margin-left:366.6pt;margin-top:9.75pt;width:227.5pt;height:144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" fillcolor="white [3201]" stroked="f" strokeweight=".5pt">
                      <v:textbox>
                        <w:txbxContent>
                          <w:p w14:paraId="6B8AB5E7" w14:textId="75A6EF36" w:rsidR="00AF5F67" w:rsidRPr="00AF5F67" w:rsidRDefault="00AF5F67" w:rsidP="00AF5F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فروش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خدمات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14:paraId="43714233" w14:textId="77777777" w:rsidR="00AF5F67" w:rsidRP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6B056BED" w14:textId="2033CECC" w:rsidR="00AF5F67" w:rsidRPr="00AF5F67" w:rsidRDefault="00AF5F67" w:rsidP="00AF5F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اشتراک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ماهیانه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یا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سالیانه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14:paraId="4A0A554A" w14:textId="77777777" w:rsidR="00AF5F67" w:rsidRP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0976CAD5" w14:textId="1941B3FF" w:rsidR="00AF5F67" w:rsidRPr="00AF5F67" w:rsidRDefault="00AF5F67" w:rsidP="00AF5F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برگزاری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کارگاه‌ها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دوره‌های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آموزشی</w:t>
                            </w:r>
                          </w:p>
                          <w:p w14:paraId="2D5003C7" w14:textId="77777777" w:rsidR="00AF5F67" w:rsidRPr="00AF5F67" w:rsidRDefault="00AF5F67" w:rsidP="00AF5F67">
                            <w:p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  <w:p w14:paraId="5A1A0DAD" w14:textId="7959164E" w:rsidR="00AF5F67" w:rsidRDefault="00AF5F67" w:rsidP="00AF5F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همکاری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با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برندهای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ورزشی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برای</w:t>
                            </w:r>
                            <w:r w:rsidRPr="00AF5F67"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AF5F67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تبلیغات</w:t>
                            </w:r>
                          </w:p>
                          <w:p w14:paraId="06841FC3" w14:textId="77777777" w:rsidR="002E771C" w:rsidRPr="002E771C" w:rsidRDefault="002E771C" w:rsidP="002E771C">
                            <w:pPr>
                              <w:pStyle w:val="ListParagraph"/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4C72285" w14:textId="6103E600" w:rsidR="002E771C" w:rsidRDefault="002E771C" w:rsidP="002E77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</w:rPr>
                              <w:t>خدمات آموزشی ویژه</w:t>
                            </w:r>
                          </w:p>
                          <w:p w14:paraId="29A1FD84" w14:textId="77777777" w:rsidR="00AF5F67" w:rsidRPr="00AF5F67" w:rsidRDefault="00AF5F67" w:rsidP="00AF5F67">
                            <w:pPr>
                              <w:pStyle w:val="ListParagraph"/>
                              <w:rPr>
                                <w:rFonts w:cs="B Nazanin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30DF5F7" w14:textId="6FD6AC47" w:rsidR="00AF5F67" w:rsidRPr="00AF5F67" w:rsidRDefault="00AF5F67" w:rsidP="00AF5F67">
                            <w:pPr>
                              <w:pStyle w:val="ListParagraph"/>
                              <w:bidi/>
                              <w:jc w:val="both"/>
                              <w:rPr>
                                <w:rFonts w:cs="B Nazani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DA9B15" wp14:editId="7FE30583">
                      <wp:simplePos x="0" y="0"/>
                      <wp:positionH relativeFrom="column">
                        <wp:posOffset>7758430</wp:posOffset>
                      </wp:positionH>
                      <wp:positionV relativeFrom="paragraph">
                        <wp:posOffset>70485</wp:posOffset>
                      </wp:positionV>
                      <wp:extent cx="1100455" cy="338455"/>
                      <wp:effectExtent l="0" t="0" r="4445" b="444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0455" cy="338455"/>
                              </a:xfrm>
                              <a:prstGeom prst="rect">
                                <a:avLst/>
                              </a:prstGeom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17938ED" w14:textId="125CEC95" w:rsidR="0064563B" w:rsidRPr="00195D8F" w:rsidRDefault="0064563B">
                                  <w:pPr>
                                    <w:rPr>
                                      <w:rFonts w:cs="B Nazanin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195D8F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جریانات درآمد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A9B15" id="Text Box 5" o:spid="_x0000_s1043" type="#_x0000_t202" style="position:absolute;left:0;text-align:left;margin-left:610.9pt;margin-top:5.55pt;width:86.6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" fillcolor="white [3201]" stroked="f" strokeweight=".5pt">
                      <v:textbox>
                        <w:txbxContent>
                          <w:p w14:paraId="217938ED" w14:textId="125CEC95" w:rsidR="0064563B" w:rsidRPr="00195D8F" w:rsidRDefault="0064563B">
                            <w:pP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195D8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جریانات درآمد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427A66" wp14:editId="1FB5BE96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20320</wp:posOffset>
                      </wp:positionV>
                      <wp:extent cx="1460500" cy="330200"/>
                      <wp:effectExtent l="0" t="0" r="635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05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7A928F" w14:textId="7032559D" w:rsidR="0064563B" w:rsidRPr="00A525D7" w:rsidRDefault="0064563B">
                                  <w:pPr>
                                    <w:rPr>
                                      <w:rFonts w:cs="B Nazanin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A525D7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ساختار </w:t>
                                  </w:r>
                                  <w:r w:rsidRPr="00A525D7">
                                    <w:rPr>
                                      <w:rFonts w:cs="B Nazanin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های هزینه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27A66" id="Text Box 10" o:spid="_x0000_s1044" type="#_x0000_t202" style="position:absolute;left:0;text-align:left;margin-left:218.6pt;margin-top:1.6pt;width:11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" fillcolor="white [3201]" stroked="f" strokeweight=".5pt">
                      <v:textbox>
                        <w:txbxContent>
                          <w:p w14:paraId="427A928F" w14:textId="7032559D" w:rsidR="0064563B" w:rsidRPr="00A525D7" w:rsidRDefault="0064563B">
                            <w:pP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A525D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ساختار </w:t>
                            </w:r>
                            <w:r w:rsidRPr="00A525D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های هزینه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B138A" w14:paraId="79FB0D42" w14:textId="77777777" w:rsidTr="0064563B">
        <w:trPr>
          <w:trHeight w:val="3042"/>
        </w:trPr>
        <w:tc>
          <w:tcPr>
            <w:tcW w:w="990" w:type="dxa"/>
          </w:tcPr>
          <w:p w14:paraId="2315BBF2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13D7FEBF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605491F8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2770B3D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9B0AD74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02128C3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2F38A02D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A65BA49" w14:textId="2CA631C9" w:rsidR="00156BE4" w:rsidRPr="00895B2D" w:rsidRDefault="00156BE4" w:rsidP="00895B2D">
            <w:pPr>
              <w:pStyle w:val="Presentername"/>
            </w:pPr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1BA8577E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4312F80" w14:textId="0178B108" w:rsidR="00156BE4" w:rsidRPr="00895B2D" w:rsidRDefault="00156BE4" w:rsidP="00895B2D">
            <w:pPr>
              <w:pStyle w:val="Dateleft"/>
              <w:framePr w:wrap="around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0DF81A38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1C9A0AD3" w14:textId="4497C1F9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64326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1B3E" w14:textId="77777777" w:rsidR="00643268" w:rsidRDefault="00643268" w:rsidP="0010090C">
      <w:r>
        <w:separator/>
      </w:r>
    </w:p>
  </w:endnote>
  <w:endnote w:type="continuationSeparator" w:id="0">
    <w:p w14:paraId="125D7FAA" w14:textId="77777777" w:rsidR="00643268" w:rsidRDefault="00643268" w:rsidP="0010090C">
      <w:r>
        <w:continuationSeparator/>
      </w:r>
    </w:p>
  </w:endnote>
  <w:endnote w:type="continuationNotice" w:id="1">
    <w:p w14:paraId="59BBF234" w14:textId="77777777" w:rsidR="00643268" w:rsidRDefault="006432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4C93C" w14:textId="77777777" w:rsidR="00643268" w:rsidRDefault="00643268" w:rsidP="0010090C">
      <w:r>
        <w:separator/>
      </w:r>
    </w:p>
  </w:footnote>
  <w:footnote w:type="continuationSeparator" w:id="0">
    <w:p w14:paraId="07AFB7C4" w14:textId="77777777" w:rsidR="00643268" w:rsidRDefault="00643268" w:rsidP="0010090C">
      <w:r>
        <w:continuationSeparator/>
      </w:r>
    </w:p>
  </w:footnote>
  <w:footnote w:type="continuationNotice" w:id="1">
    <w:p w14:paraId="05B12C6D" w14:textId="77777777" w:rsidR="00643268" w:rsidRDefault="006432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2B1"/>
    <w:multiLevelType w:val="hybridMultilevel"/>
    <w:tmpl w:val="A470EB4E"/>
    <w:lvl w:ilvl="0" w:tplc="D3306090">
      <w:numFmt w:val="bullet"/>
      <w:lvlText w:val="•"/>
      <w:lvlJc w:val="left"/>
      <w:pPr>
        <w:ind w:left="360" w:hanging="360"/>
      </w:pPr>
      <w:rPr>
        <w:rFonts w:ascii="Franklin Gothic Book" w:eastAsiaTheme="minorHAnsi" w:hAnsi="Franklin Gothic Book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F14C9"/>
    <w:multiLevelType w:val="hybridMultilevel"/>
    <w:tmpl w:val="0DF48F8A"/>
    <w:lvl w:ilvl="0" w:tplc="D3306090">
      <w:numFmt w:val="bullet"/>
      <w:lvlText w:val="•"/>
      <w:lvlJc w:val="left"/>
      <w:pPr>
        <w:ind w:left="360" w:hanging="360"/>
      </w:pPr>
      <w:rPr>
        <w:rFonts w:ascii="Franklin Gothic Book" w:eastAsiaTheme="minorHAnsi" w:hAnsi="Franklin Gothic Book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934EE"/>
    <w:multiLevelType w:val="hybridMultilevel"/>
    <w:tmpl w:val="B920B42E"/>
    <w:lvl w:ilvl="0" w:tplc="D3306090">
      <w:numFmt w:val="bullet"/>
      <w:lvlText w:val="•"/>
      <w:lvlJc w:val="left"/>
      <w:pPr>
        <w:ind w:left="720" w:hanging="360"/>
      </w:pPr>
      <w:rPr>
        <w:rFonts w:ascii="Franklin Gothic Book" w:eastAsiaTheme="minorHAnsi" w:hAnsi="Franklin Gothic Book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C64DB"/>
    <w:multiLevelType w:val="hybridMultilevel"/>
    <w:tmpl w:val="8C506AA0"/>
    <w:lvl w:ilvl="0" w:tplc="238AF182">
      <w:numFmt w:val="bullet"/>
      <w:lvlText w:val="•"/>
      <w:lvlJc w:val="left"/>
      <w:pPr>
        <w:ind w:left="552" w:hanging="360"/>
      </w:pPr>
      <w:rPr>
        <w:rFonts w:ascii="Franklin Gothic Book" w:eastAsiaTheme="minorHAnsi" w:hAnsi="Franklin Gothic Book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1AA42998"/>
    <w:multiLevelType w:val="hybridMultilevel"/>
    <w:tmpl w:val="AFF62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E68E5"/>
    <w:multiLevelType w:val="hybridMultilevel"/>
    <w:tmpl w:val="8CE489C0"/>
    <w:lvl w:ilvl="0" w:tplc="DF9CDE10">
      <w:numFmt w:val="bullet"/>
      <w:lvlText w:val=""/>
      <w:lvlJc w:val="left"/>
      <w:pPr>
        <w:ind w:left="840" w:hanging="48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0B7F"/>
    <w:multiLevelType w:val="hybridMultilevel"/>
    <w:tmpl w:val="27B48FA0"/>
    <w:lvl w:ilvl="0" w:tplc="D3306090">
      <w:numFmt w:val="bullet"/>
      <w:lvlText w:val="•"/>
      <w:lvlJc w:val="left"/>
      <w:pPr>
        <w:ind w:left="360" w:hanging="360"/>
      </w:pPr>
      <w:rPr>
        <w:rFonts w:ascii="Franklin Gothic Book" w:eastAsiaTheme="minorHAnsi" w:hAnsi="Franklin Gothic Book" w:cs="B Nazanin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4E7BF0"/>
    <w:multiLevelType w:val="hybridMultilevel"/>
    <w:tmpl w:val="39A0F9AA"/>
    <w:lvl w:ilvl="0" w:tplc="D3306090">
      <w:numFmt w:val="bullet"/>
      <w:lvlText w:val="•"/>
      <w:lvlJc w:val="left"/>
      <w:pPr>
        <w:ind w:left="720" w:hanging="360"/>
      </w:pPr>
      <w:rPr>
        <w:rFonts w:ascii="Franklin Gothic Book" w:eastAsiaTheme="minorHAnsi" w:hAnsi="Franklin Gothic Book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D5693"/>
    <w:multiLevelType w:val="hybridMultilevel"/>
    <w:tmpl w:val="FB547A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E5AF4"/>
    <w:multiLevelType w:val="hybridMultilevel"/>
    <w:tmpl w:val="017C6D14"/>
    <w:lvl w:ilvl="0" w:tplc="D3306090">
      <w:numFmt w:val="bullet"/>
      <w:lvlText w:val="•"/>
      <w:lvlJc w:val="left"/>
      <w:pPr>
        <w:ind w:left="720" w:hanging="360"/>
      </w:pPr>
      <w:rPr>
        <w:rFonts w:ascii="Franklin Gothic Book" w:eastAsiaTheme="minorHAnsi" w:hAnsi="Franklin Gothic Book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0150B"/>
    <w:multiLevelType w:val="hybridMultilevel"/>
    <w:tmpl w:val="3BFED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A34AD300">
      <w:numFmt w:val="bullet"/>
      <w:lvlText w:val=""/>
      <w:lvlJc w:val="left"/>
      <w:pPr>
        <w:ind w:left="1800" w:hanging="360"/>
      </w:pPr>
      <w:rPr>
        <w:rFonts w:ascii="Symbol" w:eastAsia="Times New Roman" w:hAnsi="Symbol" w:cs="B Nazani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9E7053"/>
    <w:multiLevelType w:val="hybridMultilevel"/>
    <w:tmpl w:val="0960E7B4"/>
    <w:lvl w:ilvl="0" w:tplc="D3306090">
      <w:numFmt w:val="bullet"/>
      <w:lvlText w:val="•"/>
      <w:lvlJc w:val="left"/>
      <w:pPr>
        <w:ind w:left="1044" w:hanging="876"/>
      </w:pPr>
      <w:rPr>
        <w:rFonts w:ascii="Franklin Gothic Book" w:eastAsiaTheme="minorHAnsi" w:hAnsi="Franklin Gothic Book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4F912178"/>
    <w:multiLevelType w:val="hybridMultilevel"/>
    <w:tmpl w:val="844CF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B41A0"/>
    <w:multiLevelType w:val="hybridMultilevel"/>
    <w:tmpl w:val="9C04AA94"/>
    <w:lvl w:ilvl="0" w:tplc="D3306090">
      <w:numFmt w:val="bullet"/>
      <w:lvlText w:val="•"/>
      <w:lvlJc w:val="left"/>
      <w:pPr>
        <w:ind w:left="720" w:hanging="360"/>
      </w:pPr>
      <w:rPr>
        <w:rFonts w:ascii="Franklin Gothic Book" w:eastAsiaTheme="minorHAnsi" w:hAnsi="Franklin Gothic Book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A347E"/>
    <w:multiLevelType w:val="hybridMultilevel"/>
    <w:tmpl w:val="011275D2"/>
    <w:lvl w:ilvl="0" w:tplc="516E7C60">
      <w:numFmt w:val="bullet"/>
      <w:lvlText w:val="•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B1D56"/>
    <w:multiLevelType w:val="hybridMultilevel"/>
    <w:tmpl w:val="ED9621EE"/>
    <w:lvl w:ilvl="0" w:tplc="D3306090">
      <w:numFmt w:val="bullet"/>
      <w:lvlText w:val="•"/>
      <w:lvlJc w:val="left"/>
      <w:pPr>
        <w:ind w:left="720" w:hanging="360"/>
      </w:pPr>
      <w:rPr>
        <w:rFonts w:ascii="Franklin Gothic Book" w:eastAsiaTheme="minorHAnsi" w:hAnsi="Franklin Gothic Book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36805"/>
    <w:multiLevelType w:val="hybridMultilevel"/>
    <w:tmpl w:val="A3A8015E"/>
    <w:lvl w:ilvl="0" w:tplc="D3306090">
      <w:numFmt w:val="bullet"/>
      <w:lvlText w:val="•"/>
      <w:lvlJc w:val="left"/>
      <w:pPr>
        <w:ind w:left="1044" w:hanging="876"/>
      </w:pPr>
      <w:rPr>
        <w:rFonts w:ascii="Franklin Gothic Book" w:eastAsiaTheme="minorHAnsi" w:hAnsi="Franklin Gothic Book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88346">
    <w:abstractNumId w:val="8"/>
  </w:num>
  <w:num w:numId="2" w16cid:durableId="1755278410">
    <w:abstractNumId w:val="3"/>
  </w:num>
  <w:num w:numId="3" w16cid:durableId="627004726">
    <w:abstractNumId w:val="12"/>
  </w:num>
  <w:num w:numId="4" w16cid:durableId="2140344590">
    <w:abstractNumId w:val="11"/>
  </w:num>
  <w:num w:numId="5" w16cid:durableId="1223906232">
    <w:abstractNumId w:val="16"/>
  </w:num>
  <w:num w:numId="6" w16cid:durableId="85853017">
    <w:abstractNumId w:val="14"/>
  </w:num>
  <w:num w:numId="7" w16cid:durableId="1496872643">
    <w:abstractNumId w:val="4"/>
  </w:num>
  <w:num w:numId="8" w16cid:durableId="33583276">
    <w:abstractNumId w:val="13"/>
  </w:num>
  <w:num w:numId="9" w16cid:durableId="1878203887">
    <w:abstractNumId w:val="7"/>
  </w:num>
  <w:num w:numId="10" w16cid:durableId="1715621520">
    <w:abstractNumId w:val="9"/>
  </w:num>
  <w:num w:numId="11" w16cid:durableId="652686452">
    <w:abstractNumId w:val="15"/>
  </w:num>
  <w:num w:numId="12" w16cid:durableId="216356579">
    <w:abstractNumId w:val="2"/>
  </w:num>
  <w:num w:numId="13" w16cid:durableId="641616526">
    <w:abstractNumId w:val="5"/>
  </w:num>
  <w:num w:numId="14" w16cid:durableId="406346018">
    <w:abstractNumId w:val="10"/>
  </w:num>
  <w:num w:numId="15" w16cid:durableId="607542724">
    <w:abstractNumId w:val="0"/>
  </w:num>
  <w:num w:numId="16" w16cid:durableId="2064058431">
    <w:abstractNumId w:val="1"/>
  </w:num>
  <w:num w:numId="17" w16cid:durableId="783423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3B"/>
    <w:rsid w:val="00024F00"/>
    <w:rsid w:val="000319B8"/>
    <w:rsid w:val="000D03F1"/>
    <w:rsid w:val="000E1561"/>
    <w:rsid w:val="0010090C"/>
    <w:rsid w:val="0011025A"/>
    <w:rsid w:val="00156BE4"/>
    <w:rsid w:val="00195D8F"/>
    <w:rsid w:val="001C0CA7"/>
    <w:rsid w:val="001E3AAD"/>
    <w:rsid w:val="001E755D"/>
    <w:rsid w:val="00235092"/>
    <w:rsid w:val="002409F2"/>
    <w:rsid w:val="00283F5C"/>
    <w:rsid w:val="00286146"/>
    <w:rsid w:val="002E771C"/>
    <w:rsid w:val="00303D8E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26D"/>
    <w:rsid w:val="005B1C7C"/>
    <w:rsid w:val="005D4B21"/>
    <w:rsid w:val="006152B0"/>
    <w:rsid w:val="00643268"/>
    <w:rsid w:val="0064563B"/>
    <w:rsid w:val="006C6D4A"/>
    <w:rsid w:val="006F4A87"/>
    <w:rsid w:val="0073605F"/>
    <w:rsid w:val="00754A95"/>
    <w:rsid w:val="007F1036"/>
    <w:rsid w:val="00815071"/>
    <w:rsid w:val="00862549"/>
    <w:rsid w:val="00870304"/>
    <w:rsid w:val="008800BC"/>
    <w:rsid w:val="00895B2D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525D7"/>
    <w:rsid w:val="00A71B25"/>
    <w:rsid w:val="00A72576"/>
    <w:rsid w:val="00A95464"/>
    <w:rsid w:val="00AF5F67"/>
    <w:rsid w:val="00AF6532"/>
    <w:rsid w:val="00B13B86"/>
    <w:rsid w:val="00B30004"/>
    <w:rsid w:val="00B754C7"/>
    <w:rsid w:val="00B94BC9"/>
    <w:rsid w:val="00BF1B02"/>
    <w:rsid w:val="00BF5FEF"/>
    <w:rsid w:val="00C0375E"/>
    <w:rsid w:val="00C04A5B"/>
    <w:rsid w:val="00C749FF"/>
    <w:rsid w:val="00CA25FE"/>
    <w:rsid w:val="00CA4DEF"/>
    <w:rsid w:val="00CB6244"/>
    <w:rsid w:val="00CC41DB"/>
    <w:rsid w:val="00CE1C46"/>
    <w:rsid w:val="00D16F32"/>
    <w:rsid w:val="00D91820"/>
    <w:rsid w:val="00E405EE"/>
    <w:rsid w:val="00EA769C"/>
    <w:rsid w:val="00ED1380"/>
    <w:rsid w:val="00ED577D"/>
    <w:rsid w:val="00ED6F3D"/>
    <w:rsid w:val="00F06F83"/>
    <w:rsid w:val="00F24126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B22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link w:val="NoSpacingChar"/>
    <w:uiPriority w:val="1"/>
    <w:qFormat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character" w:customStyle="1" w:styleId="NoSpacingChar">
    <w:name w:val="No Spacing Char"/>
    <w:basedOn w:val="DefaultParagraphFont"/>
    <w:link w:val="NoSpacing"/>
    <w:uiPriority w:val="1"/>
    <w:rsid w:val="0064563B"/>
  </w:style>
  <w:style w:type="paragraph" w:styleId="ListParagraph">
    <w:name w:val="List Paragraph"/>
    <w:basedOn w:val="Normal"/>
    <w:uiPriority w:val="34"/>
    <w:semiHidden/>
    <w:rsid w:val="00195D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7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-soft\AppData\Local\Microsoft\Office\16.0\DTS\en-US%7bFDE88A9A-08C9-43BC-9105-049C53C2DDC0%7d\%7b9101523F-55C2-4006-91B8-DBE2D3DD14D3%7dtf78500733_win32.dotx" TargetMode="Externa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{9101523F-55C2-4006-91B8-DBE2D3DD14D3}tf78500733_win32.dotx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2024-11-02T16:10:00Z</dcterms:created>
  <dcterms:modified xsi:type="dcterms:W3CDTF">2024-11-02T16:10:00Z</dcterms:modified>
</cp:coreProperties>
</file>